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6E" w:rsidRPr="000026E8" w:rsidRDefault="00727B6E" w:rsidP="000026E8">
      <w:pPr>
        <w:tabs>
          <w:tab w:val="center" w:pos="3690"/>
        </w:tabs>
        <w:spacing w:after="200" w:line="276" w:lineRule="auto"/>
        <w:rPr>
          <w:rFonts w:cs="Sylfaen"/>
          <w:color w:val="000000"/>
          <w:sz w:val="32"/>
          <w:szCs w:val="32"/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282.45pt;margin-top:-54.45pt;width:242.15pt;height:342pt;z-index:251658240;visibility:visible" wrapcoords="-67 0 -67 21553 21600 21553 21600 0 -67 0">
            <v:imagedata r:id="rId5" o:title=""/>
            <w10:wrap type="through"/>
          </v:shape>
        </w:pict>
      </w:r>
      <w:r>
        <w:rPr>
          <w:rFonts w:cs="Sylfaen"/>
          <w:b/>
        </w:rPr>
        <w:t xml:space="preserve">  </w:t>
      </w:r>
      <w:r>
        <w:rPr>
          <w:rFonts w:cs="Sylfaen"/>
          <w:b/>
          <w:sz w:val="32"/>
          <w:szCs w:val="32"/>
          <w:lang w:val="ka-GE"/>
        </w:rPr>
        <w:t>მარი გეგეჭკორი</w:t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</w:p>
    <w:p w:rsidR="00727B6E" w:rsidRPr="00970745" w:rsidRDefault="00727B6E" w:rsidP="000026E8">
      <w:pPr>
        <w:tabs>
          <w:tab w:val="center" w:pos="3690"/>
        </w:tabs>
        <w:spacing w:after="200" w:line="276" w:lineRule="auto"/>
        <w:rPr>
          <w:rFonts w:cs="Sylfaen"/>
          <w:b/>
          <w:i/>
          <w:color w:val="000000"/>
          <w:lang w:val="ru-RU"/>
        </w:rPr>
      </w:pPr>
      <w:r>
        <w:rPr>
          <w:rFonts w:cs="Sylfaen"/>
          <w:color w:val="000000"/>
          <w:lang w:val="ru-RU"/>
        </w:rPr>
        <w:tab/>
      </w:r>
      <w:r w:rsidRPr="00970745">
        <w:rPr>
          <w:rFonts w:cs="Sylfaen"/>
          <w:color w:val="000000"/>
          <w:lang w:val="ru-RU"/>
        </w:rPr>
        <w:tab/>
      </w:r>
    </w:p>
    <w:p w:rsidR="00727B6E" w:rsidRPr="00EF439F" w:rsidRDefault="00727B6E" w:rsidP="00412405">
      <w:pPr>
        <w:spacing w:line="276" w:lineRule="auto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4847CA">
        <w:rPr>
          <w:rFonts w:cs="Sylfaen"/>
          <w:color w:val="000000"/>
          <w:sz w:val="22"/>
          <w:szCs w:val="22"/>
          <w:lang w:val="ru-RU"/>
        </w:rPr>
        <w:t xml:space="preserve"> </w:t>
      </w: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მობ:</w:t>
      </w:r>
      <w:r w:rsidRPr="00EF439F">
        <w:rPr>
          <w:rFonts w:cs="Sylfaen"/>
          <w:b/>
          <w:bCs/>
          <w:color w:val="000000"/>
          <w:sz w:val="22"/>
          <w:szCs w:val="22"/>
          <w:lang w:val="ru-RU"/>
        </w:rPr>
        <w:t xml:space="preserve"> 597 70 84 01 </w:t>
      </w:r>
    </w:p>
    <w:p w:rsidR="00727B6E" w:rsidRPr="00263B43" w:rsidRDefault="00727B6E" w:rsidP="00412405">
      <w:pPr>
        <w:spacing w:line="276" w:lineRule="auto"/>
        <w:rPr>
          <w:rFonts w:cs="Sylfaen"/>
          <w:color w:val="000000"/>
          <w:sz w:val="22"/>
          <w:szCs w:val="22"/>
          <w:lang w:val="ka-GE"/>
        </w:rPr>
      </w:pP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263B43"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263B43">
        <w:rPr>
          <w:rFonts w:cs="Sylfaen"/>
          <w:b/>
          <w:bCs/>
          <w:color w:val="000000"/>
          <w:sz w:val="22"/>
          <w:szCs w:val="22"/>
          <w:lang w:val="ka-GE"/>
        </w:rPr>
        <w:t>ელ.ფოსტა</w:t>
      </w:r>
      <w:r w:rsidRPr="00263B43">
        <w:rPr>
          <w:rFonts w:cs="Sylfaen"/>
          <w:color w:val="000000"/>
          <w:sz w:val="22"/>
          <w:szCs w:val="22"/>
          <w:lang w:val="ka-GE"/>
        </w:rPr>
        <w:t>: mari.gegechkori.85@mail</w:t>
      </w:r>
      <w:r w:rsidRPr="00EF439F">
        <w:rPr>
          <w:rFonts w:cs="Sylfaen"/>
          <w:color w:val="000000"/>
          <w:sz w:val="22"/>
          <w:szCs w:val="22"/>
          <w:lang w:val="ru-RU"/>
        </w:rPr>
        <w:t>.</w:t>
      </w:r>
      <w:r w:rsidRPr="00263B43">
        <w:rPr>
          <w:rFonts w:cs="Sylfaen"/>
          <w:color w:val="000000"/>
          <w:sz w:val="22"/>
          <w:szCs w:val="22"/>
          <w:lang w:val="ka-GE"/>
        </w:rPr>
        <w:t xml:space="preserve">ru </w:t>
      </w:r>
    </w:p>
    <w:p w:rsidR="00727B6E" w:rsidRPr="00263B43" w:rsidRDefault="00727B6E" w:rsidP="00412405">
      <w:pPr>
        <w:spacing w:line="276" w:lineRule="auto"/>
        <w:rPr>
          <w:rFonts w:cs="Sylfaen"/>
          <w:color w:val="000000"/>
          <w:sz w:val="22"/>
          <w:szCs w:val="22"/>
          <w:lang w:val="ka-GE"/>
        </w:rPr>
      </w:pPr>
      <w:r w:rsidRPr="00263B43">
        <w:rPr>
          <w:rFonts w:cs="Sylfaen"/>
          <w:color w:val="000000"/>
          <w:sz w:val="22"/>
          <w:szCs w:val="22"/>
          <w:lang w:val="ka-GE"/>
        </w:rPr>
        <w:t xml:space="preserve"> </w:t>
      </w: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263B43">
        <w:rPr>
          <w:rFonts w:cs="Sylfaen"/>
          <w:b/>
          <w:color w:val="000000"/>
          <w:sz w:val="22"/>
          <w:szCs w:val="22"/>
          <w:lang w:val="ka-GE"/>
        </w:rPr>
        <w:t xml:space="preserve">Facebook: </w:t>
      </w:r>
      <w:r w:rsidRPr="00263B43">
        <w:rPr>
          <w:rFonts w:cs="Sylfaen"/>
          <w:color w:val="000000"/>
          <w:sz w:val="22"/>
          <w:szCs w:val="22"/>
          <w:lang w:val="ka-GE"/>
        </w:rPr>
        <w:t>Måriåm GegecHkori</w:t>
      </w:r>
    </w:p>
    <w:p w:rsidR="00727B6E" w:rsidRPr="00263B43" w:rsidRDefault="00727B6E" w:rsidP="00412405">
      <w:pPr>
        <w:spacing w:line="276" w:lineRule="auto"/>
        <w:rPr>
          <w:rFonts w:cs="Sylfaen"/>
          <w:color w:val="000000"/>
          <w:sz w:val="22"/>
          <w:szCs w:val="22"/>
          <w:lang w:val="ka-GE"/>
        </w:rPr>
      </w:pPr>
      <w:r>
        <w:rPr>
          <w:rFonts w:cs="Sylfaen"/>
          <w:b/>
          <w:color w:val="000000"/>
          <w:sz w:val="22"/>
          <w:szCs w:val="22"/>
          <w:lang w:val="ka-GE"/>
        </w:rPr>
        <w:t xml:space="preserve"> </w:t>
      </w:r>
      <w:r w:rsidRPr="00263B43">
        <w:rPr>
          <w:rFonts w:cs="Sylfaen"/>
          <w:b/>
          <w:color w:val="000000"/>
          <w:sz w:val="22"/>
          <w:szCs w:val="22"/>
          <w:lang w:val="ka-GE"/>
        </w:rPr>
        <w:t xml:space="preserve"> Skype: </w:t>
      </w:r>
      <w:r w:rsidRPr="00263B43">
        <w:rPr>
          <w:rFonts w:cs="Sylfaen"/>
          <w:color w:val="000000"/>
          <w:sz w:val="22"/>
          <w:szCs w:val="22"/>
          <w:lang w:val="ka-GE"/>
        </w:rPr>
        <w:t xml:space="preserve"> Marikuna.Mari32</w:t>
      </w:r>
    </w:p>
    <w:p w:rsidR="00727B6E" w:rsidRDefault="00727B6E" w:rsidP="00830F10">
      <w:pPr>
        <w:pStyle w:val="Heading4"/>
        <w:keepNext/>
        <w:ind w:hanging="90"/>
        <w:jc w:val="both"/>
        <w:rPr>
          <w:rFonts w:cs="Sylfaen"/>
          <w:color w:val="000000"/>
          <w:sz w:val="22"/>
          <w:szCs w:val="22"/>
          <w:lang w:val="ka-GE"/>
        </w:rPr>
      </w:pPr>
      <w:r w:rsidRPr="00263B43">
        <w:rPr>
          <w:rFonts w:cs="Sylfaen"/>
          <w:b/>
          <w:bCs/>
          <w:sz w:val="22"/>
          <w:szCs w:val="22"/>
          <w:lang w:val="ka-GE"/>
        </w:rPr>
        <w:t xml:space="preserve">  </w:t>
      </w:r>
      <w:r>
        <w:rPr>
          <w:rFonts w:cs="Sylfaen"/>
          <w:b/>
          <w:bCs/>
          <w:sz w:val="22"/>
          <w:szCs w:val="22"/>
          <w:lang w:val="ka-GE"/>
        </w:rPr>
        <w:t xml:space="preserve"> </w:t>
      </w:r>
      <w:r w:rsidRPr="00263B43">
        <w:rPr>
          <w:rFonts w:cs="Sylfaen"/>
          <w:b/>
          <w:bCs/>
          <w:sz w:val="22"/>
          <w:szCs w:val="22"/>
          <w:lang w:val="ka-GE"/>
        </w:rPr>
        <w:t>მისამართი</w:t>
      </w:r>
      <w:r w:rsidRPr="00263B43">
        <w:rPr>
          <w:rFonts w:ascii="Arial CYR" w:hAnsi="Arial CYR" w:cs="Arial CYR"/>
          <w:b/>
          <w:bCs/>
          <w:sz w:val="22"/>
          <w:szCs w:val="22"/>
          <w:lang w:val="ka-GE"/>
        </w:rPr>
        <w:t xml:space="preserve">: </w:t>
      </w:r>
      <w:r w:rsidRPr="004847CA">
        <w:rPr>
          <w:rFonts w:cs="Sylfaen"/>
          <w:color w:val="000000"/>
          <w:sz w:val="22"/>
          <w:szCs w:val="22"/>
          <w:lang w:val="ka-GE"/>
        </w:rPr>
        <w:t xml:space="preserve">ქ.თბილისი, </w:t>
      </w:r>
      <w:r>
        <w:rPr>
          <w:rFonts w:cs="Sylfaen"/>
          <w:color w:val="000000"/>
          <w:sz w:val="22"/>
          <w:szCs w:val="22"/>
          <w:lang w:val="ka-GE"/>
        </w:rPr>
        <w:t xml:space="preserve">კონსტიტუციის </w:t>
      </w:r>
      <w:r w:rsidRPr="00263B43">
        <w:rPr>
          <w:rFonts w:cs="Sylfaen"/>
          <w:color w:val="000000"/>
          <w:sz w:val="22"/>
          <w:szCs w:val="22"/>
          <w:lang w:val="ka-GE"/>
        </w:rPr>
        <w:t>#</w:t>
      </w:r>
      <w:r>
        <w:rPr>
          <w:rFonts w:cs="Sylfaen"/>
          <w:color w:val="000000"/>
          <w:sz w:val="22"/>
          <w:szCs w:val="22"/>
          <w:lang w:val="ka-GE"/>
        </w:rPr>
        <w:t>2 , სართ-5 , ბინა-7</w:t>
      </w:r>
    </w:p>
    <w:p w:rsidR="00727B6E" w:rsidRPr="00E17EA1" w:rsidRDefault="00727B6E" w:rsidP="00E17EA1">
      <w:pPr>
        <w:rPr>
          <w:lang w:val="ka-GE"/>
        </w:rPr>
      </w:pPr>
    </w:p>
    <w:p w:rsidR="00727B6E" w:rsidRPr="00263B43" w:rsidRDefault="00727B6E" w:rsidP="00B955AB">
      <w:pPr>
        <w:pBdr>
          <w:bottom w:val="single" w:sz="6" w:space="1" w:color="auto"/>
        </w:pBdr>
        <w:spacing w:after="200" w:line="276" w:lineRule="auto"/>
        <w:rPr>
          <w:rFonts w:cs="Sylfaen"/>
          <w:b/>
          <w:bCs/>
          <w:color w:val="000000"/>
          <w:sz w:val="22"/>
          <w:szCs w:val="22"/>
          <w:lang w:val="ka-GE"/>
        </w:rPr>
      </w:pPr>
      <w:r w:rsidRPr="00263B43">
        <w:rPr>
          <w:rFonts w:cs="Sylfaen"/>
          <w:b/>
          <w:bCs/>
          <w:color w:val="000000"/>
          <w:sz w:val="22"/>
          <w:szCs w:val="22"/>
          <w:lang w:val="ka-GE"/>
        </w:rPr>
        <w:t>პერსონალური ინფორმაცია</w:t>
      </w:r>
    </w:p>
    <w:p w:rsidR="00727B6E" w:rsidRPr="00276102" w:rsidRDefault="00727B6E" w:rsidP="00B955AB">
      <w:pPr>
        <w:pStyle w:val="ListParagraph"/>
        <w:ind w:left="0"/>
        <w:rPr>
          <w:rFonts w:cs="Sylfaen"/>
          <w:sz w:val="32"/>
          <w:szCs w:val="32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 xml:space="preserve">სახელი, გვარი </w:t>
      </w:r>
      <w:r>
        <w:rPr>
          <w:rFonts w:cs="Sylfaen"/>
          <w:color w:val="000000"/>
          <w:sz w:val="22"/>
          <w:szCs w:val="22"/>
          <w:lang w:val="ka-GE"/>
        </w:rPr>
        <w:t>:</w:t>
      </w:r>
      <w:r>
        <w:rPr>
          <w:rFonts w:cs="Sylfaen"/>
          <w:b/>
        </w:rPr>
        <w:t xml:space="preserve">  </w:t>
      </w:r>
      <w:r w:rsidRPr="00276102">
        <w:rPr>
          <w:rFonts w:cs="Sylfaen"/>
          <w:sz w:val="22"/>
          <w:szCs w:val="22"/>
          <w:lang w:val="ka-GE"/>
        </w:rPr>
        <w:t>მარი გეგეჭკორი</w:t>
      </w:r>
    </w:p>
    <w:p w:rsidR="00727B6E" w:rsidRDefault="00727B6E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დაბადების ადგილი</w:t>
      </w:r>
      <w:r>
        <w:rPr>
          <w:rFonts w:cs="Sylfaen"/>
          <w:color w:val="000000"/>
          <w:sz w:val="22"/>
          <w:szCs w:val="22"/>
          <w:lang w:val="ka-GE"/>
        </w:rPr>
        <w:t>: მარტვილი</w:t>
      </w:r>
    </w:p>
    <w:p w:rsidR="00727B6E" w:rsidRPr="00F92879" w:rsidRDefault="00727B6E" w:rsidP="00B955AB">
      <w:pPr>
        <w:pStyle w:val="ListParagraph"/>
        <w:ind w:left="0"/>
        <w:rPr>
          <w:rFonts w:cs="Sylfaen"/>
          <w:color w:val="000000"/>
          <w:sz w:val="22"/>
          <w:szCs w:val="22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დაბადების თარიღი</w:t>
      </w:r>
      <w:r>
        <w:rPr>
          <w:rFonts w:cs="Sylfaen"/>
          <w:color w:val="000000"/>
          <w:sz w:val="22"/>
          <w:szCs w:val="22"/>
          <w:lang w:val="ka-GE"/>
        </w:rPr>
        <w:t xml:space="preserve">: </w:t>
      </w:r>
      <w:r>
        <w:rPr>
          <w:rFonts w:cs="Sylfaen"/>
          <w:color w:val="000000"/>
          <w:sz w:val="22"/>
          <w:szCs w:val="22"/>
        </w:rPr>
        <w:t>10</w:t>
      </w:r>
      <w:r>
        <w:rPr>
          <w:rFonts w:cs="Sylfaen"/>
          <w:color w:val="000000"/>
          <w:sz w:val="22"/>
          <w:szCs w:val="22"/>
          <w:lang w:val="ka-GE"/>
        </w:rPr>
        <w:t>.</w:t>
      </w:r>
      <w:r>
        <w:rPr>
          <w:rFonts w:cs="Sylfaen"/>
          <w:color w:val="000000"/>
          <w:sz w:val="22"/>
          <w:szCs w:val="22"/>
        </w:rPr>
        <w:t>02</w:t>
      </w:r>
      <w:r>
        <w:rPr>
          <w:rFonts w:cs="Sylfaen"/>
          <w:color w:val="000000"/>
          <w:sz w:val="22"/>
          <w:szCs w:val="22"/>
          <w:lang w:val="ka-GE"/>
        </w:rPr>
        <w:t>.199</w:t>
      </w:r>
      <w:r>
        <w:rPr>
          <w:rFonts w:cs="Sylfaen"/>
          <w:color w:val="000000"/>
          <w:sz w:val="22"/>
          <w:szCs w:val="22"/>
        </w:rPr>
        <w:t>5</w:t>
      </w:r>
    </w:p>
    <w:p w:rsidR="00727B6E" w:rsidRDefault="00727B6E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ოჯახური მდგომარეობა</w:t>
      </w:r>
      <w:r>
        <w:rPr>
          <w:rFonts w:cs="Sylfaen"/>
          <w:color w:val="000000"/>
          <w:sz w:val="22"/>
          <w:szCs w:val="22"/>
          <w:lang w:val="ka-GE"/>
        </w:rPr>
        <w:t>: დასაოჯახებელი</w:t>
      </w:r>
    </w:p>
    <w:p w:rsidR="00727B6E" w:rsidRPr="002420F3" w:rsidRDefault="00727B6E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</w:p>
    <w:p w:rsidR="00727B6E" w:rsidRPr="004847CA" w:rsidRDefault="00727B6E" w:rsidP="00B955AB">
      <w:pPr>
        <w:pStyle w:val="ListParagraph"/>
        <w:ind w:left="0"/>
        <w:rPr>
          <w:rFonts w:cs="Sylfaen"/>
          <w:b/>
          <w:color w:val="000000"/>
          <w:sz w:val="22"/>
          <w:szCs w:val="22"/>
          <w:lang w:val="ka-GE"/>
        </w:rPr>
      </w:pPr>
      <w:r w:rsidRPr="004847CA">
        <w:rPr>
          <w:rFonts w:cs="Sylfaen"/>
          <w:b/>
          <w:color w:val="000000"/>
          <w:sz w:val="22"/>
          <w:szCs w:val="22"/>
          <w:lang w:val="ka-GE"/>
        </w:rPr>
        <w:t>მოკლედ ჩემს შესახებ:</w:t>
      </w:r>
    </w:p>
    <w:p w:rsidR="00727B6E" w:rsidRPr="00276102" w:rsidRDefault="00727B6E" w:rsidP="00264E3A">
      <w:pPr>
        <w:tabs>
          <w:tab w:val="left" w:pos="720"/>
        </w:tabs>
        <w:spacing w:after="200"/>
        <w:ind w:left="426"/>
        <w:rPr>
          <w:rFonts w:cs="Sylfaen"/>
          <w:color w:val="000000"/>
          <w:sz w:val="22"/>
          <w:szCs w:val="22"/>
          <w:lang w:val="ru-RU"/>
        </w:rPr>
      </w:pPr>
    </w:p>
    <w:p w:rsidR="00727B6E" w:rsidRPr="001D2E19" w:rsidRDefault="00727B6E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კომუნიკაბელურობა.</w:t>
      </w:r>
    </w:p>
    <w:p w:rsidR="00727B6E" w:rsidRPr="001D2E19" w:rsidRDefault="00727B6E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გამართული მეტყველების უნარი.</w:t>
      </w:r>
    </w:p>
    <w:p w:rsidR="00727B6E" w:rsidRPr="001D2E19" w:rsidRDefault="00727B6E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თავაზიანობა.</w:t>
      </w:r>
    </w:p>
    <w:p w:rsidR="00727B6E" w:rsidRPr="001D2E19" w:rsidRDefault="00727B6E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ორგანიზებულობა.</w:t>
      </w:r>
    </w:p>
    <w:p w:rsidR="00727B6E" w:rsidRPr="001D2E19" w:rsidRDefault="00727B6E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ენერგიულობა.</w:t>
      </w:r>
    </w:p>
    <w:p w:rsidR="00727B6E" w:rsidRPr="000026E8" w:rsidRDefault="00727B6E" w:rsidP="00681814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 w:rsidRPr="004847CA">
        <w:rPr>
          <w:rFonts w:cs="Sylfaen"/>
          <w:color w:val="000000"/>
          <w:sz w:val="22"/>
          <w:szCs w:val="22"/>
          <w:lang w:val="ru-RU"/>
        </w:rPr>
        <w:t>პასუხისმგებლობის მაღალი გრძნობა</w:t>
      </w:r>
      <w:r w:rsidRPr="004847CA">
        <w:rPr>
          <w:rFonts w:cs="Sylfaen"/>
          <w:color w:val="000000"/>
          <w:sz w:val="22"/>
          <w:szCs w:val="22"/>
          <w:lang w:val="ka-GE"/>
        </w:rPr>
        <w:t>.</w:t>
      </w:r>
    </w:p>
    <w:p w:rsidR="00727B6E" w:rsidRDefault="00727B6E" w:rsidP="000026E8">
      <w:pPr>
        <w:tabs>
          <w:tab w:val="left" w:pos="720"/>
        </w:tabs>
        <w:spacing w:after="200"/>
        <w:ind w:left="851"/>
        <w:rPr>
          <w:rFonts w:cs="Sylfaen"/>
          <w:color w:val="000000"/>
          <w:sz w:val="22"/>
          <w:szCs w:val="22"/>
          <w:lang w:val="ru-RU"/>
        </w:rPr>
      </w:pPr>
    </w:p>
    <w:p w:rsidR="00727B6E" w:rsidRPr="002420F3" w:rsidRDefault="00727B6E" w:rsidP="00B955AB">
      <w:pPr>
        <w:pBdr>
          <w:bottom w:val="single" w:sz="6" w:space="1" w:color="auto"/>
        </w:pBdr>
        <w:spacing w:after="200" w:line="276" w:lineRule="auto"/>
        <w:rPr>
          <w:rFonts w:cs="Sylfaen"/>
          <w:b/>
          <w:bCs/>
          <w:color w:val="000000"/>
          <w:sz w:val="22"/>
          <w:szCs w:val="22"/>
          <w:lang w:val="ka-GE"/>
        </w:rPr>
      </w:pP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განათლება</w:t>
      </w:r>
    </w:p>
    <w:p w:rsidR="00727B6E" w:rsidRDefault="00727B6E" w:rsidP="00681814">
      <w:pPr>
        <w:spacing w:line="276" w:lineRule="auto"/>
        <w:rPr>
          <w:rFonts w:cs="Sylfaen"/>
          <w:bCs/>
          <w:color w:val="000000"/>
          <w:sz w:val="22"/>
          <w:szCs w:val="22"/>
          <w:lang w:val="ka-GE"/>
        </w:rPr>
      </w:pPr>
      <w:r>
        <w:rPr>
          <w:rFonts w:cs="Sylfaen"/>
          <w:b/>
          <w:bCs/>
          <w:color w:val="000000"/>
          <w:sz w:val="22"/>
          <w:szCs w:val="22"/>
          <w:lang w:val="ka-GE"/>
        </w:rPr>
        <w:t xml:space="preserve">2000-2011      </w:t>
      </w:r>
      <w:r w:rsidRPr="008457C9">
        <w:rPr>
          <w:rFonts w:cs="Sylfaen"/>
          <w:bCs/>
          <w:color w:val="000000"/>
          <w:sz w:val="22"/>
          <w:szCs w:val="22"/>
          <w:lang w:val="ka-GE"/>
        </w:rPr>
        <w:t>კერძო სკოლა „სხივი“</w:t>
      </w:r>
      <w:r>
        <w:rPr>
          <w:rFonts w:cs="Sylfaen"/>
          <w:bCs/>
          <w:color w:val="000000"/>
          <w:sz w:val="22"/>
          <w:szCs w:val="22"/>
          <w:lang w:val="ka-GE"/>
        </w:rPr>
        <w:t>;</w:t>
      </w:r>
    </w:p>
    <w:p w:rsidR="00727B6E" w:rsidRPr="00412405" w:rsidRDefault="00727B6E" w:rsidP="00681814">
      <w:pPr>
        <w:spacing w:line="276" w:lineRule="auto"/>
        <w:rPr>
          <w:rFonts w:cs="Sylfaen"/>
          <w:b/>
          <w:bCs/>
          <w:color w:val="000000"/>
          <w:sz w:val="22"/>
          <w:szCs w:val="22"/>
          <w:lang w:val="ka-GE"/>
        </w:rPr>
      </w:pPr>
    </w:p>
    <w:p w:rsidR="00727B6E" w:rsidRPr="0024580D" w:rsidRDefault="00727B6E" w:rsidP="00410F82">
      <w:pPr>
        <w:spacing w:after="200" w:line="276" w:lineRule="auto"/>
        <w:rPr>
          <w:sz w:val="22"/>
          <w:szCs w:val="22"/>
          <w:lang w:val="ka-GE"/>
        </w:rPr>
      </w:pPr>
      <w:r w:rsidRPr="0024580D">
        <w:rPr>
          <w:rFonts w:cs="Sylfaen"/>
          <w:b/>
          <w:bCs/>
          <w:color w:val="000000"/>
          <w:sz w:val="22"/>
          <w:szCs w:val="22"/>
          <w:lang w:val="ka-GE"/>
        </w:rPr>
        <w:t>20</w:t>
      </w:r>
      <w:r w:rsidRPr="004847CA">
        <w:rPr>
          <w:rFonts w:cs="Sylfaen"/>
          <w:b/>
          <w:bCs/>
          <w:color w:val="000000"/>
          <w:sz w:val="22"/>
          <w:szCs w:val="22"/>
          <w:lang w:val="ka-GE"/>
        </w:rPr>
        <w:t>12</w:t>
      </w:r>
      <w:r w:rsidRPr="0024580D">
        <w:rPr>
          <w:rFonts w:cs="Sylfaen"/>
          <w:b/>
          <w:bCs/>
          <w:color w:val="000000"/>
          <w:sz w:val="22"/>
          <w:szCs w:val="22"/>
          <w:lang w:val="ka-GE"/>
        </w:rPr>
        <w:t>-</w:t>
      </w:r>
      <w:r>
        <w:rPr>
          <w:rFonts w:cs="Sylfaen"/>
          <w:b/>
          <w:bCs/>
          <w:color w:val="000000"/>
          <w:sz w:val="22"/>
          <w:szCs w:val="22"/>
        </w:rPr>
        <w:t xml:space="preserve">2016 </w:t>
      </w:r>
      <w:r>
        <w:rPr>
          <w:rFonts w:cs="Sylfaen"/>
          <w:b/>
          <w:bCs/>
          <w:color w:val="000000"/>
          <w:sz w:val="22"/>
          <w:szCs w:val="22"/>
          <w:lang w:val="ka-GE"/>
        </w:rPr>
        <w:t xml:space="preserve">  </w:t>
      </w:r>
      <w:r>
        <w:rPr>
          <w:sz w:val="22"/>
          <w:szCs w:val="22"/>
          <w:lang w:val="ka-GE"/>
        </w:rPr>
        <w:t>საქართველოს ტექნიკური უნივერსიტეტი ეკონომიკური ინფორმატიკის ფაკულტეტი;</w:t>
      </w:r>
      <w:r>
        <w:rPr>
          <w:sz w:val="22"/>
          <w:szCs w:val="22"/>
          <w:lang w:val="ka-GE"/>
        </w:rPr>
        <w:br/>
      </w:r>
    </w:p>
    <w:p w:rsidR="00727B6E" w:rsidRPr="0024580D" w:rsidRDefault="00727B6E" w:rsidP="00410F82">
      <w:pPr>
        <w:spacing w:after="200" w:line="276" w:lineRule="auto"/>
        <w:rPr>
          <w:sz w:val="22"/>
          <w:szCs w:val="22"/>
          <w:lang w:val="ka-GE"/>
        </w:rPr>
      </w:pPr>
    </w:p>
    <w:p w:rsidR="00727B6E" w:rsidRPr="0024580D" w:rsidRDefault="00727B6E" w:rsidP="00410F82">
      <w:pPr>
        <w:spacing w:after="200" w:line="276" w:lineRule="auto"/>
        <w:rPr>
          <w:sz w:val="22"/>
          <w:szCs w:val="22"/>
          <w:lang w:val="ka-GE"/>
        </w:rPr>
      </w:pPr>
    </w:p>
    <w:p w:rsidR="00727B6E" w:rsidRPr="0024580D" w:rsidRDefault="00727B6E" w:rsidP="00410F82">
      <w:pPr>
        <w:spacing w:after="200" w:line="276" w:lineRule="auto"/>
        <w:rPr>
          <w:sz w:val="22"/>
          <w:szCs w:val="22"/>
          <w:lang w:val="ka-GE"/>
        </w:rPr>
      </w:pPr>
    </w:p>
    <w:p w:rsidR="00727B6E" w:rsidRPr="0024580D" w:rsidRDefault="00727B6E" w:rsidP="00E17EA1">
      <w:pPr>
        <w:tabs>
          <w:tab w:val="center" w:pos="1260"/>
        </w:tabs>
        <w:spacing w:line="276" w:lineRule="auto"/>
        <w:rPr>
          <w:b/>
          <w:sz w:val="22"/>
          <w:szCs w:val="22"/>
          <w:lang w:val="ka-GE"/>
        </w:rPr>
      </w:pPr>
      <w:bookmarkStart w:id="0" w:name="_GoBack"/>
      <w:bookmarkEnd w:id="0"/>
    </w:p>
    <w:p w:rsidR="00727B6E" w:rsidRDefault="00727B6E" w:rsidP="00E83240">
      <w:pPr>
        <w:spacing w:line="276" w:lineRule="auto"/>
        <w:jc w:val="both"/>
        <w:rPr>
          <w:b/>
          <w:sz w:val="22"/>
          <w:szCs w:val="22"/>
          <w:lang w:val="ka-GE"/>
        </w:rPr>
      </w:pPr>
    </w:p>
    <w:p w:rsidR="00727B6E" w:rsidRDefault="00727B6E" w:rsidP="00E83240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  <w:lang w:val="ka-GE"/>
        </w:rPr>
        <w:t xml:space="preserve">ენები:   </w:t>
      </w:r>
      <w:r>
        <w:rPr>
          <w:sz w:val="22"/>
          <w:szCs w:val="22"/>
          <w:lang w:val="ka-GE"/>
        </w:rPr>
        <w:t xml:space="preserve">ქართული (მშობლიური), </w:t>
      </w:r>
    </w:p>
    <w:p w:rsidR="00727B6E" w:rsidRPr="00276102" w:rsidRDefault="00727B6E" w:rsidP="00E8324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276102">
        <w:rPr>
          <w:sz w:val="22"/>
          <w:szCs w:val="22"/>
        </w:rPr>
        <w:t>რუსული</w:t>
      </w:r>
      <w:r>
        <w:rPr>
          <w:sz w:val="22"/>
          <w:szCs w:val="22"/>
        </w:rPr>
        <w:t xml:space="preserve">   ( </w:t>
      </w:r>
      <w:r w:rsidRPr="00276102">
        <w:rPr>
          <w:sz w:val="22"/>
          <w:szCs w:val="22"/>
        </w:rPr>
        <w:t>საშუალო</w:t>
      </w:r>
      <w:r>
        <w:rPr>
          <w:sz w:val="22"/>
          <w:szCs w:val="22"/>
        </w:rPr>
        <w:t>)</w:t>
      </w:r>
    </w:p>
    <w:p w:rsidR="00727B6E" w:rsidRDefault="00727B6E" w:rsidP="00E8324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ka-GE"/>
        </w:rPr>
        <w:t xml:space="preserve">             ინგლისური (დამაკმაყოფილებლად), </w:t>
      </w:r>
    </w:p>
    <w:p w:rsidR="00727B6E" w:rsidRDefault="00727B6E" w:rsidP="00E83240">
      <w:pPr>
        <w:spacing w:line="276" w:lineRule="auto"/>
        <w:jc w:val="both"/>
        <w:rPr>
          <w:sz w:val="22"/>
          <w:szCs w:val="22"/>
        </w:rPr>
      </w:pPr>
    </w:p>
    <w:p w:rsidR="00727B6E" w:rsidRPr="00E471DE" w:rsidRDefault="00727B6E" w:rsidP="00E83240">
      <w:pPr>
        <w:spacing w:line="276" w:lineRule="auto"/>
        <w:jc w:val="both"/>
        <w:rPr>
          <w:sz w:val="22"/>
          <w:szCs w:val="22"/>
        </w:rPr>
      </w:pPr>
    </w:p>
    <w:p w:rsidR="00727B6E" w:rsidRDefault="00727B6E" w:rsidP="00E471DE">
      <w:pPr>
        <w:spacing w:line="276" w:lineRule="auto"/>
        <w:rPr>
          <w:b/>
          <w:sz w:val="22"/>
          <w:szCs w:val="22"/>
        </w:rPr>
      </w:pPr>
      <w:r w:rsidRPr="00E471DE">
        <w:rPr>
          <w:b/>
          <w:sz w:val="22"/>
          <w:szCs w:val="22"/>
          <w:lang w:val="ka-GE"/>
        </w:rPr>
        <w:t>სამუშაო გამოცდილება</w:t>
      </w:r>
    </w:p>
    <w:p w:rsidR="00727B6E" w:rsidRDefault="00727B6E" w:rsidP="00E471DE">
      <w:pPr>
        <w:spacing w:line="276" w:lineRule="auto"/>
        <w:rPr>
          <w:b/>
          <w:sz w:val="22"/>
          <w:szCs w:val="22"/>
        </w:rPr>
      </w:pPr>
    </w:p>
    <w:p w:rsidR="00727B6E" w:rsidRDefault="00727B6E" w:rsidP="00E471DE">
      <w:pPr>
        <w:spacing w:line="276" w:lineRule="auto"/>
        <w:rPr>
          <w:sz w:val="22"/>
          <w:szCs w:val="22"/>
          <w:lang w:val="ru-RU"/>
        </w:rPr>
      </w:pPr>
      <w:r w:rsidRPr="00E471DE">
        <w:rPr>
          <w:sz w:val="22"/>
          <w:szCs w:val="22"/>
        </w:rPr>
        <w:t xml:space="preserve">მაღაზიაში - კონსულტატად </w:t>
      </w:r>
    </w:p>
    <w:p w:rsidR="00727B6E" w:rsidRPr="006829E1" w:rsidRDefault="00727B6E" w:rsidP="00E471DE">
      <w:pPr>
        <w:spacing w:line="276" w:lineRule="auto"/>
        <w:rPr>
          <w:sz w:val="22"/>
          <w:szCs w:val="22"/>
          <w:lang w:val="ru-RU"/>
        </w:rPr>
      </w:pPr>
      <w:r w:rsidRPr="006829E1">
        <w:rPr>
          <w:rFonts w:cs="Sylfaen"/>
          <w:bCs/>
          <w:color w:val="262F3E"/>
          <w:sz w:val="22"/>
          <w:szCs w:val="22"/>
          <w:shd w:val="clear" w:color="auto" w:fill="FFFFFF"/>
        </w:rPr>
        <w:t>ქოლ</w:t>
      </w:r>
      <w:r>
        <w:rPr>
          <w:rFonts w:cs="Sylfaen"/>
          <w:bCs/>
          <w:color w:val="262F3E"/>
          <w:sz w:val="22"/>
          <w:szCs w:val="22"/>
          <w:shd w:val="clear" w:color="auto" w:fill="FFFFFF"/>
          <w:lang w:val="ru-RU"/>
        </w:rPr>
        <w:t xml:space="preserve">- </w:t>
      </w:r>
      <w:r w:rsidRPr="006829E1">
        <w:rPr>
          <w:rFonts w:cs="Sylfaen"/>
          <w:bCs/>
          <w:color w:val="262F3E"/>
          <w:sz w:val="22"/>
          <w:szCs w:val="22"/>
          <w:shd w:val="clear" w:color="auto" w:fill="FFFFFF"/>
        </w:rPr>
        <w:t>ცენტრის</w:t>
      </w:r>
      <w:r w:rsidRPr="006829E1">
        <w:rPr>
          <w:rFonts w:ascii="Arial" w:hAnsi="Arial" w:cs="Arial"/>
          <w:bCs/>
          <w:color w:val="262F3E"/>
          <w:sz w:val="22"/>
          <w:szCs w:val="22"/>
          <w:shd w:val="clear" w:color="auto" w:fill="FFFFFF"/>
        </w:rPr>
        <w:t xml:space="preserve"> </w:t>
      </w:r>
      <w:r w:rsidRPr="006829E1">
        <w:rPr>
          <w:rFonts w:cs="Sylfaen"/>
          <w:bCs/>
          <w:color w:val="262F3E"/>
          <w:sz w:val="22"/>
          <w:szCs w:val="22"/>
          <w:shd w:val="clear" w:color="auto" w:fill="FFFFFF"/>
        </w:rPr>
        <w:t>ოპერატორი</w:t>
      </w:r>
      <w:r>
        <w:rPr>
          <w:rFonts w:cs="Sylfaen"/>
          <w:bCs/>
          <w:color w:val="262F3E"/>
          <w:sz w:val="22"/>
          <w:szCs w:val="22"/>
          <w:shd w:val="clear" w:color="auto" w:fill="FFFFFF"/>
          <w:lang w:val="ru-RU"/>
        </w:rPr>
        <w:t xml:space="preserve"> </w:t>
      </w:r>
    </w:p>
    <w:p w:rsidR="00727B6E" w:rsidRDefault="00727B6E" w:rsidP="00E83240">
      <w:pPr>
        <w:spacing w:line="276" w:lineRule="auto"/>
        <w:jc w:val="both"/>
        <w:rPr>
          <w:sz w:val="22"/>
          <w:szCs w:val="22"/>
          <w:lang w:val="ru-RU"/>
        </w:rPr>
      </w:pPr>
      <w:r w:rsidRPr="00EF439F">
        <w:rPr>
          <w:sz w:val="22"/>
          <w:szCs w:val="22"/>
          <w:lang w:val="ka-GE"/>
        </w:rPr>
        <w:t>ვამზადეებ დაწყებითის ბავშვებს მათემატიკაში</w:t>
      </w:r>
      <w:r>
        <w:rPr>
          <w:sz w:val="22"/>
          <w:szCs w:val="22"/>
          <w:lang w:val="ru-RU"/>
        </w:rPr>
        <w:t xml:space="preserve"> </w:t>
      </w:r>
    </w:p>
    <w:p w:rsidR="00727B6E" w:rsidRPr="00EF439F" w:rsidRDefault="00727B6E" w:rsidP="00E83240">
      <w:pPr>
        <w:spacing w:line="276" w:lineRule="auto"/>
        <w:jc w:val="both"/>
        <w:rPr>
          <w:sz w:val="22"/>
          <w:szCs w:val="22"/>
          <w:lang w:val="ru-RU"/>
        </w:rPr>
      </w:pPr>
    </w:p>
    <w:p w:rsidR="00727B6E" w:rsidRPr="0024580D" w:rsidRDefault="00727B6E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E83240">
        <w:rPr>
          <w:b/>
          <w:sz w:val="22"/>
          <w:szCs w:val="22"/>
          <w:lang w:val="ka-GE"/>
        </w:rPr>
        <w:t>კომპიუტერული პროგრამები:</w:t>
      </w:r>
      <w:r w:rsidRPr="0024580D">
        <w:rPr>
          <w:b/>
          <w:sz w:val="22"/>
          <w:szCs w:val="22"/>
          <w:lang w:val="ka-GE"/>
        </w:rPr>
        <w:t xml:space="preserve">       </w:t>
      </w:r>
      <w:r>
        <w:rPr>
          <w:b/>
          <w:sz w:val="22"/>
          <w:szCs w:val="22"/>
          <w:lang w:val="ka-GE"/>
        </w:rPr>
        <w:t xml:space="preserve"> </w:t>
      </w:r>
      <w:r w:rsidRPr="0024580D">
        <w:rPr>
          <w:sz w:val="22"/>
          <w:szCs w:val="22"/>
          <w:lang w:val="ka-GE"/>
        </w:rPr>
        <w:t>Microsoft Office Word;</w:t>
      </w:r>
    </w:p>
    <w:p w:rsidR="00727B6E" w:rsidRPr="000628FC" w:rsidRDefault="00727B6E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24580D">
        <w:rPr>
          <w:sz w:val="22"/>
          <w:szCs w:val="22"/>
          <w:lang w:val="ka-GE"/>
        </w:rPr>
        <w:t xml:space="preserve">                                                       </w:t>
      </w:r>
      <w:r w:rsidRPr="000628FC">
        <w:rPr>
          <w:sz w:val="22"/>
          <w:szCs w:val="22"/>
          <w:lang w:val="ka-GE"/>
        </w:rPr>
        <w:t xml:space="preserve">     </w:t>
      </w:r>
      <w:r w:rsidRPr="0024580D">
        <w:rPr>
          <w:sz w:val="22"/>
          <w:szCs w:val="22"/>
          <w:lang w:val="ka-GE"/>
        </w:rPr>
        <w:t xml:space="preserve">      Microsoft Office Excel;</w:t>
      </w:r>
    </w:p>
    <w:p w:rsidR="00727B6E" w:rsidRPr="000628FC" w:rsidRDefault="00727B6E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0628FC">
        <w:rPr>
          <w:sz w:val="22"/>
          <w:szCs w:val="22"/>
          <w:lang w:val="ka-GE"/>
        </w:rPr>
        <w:t xml:space="preserve">                                                                  Microsoft office Access;</w:t>
      </w:r>
    </w:p>
    <w:p w:rsidR="00727B6E" w:rsidRPr="000628FC" w:rsidRDefault="00727B6E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0628FC">
        <w:rPr>
          <w:sz w:val="22"/>
          <w:szCs w:val="22"/>
          <w:lang w:val="ka-GE"/>
        </w:rPr>
        <w:t xml:space="preserve">                                                                  Microsoft office PowerPoint;</w:t>
      </w:r>
    </w:p>
    <w:p w:rsidR="00727B6E" w:rsidRPr="000628FC" w:rsidRDefault="00727B6E" w:rsidP="0024580D">
      <w:pPr>
        <w:spacing w:line="276" w:lineRule="auto"/>
        <w:jc w:val="both"/>
        <w:rPr>
          <w:sz w:val="22"/>
          <w:szCs w:val="22"/>
          <w:lang w:val="ka-GE"/>
        </w:rPr>
      </w:pPr>
      <w:r w:rsidRPr="0024580D">
        <w:rPr>
          <w:sz w:val="22"/>
          <w:szCs w:val="22"/>
          <w:lang w:val="ka-GE"/>
        </w:rPr>
        <w:t xml:space="preserve">                                                           </w:t>
      </w:r>
      <w:r w:rsidRPr="000628FC">
        <w:rPr>
          <w:sz w:val="22"/>
          <w:szCs w:val="22"/>
          <w:lang w:val="ka-GE"/>
        </w:rPr>
        <w:t xml:space="preserve">       </w:t>
      </w:r>
      <w:r>
        <w:rPr>
          <w:sz w:val="22"/>
          <w:szCs w:val="22"/>
          <w:lang w:val="ka-GE"/>
        </w:rPr>
        <w:t>საბუღალტრო პროგრამა</w:t>
      </w:r>
      <w:r w:rsidRPr="000628FC">
        <w:rPr>
          <w:sz w:val="22"/>
          <w:szCs w:val="22"/>
          <w:lang w:val="ka-GE"/>
        </w:rPr>
        <w:t>:</w:t>
      </w:r>
      <w:r>
        <w:rPr>
          <w:sz w:val="22"/>
          <w:szCs w:val="22"/>
          <w:lang w:val="ka-GE"/>
        </w:rPr>
        <w:t xml:space="preserve"> </w:t>
      </w:r>
      <w:smartTag w:uri="urn:schemas-microsoft-com:office:smarttags" w:element="metricconverter">
        <w:smartTagPr>
          <w:attr w:name="ProductID" w:val="1C"/>
        </w:smartTagPr>
        <w:r w:rsidRPr="000628FC">
          <w:rPr>
            <w:sz w:val="22"/>
            <w:szCs w:val="22"/>
            <w:lang w:val="ka-GE"/>
          </w:rPr>
          <w:t>1C</w:t>
        </w:r>
      </w:smartTag>
      <w:r w:rsidRPr="000628FC">
        <w:rPr>
          <w:sz w:val="22"/>
          <w:szCs w:val="22"/>
          <w:lang w:val="ka-GE"/>
        </w:rPr>
        <w:t xml:space="preserve">; </w:t>
      </w:r>
    </w:p>
    <w:p w:rsidR="00727B6E" w:rsidRPr="000628FC" w:rsidRDefault="00727B6E" w:rsidP="0024580D">
      <w:pPr>
        <w:spacing w:line="276" w:lineRule="auto"/>
        <w:jc w:val="both"/>
        <w:rPr>
          <w:sz w:val="22"/>
          <w:szCs w:val="22"/>
          <w:lang w:val="ka-GE"/>
        </w:rPr>
      </w:pPr>
      <w:r w:rsidRPr="000628FC">
        <w:rPr>
          <w:sz w:val="22"/>
          <w:szCs w:val="22"/>
          <w:lang w:val="ka-GE"/>
        </w:rPr>
        <w:t xml:space="preserve">                                                                  </w:t>
      </w:r>
      <w:r>
        <w:rPr>
          <w:sz w:val="22"/>
          <w:szCs w:val="22"/>
          <w:lang w:val="ka-GE"/>
        </w:rPr>
        <w:t>საბუღალტრო პროგრამა</w:t>
      </w:r>
      <w:r w:rsidRPr="000628FC">
        <w:rPr>
          <w:sz w:val="22"/>
          <w:szCs w:val="22"/>
          <w:lang w:val="ka-GE"/>
        </w:rPr>
        <w:t>:</w:t>
      </w:r>
      <w:r>
        <w:rPr>
          <w:sz w:val="22"/>
          <w:szCs w:val="22"/>
          <w:lang w:val="ka-GE"/>
        </w:rPr>
        <w:t xml:space="preserve"> </w:t>
      </w:r>
      <w:r w:rsidRPr="000628FC">
        <w:rPr>
          <w:sz w:val="22"/>
          <w:szCs w:val="22"/>
          <w:lang w:val="ka-GE"/>
        </w:rPr>
        <w:t>Banknet;</w:t>
      </w:r>
    </w:p>
    <w:p w:rsidR="00727B6E" w:rsidRPr="000628FC" w:rsidRDefault="00727B6E" w:rsidP="0024580D">
      <w:pPr>
        <w:spacing w:line="276" w:lineRule="auto"/>
        <w:jc w:val="both"/>
        <w:rPr>
          <w:sz w:val="22"/>
          <w:szCs w:val="22"/>
          <w:lang w:val="ka-GE"/>
        </w:rPr>
      </w:pPr>
      <w:r w:rsidRPr="000628FC">
        <w:rPr>
          <w:sz w:val="22"/>
          <w:szCs w:val="22"/>
          <w:lang w:val="ka-GE"/>
        </w:rPr>
        <w:t xml:space="preserve">                                                                  </w:t>
      </w:r>
      <w:r>
        <w:rPr>
          <w:sz w:val="22"/>
          <w:szCs w:val="22"/>
          <w:lang w:val="ka-GE"/>
        </w:rPr>
        <w:t>საბუღალტრო პროგრამა</w:t>
      </w:r>
      <w:r w:rsidRPr="000628FC">
        <w:rPr>
          <w:sz w:val="22"/>
          <w:szCs w:val="22"/>
          <w:lang w:val="ka-GE"/>
        </w:rPr>
        <w:t>:</w:t>
      </w:r>
      <w:r>
        <w:rPr>
          <w:sz w:val="22"/>
          <w:szCs w:val="22"/>
          <w:lang w:val="ka-GE"/>
        </w:rPr>
        <w:t xml:space="preserve"> </w:t>
      </w:r>
      <w:r w:rsidRPr="000628FC">
        <w:rPr>
          <w:sz w:val="22"/>
          <w:szCs w:val="22"/>
          <w:lang w:val="ka-GE"/>
        </w:rPr>
        <w:t xml:space="preserve">Oris Manager; </w:t>
      </w:r>
    </w:p>
    <w:p w:rsidR="00727B6E" w:rsidRPr="000628FC" w:rsidRDefault="00727B6E" w:rsidP="00725266">
      <w:pPr>
        <w:spacing w:line="276" w:lineRule="auto"/>
        <w:jc w:val="both"/>
        <w:rPr>
          <w:color w:val="FF0000"/>
          <w:sz w:val="22"/>
          <w:szCs w:val="22"/>
          <w:lang w:val="ka-GE"/>
        </w:rPr>
      </w:pPr>
    </w:p>
    <w:sectPr w:rsidR="00727B6E" w:rsidRPr="000628FC" w:rsidSect="000026E8">
      <w:pgSz w:w="12240" w:h="15840"/>
      <w:pgMar w:top="1134" w:right="850" w:bottom="36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1D0"/>
    <w:multiLevelType w:val="hybridMultilevel"/>
    <w:tmpl w:val="F0E8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BE3"/>
    <w:multiLevelType w:val="hybridMultilevel"/>
    <w:tmpl w:val="9B3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5F6C"/>
    <w:multiLevelType w:val="singleLevel"/>
    <w:tmpl w:val="1258389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3">
    <w:nsid w:val="11923C50"/>
    <w:multiLevelType w:val="hybridMultilevel"/>
    <w:tmpl w:val="F552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127"/>
    <w:multiLevelType w:val="hybridMultilevel"/>
    <w:tmpl w:val="0A8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1462"/>
    <w:multiLevelType w:val="hybridMultilevel"/>
    <w:tmpl w:val="69B0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92A67"/>
    <w:multiLevelType w:val="hybridMultilevel"/>
    <w:tmpl w:val="CFDE0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066193"/>
    <w:multiLevelType w:val="hybridMultilevel"/>
    <w:tmpl w:val="205A8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15307"/>
    <w:multiLevelType w:val="hybridMultilevel"/>
    <w:tmpl w:val="E9D8C3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EF6C98"/>
    <w:multiLevelType w:val="hybridMultilevel"/>
    <w:tmpl w:val="24924378"/>
    <w:lvl w:ilvl="0" w:tplc="827E8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B62794"/>
    <w:multiLevelType w:val="hybridMultilevel"/>
    <w:tmpl w:val="2B0A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3A4"/>
    <w:multiLevelType w:val="hybridMultilevel"/>
    <w:tmpl w:val="2676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92116"/>
    <w:multiLevelType w:val="hybridMultilevel"/>
    <w:tmpl w:val="2E0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86715"/>
    <w:multiLevelType w:val="hybridMultilevel"/>
    <w:tmpl w:val="A24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B7429"/>
    <w:multiLevelType w:val="hybridMultilevel"/>
    <w:tmpl w:val="449EC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EA5710"/>
    <w:multiLevelType w:val="hybridMultilevel"/>
    <w:tmpl w:val="C3FAF678"/>
    <w:lvl w:ilvl="0" w:tplc="F0709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15"/>
  </w:num>
  <w:num w:numId="7">
    <w:abstractNumId w:val="0"/>
  </w:num>
  <w:num w:numId="8">
    <w:abstractNumId w:val="3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2"/>
  </w:num>
  <w:num w:numId="1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6">
    <w:abstractNumId w:val="7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20AB"/>
    <w:rsid w:val="000026E8"/>
    <w:rsid w:val="00011761"/>
    <w:rsid w:val="00020E07"/>
    <w:rsid w:val="00035893"/>
    <w:rsid w:val="00043E9F"/>
    <w:rsid w:val="000473E2"/>
    <w:rsid w:val="00050528"/>
    <w:rsid w:val="00051C8C"/>
    <w:rsid w:val="000628FC"/>
    <w:rsid w:val="00066B38"/>
    <w:rsid w:val="00066DC1"/>
    <w:rsid w:val="00072DC2"/>
    <w:rsid w:val="0009011C"/>
    <w:rsid w:val="000937F1"/>
    <w:rsid w:val="000B351F"/>
    <w:rsid w:val="000D2E8C"/>
    <w:rsid w:val="000F2AA5"/>
    <w:rsid w:val="0010030C"/>
    <w:rsid w:val="00101B33"/>
    <w:rsid w:val="00104A5E"/>
    <w:rsid w:val="00112857"/>
    <w:rsid w:val="00115C8B"/>
    <w:rsid w:val="00120C9B"/>
    <w:rsid w:val="00127E16"/>
    <w:rsid w:val="00130078"/>
    <w:rsid w:val="001308BF"/>
    <w:rsid w:val="0014102F"/>
    <w:rsid w:val="00143489"/>
    <w:rsid w:val="00144C30"/>
    <w:rsid w:val="0014615B"/>
    <w:rsid w:val="00147899"/>
    <w:rsid w:val="001651D0"/>
    <w:rsid w:val="0016765B"/>
    <w:rsid w:val="00176386"/>
    <w:rsid w:val="00176D9F"/>
    <w:rsid w:val="00195235"/>
    <w:rsid w:val="001A1525"/>
    <w:rsid w:val="001A2230"/>
    <w:rsid w:val="001C2B7D"/>
    <w:rsid w:val="001C74DB"/>
    <w:rsid w:val="001D0365"/>
    <w:rsid w:val="001D0A94"/>
    <w:rsid w:val="001D2E19"/>
    <w:rsid w:val="001E49A5"/>
    <w:rsid w:val="001F21EC"/>
    <w:rsid w:val="001F459A"/>
    <w:rsid w:val="00200327"/>
    <w:rsid w:val="00202729"/>
    <w:rsid w:val="00203260"/>
    <w:rsid w:val="00205B57"/>
    <w:rsid w:val="002067B3"/>
    <w:rsid w:val="00211B0C"/>
    <w:rsid w:val="00213A38"/>
    <w:rsid w:val="0022512F"/>
    <w:rsid w:val="00226E2D"/>
    <w:rsid w:val="00227413"/>
    <w:rsid w:val="002379E1"/>
    <w:rsid w:val="002420F3"/>
    <w:rsid w:val="00243D6B"/>
    <w:rsid w:val="0024580D"/>
    <w:rsid w:val="00263B43"/>
    <w:rsid w:val="00263D19"/>
    <w:rsid w:val="00264D11"/>
    <w:rsid w:val="00264E3A"/>
    <w:rsid w:val="00270CF9"/>
    <w:rsid w:val="00273A72"/>
    <w:rsid w:val="00276102"/>
    <w:rsid w:val="00290414"/>
    <w:rsid w:val="00291F0E"/>
    <w:rsid w:val="002923FE"/>
    <w:rsid w:val="002A145C"/>
    <w:rsid w:val="002A44D1"/>
    <w:rsid w:val="002B079C"/>
    <w:rsid w:val="002B622F"/>
    <w:rsid w:val="002C372B"/>
    <w:rsid w:val="002D79F4"/>
    <w:rsid w:val="002F099E"/>
    <w:rsid w:val="00305C1B"/>
    <w:rsid w:val="00312F08"/>
    <w:rsid w:val="003144BD"/>
    <w:rsid w:val="00333472"/>
    <w:rsid w:val="0034083B"/>
    <w:rsid w:val="00345510"/>
    <w:rsid w:val="003501B3"/>
    <w:rsid w:val="00350282"/>
    <w:rsid w:val="003727D0"/>
    <w:rsid w:val="003775AC"/>
    <w:rsid w:val="00383224"/>
    <w:rsid w:val="00387E39"/>
    <w:rsid w:val="00390C7F"/>
    <w:rsid w:val="00390F2F"/>
    <w:rsid w:val="00390FBE"/>
    <w:rsid w:val="00393253"/>
    <w:rsid w:val="003B1AFC"/>
    <w:rsid w:val="003B4A79"/>
    <w:rsid w:val="003B5717"/>
    <w:rsid w:val="003B6CB8"/>
    <w:rsid w:val="003B7904"/>
    <w:rsid w:val="003D3BF0"/>
    <w:rsid w:val="003D7A8F"/>
    <w:rsid w:val="003E1582"/>
    <w:rsid w:val="003E3A5D"/>
    <w:rsid w:val="003E406E"/>
    <w:rsid w:val="003F5667"/>
    <w:rsid w:val="00410F82"/>
    <w:rsid w:val="00412405"/>
    <w:rsid w:val="004209F6"/>
    <w:rsid w:val="00420CE0"/>
    <w:rsid w:val="004236F5"/>
    <w:rsid w:val="004317FB"/>
    <w:rsid w:val="00432ECE"/>
    <w:rsid w:val="00435D2E"/>
    <w:rsid w:val="00437EA6"/>
    <w:rsid w:val="004441D7"/>
    <w:rsid w:val="00444CD3"/>
    <w:rsid w:val="00464998"/>
    <w:rsid w:val="0048299F"/>
    <w:rsid w:val="004847CA"/>
    <w:rsid w:val="0049575A"/>
    <w:rsid w:val="004A2A59"/>
    <w:rsid w:val="004B6194"/>
    <w:rsid w:val="004B79E0"/>
    <w:rsid w:val="004C49FE"/>
    <w:rsid w:val="004D0B83"/>
    <w:rsid w:val="004D185C"/>
    <w:rsid w:val="004E29C3"/>
    <w:rsid w:val="004F409D"/>
    <w:rsid w:val="00532766"/>
    <w:rsid w:val="00532F53"/>
    <w:rsid w:val="00533061"/>
    <w:rsid w:val="00536039"/>
    <w:rsid w:val="005404D2"/>
    <w:rsid w:val="00541C6B"/>
    <w:rsid w:val="00545421"/>
    <w:rsid w:val="00546996"/>
    <w:rsid w:val="00547133"/>
    <w:rsid w:val="00560B3E"/>
    <w:rsid w:val="00564408"/>
    <w:rsid w:val="00564481"/>
    <w:rsid w:val="00575F84"/>
    <w:rsid w:val="00584DAB"/>
    <w:rsid w:val="00590FCF"/>
    <w:rsid w:val="00593A1D"/>
    <w:rsid w:val="005940A6"/>
    <w:rsid w:val="005979EF"/>
    <w:rsid w:val="005A1942"/>
    <w:rsid w:val="005C6BCE"/>
    <w:rsid w:val="005C73B5"/>
    <w:rsid w:val="005D0628"/>
    <w:rsid w:val="005D0D70"/>
    <w:rsid w:val="005E1D3F"/>
    <w:rsid w:val="005F5447"/>
    <w:rsid w:val="00616D56"/>
    <w:rsid w:val="00627D6F"/>
    <w:rsid w:val="00630DA9"/>
    <w:rsid w:val="00630FB0"/>
    <w:rsid w:val="00632267"/>
    <w:rsid w:val="00640FEE"/>
    <w:rsid w:val="006533F9"/>
    <w:rsid w:val="00657EE7"/>
    <w:rsid w:val="00667DA4"/>
    <w:rsid w:val="006752EC"/>
    <w:rsid w:val="0067615A"/>
    <w:rsid w:val="00681814"/>
    <w:rsid w:val="006829E1"/>
    <w:rsid w:val="00690DFE"/>
    <w:rsid w:val="0069661A"/>
    <w:rsid w:val="00697349"/>
    <w:rsid w:val="006B0A33"/>
    <w:rsid w:val="006B3FE6"/>
    <w:rsid w:val="006C5855"/>
    <w:rsid w:val="006D2540"/>
    <w:rsid w:val="00700426"/>
    <w:rsid w:val="0070144F"/>
    <w:rsid w:val="0071769C"/>
    <w:rsid w:val="007220AB"/>
    <w:rsid w:val="00725266"/>
    <w:rsid w:val="00727B6E"/>
    <w:rsid w:val="0073162A"/>
    <w:rsid w:val="007351D5"/>
    <w:rsid w:val="00736AA4"/>
    <w:rsid w:val="00751120"/>
    <w:rsid w:val="00761853"/>
    <w:rsid w:val="00765D15"/>
    <w:rsid w:val="00766822"/>
    <w:rsid w:val="00771472"/>
    <w:rsid w:val="00774A3B"/>
    <w:rsid w:val="00782EF1"/>
    <w:rsid w:val="007841BD"/>
    <w:rsid w:val="00790BCD"/>
    <w:rsid w:val="00795D44"/>
    <w:rsid w:val="007B5FEA"/>
    <w:rsid w:val="007C00A5"/>
    <w:rsid w:val="007C0FE8"/>
    <w:rsid w:val="007C5E0E"/>
    <w:rsid w:val="007C61B2"/>
    <w:rsid w:val="007E0862"/>
    <w:rsid w:val="007F731E"/>
    <w:rsid w:val="007F78EE"/>
    <w:rsid w:val="008272B9"/>
    <w:rsid w:val="00830064"/>
    <w:rsid w:val="00830F10"/>
    <w:rsid w:val="008325F3"/>
    <w:rsid w:val="00832A24"/>
    <w:rsid w:val="008366ED"/>
    <w:rsid w:val="0083766A"/>
    <w:rsid w:val="008451C1"/>
    <w:rsid w:val="008457C9"/>
    <w:rsid w:val="008457F4"/>
    <w:rsid w:val="00857B09"/>
    <w:rsid w:val="00857E39"/>
    <w:rsid w:val="00862CD9"/>
    <w:rsid w:val="00874649"/>
    <w:rsid w:val="00874C49"/>
    <w:rsid w:val="008779F9"/>
    <w:rsid w:val="0088403A"/>
    <w:rsid w:val="00884E7C"/>
    <w:rsid w:val="00897EA7"/>
    <w:rsid w:val="008A7260"/>
    <w:rsid w:val="008B4617"/>
    <w:rsid w:val="008B734A"/>
    <w:rsid w:val="008C1F4E"/>
    <w:rsid w:val="008C4FD6"/>
    <w:rsid w:val="008C777B"/>
    <w:rsid w:val="008E618B"/>
    <w:rsid w:val="008F358A"/>
    <w:rsid w:val="008F37E2"/>
    <w:rsid w:val="0090327F"/>
    <w:rsid w:val="009051E5"/>
    <w:rsid w:val="00923054"/>
    <w:rsid w:val="0092742F"/>
    <w:rsid w:val="009505F5"/>
    <w:rsid w:val="00967C31"/>
    <w:rsid w:val="00970745"/>
    <w:rsid w:val="009912B7"/>
    <w:rsid w:val="009914E3"/>
    <w:rsid w:val="00992679"/>
    <w:rsid w:val="00993810"/>
    <w:rsid w:val="00996981"/>
    <w:rsid w:val="00996FAB"/>
    <w:rsid w:val="009A23E1"/>
    <w:rsid w:val="009B07CD"/>
    <w:rsid w:val="009B2139"/>
    <w:rsid w:val="009B4C4B"/>
    <w:rsid w:val="009B5F8D"/>
    <w:rsid w:val="009D082F"/>
    <w:rsid w:val="009D553C"/>
    <w:rsid w:val="009D6049"/>
    <w:rsid w:val="009E7E97"/>
    <w:rsid w:val="009F29EC"/>
    <w:rsid w:val="009F4DCE"/>
    <w:rsid w:val="00A100F0"/>
    <w:rsid w:val="00A16571"/>
    <w:rsid w:val="00A305FC"/>
    <w:rsid w:val="00A31BA7"/>
    <w:rsid w:val="00A31F56"/>
    <w:rsid w:val="00A441EA"/>
    <w:rsid w:val="00A46259"/>
    <w:rsid w:val="00A50D22"/>
    <w:rsid w:val="00A545FC"/>
    <w:rsid w:val="00A62391"/>
    <w:rsid w:val="00A71507"/>
    <w:rsid w:val="00A77505"/>
    <w:rsid w:val="00A8471F"/>
    <w:rsid w:val="00A93499"/>
    <w:rsid w:val="00A96F08"/>
    <w:rsid w:val="00AA09D7"/>
    <w:rsid w:val="00AA3EEF"/>
    <w:rsid w:val="00AB0855"/>
    <w:rsid w:val="00AB7B43"/>
    <w:rsid w:val="00AC1B6D"/>
    <w:rsid w:val="00AC40D9"/>
    <w:rsid w:val="00AC7C84"/>
    <w:rsid w:val="00AD28BB"/>
    <w:rsid w:val="00AD5003"/>
    <w:rsid w:val="00AF45D8"/>
    <w:rsid w:val="00AF7E2C"/>
    <w:rsid w:val="00B10A8A"/>
    <w:rsid w:val="00B1385A"/>
    <w:rsid w:val="00B2276E"/>
    <w:rsid w:val="00B35E69"/>
    <w:rsid w:val="00B373F7"/>
    <w:rsid w:val="00B433B2"/>
    <w:rsid w:val="00B474B3"/>
    <w:rsid w:val="00B53203"/>
    <w:rsid w:val="00B65505"/>
    <w:rsid w:val="00B70E01"/>
    <w:rsid w:val="00B770D1"/>
    <w:rsid w:val="00B879D5"/>
    <w:rsid w:val="00B955AB"/>
    <w:rsid w:val="00BB22C3"/>
    <w:rsid w:val="00BB4A58"/>
    <w:rsid w:val="00BC2B4D"/>
    <w:rsid w:val="00BC3386"/>
    <w:rsid w:val="00BC5F29"/>
    <w:rsid w:val="00BD3F40"/>
    <w:rsid w:val="00BE0662"/>
    <w:rsid w:val="00BF3FAB"/>
    <w:rsid w:val="00C060AD"/>
    <w:rsid w:val="00C214BD"/>
    <w:rsid w:val="00C24204"/>
    <w:rsid w:val="00C26C50"/>
    <w:rsid w:val="00C3078B"/>
    <w:rsid w:val="00C42110"/>
    <w:rsid w:val="00C57128"/>
    <w:rsid w:val="00C65428"/>
    <w:rsid w:val="00C70A90"/>
    <w:rsid w:val="00C77FF5"/>
    <w:rsid w:val="00C81106"/>
    <w:rsid w:val="00C93799"/>
    <w:rsid w:val="00CB2404"/>
    <w:rsid w:val="00CE0407"/>
    <w:rsid w:val="00CF3A26"/>
    <w:rsid w:val="00D018E4"/>
    <w:rsid w:val="00D075DD"/>
    <w:rsid w:val="00D13C22"/>
    <w:rsid w:val="00D14BED"/>
    <w:rsid w:val="00D16FC6"/>
    <w:rsid w:val="00D56387"/>
    <w:rsid w:val="00D606CC"/>
    <w:rsid w:val="00D61D63"/>
    <w:rsid w:val="00D650AD"/>
    <w:rsid w:val="00D71F7D"/>
    <w:rsid w:val="00D9244F"/>
    <w:rsid w:val="00D95170"/>
    <w:rsid w:val="00D96807"/>
    <w:rsid w:val="00D97D50"/>
    <w:rsid w:val="00DA3995"/>
    <w:rsid w:val="00DB3B05"/>
    <w:rsid w:val="00DC0489"/>
    <w:rsid w:val="00DC4A81"/>
    <w:rsid w:val="00DD57C8"/>
    <w:rsid w:val="00DD78D1"/>
    <w:rsid w:val="00DF5D5C"/>
    <w:rsid w:val="00E01C1F"/>
    <w:rsid w:val="00E0555E"/>
    <w:rsid w:val="00E16790"/>
    <w:rsid w:val="00E17EA1"/>
    <w:rsid w:val="00E35D14"/>
    <w:rsid w:val="00E37C39"/>
    <w:rsid w:val="00E457D8"/>
    <w:rsid w:val="00E471DE"/>
    <w:rsid w:val="00E5576E"/>
    <w:rsid w:val="00E6209F"/>
    <w:rsid w:val="00E81D08"/>
    <w:rsid w:val="00E83240"/>
    <w:rsid w:val="00E858AA"/>
    <w:rsid w:val="00E860CA"/>
    <w:rsid w:val="00E90567"/>
    <w:rsid w:val="00E91ED7"/>
    <w:rsid w:val="00EA1ACA"/>
    <w:rsid w:val="00EA29A0"/>
    <w:rsid w:val="00EB08FC"/>
    <w:rsid w:val="00EB2B93"/>
    <w:rsid w:val="00EB5D20"/>
    <w:rsid w:val="00ED7B4B"/>
    <w:rsid w:val="00EE0380"/>
    <w:rsid w:val="00EE13AC"/>
    <w:rsid w:val="00EE7FD7"/>
    <w:rsid w:val="00EF07DC"/>
    <w:rsid w:val="00EF439F"/>
    <w:rsid w:val="00F07F54"/>
    <w:rsid w:val="00F256D1"/>
    <w:rsid w:val="00F327FC"/>
    <w:rsid w:val="00F36933"/>
    <w:rsid w:val="00F45C09"/>
    <w:rsid w:val="00F46604"/>
    <w:rsid w:val="00F6105E"/>
    <w:rsid w:val="00F6141B"/>
    <w:rsid w:val="00F6270A"/>
    <w:rsid w:val="00F648CB"/>
    <w:rsid w:val="00F83DE3"/>
    <w:rsid w:val="00F9098D"/>
    <w:rsid w:val="00F92879"/>
    <w:rsid w:val="00F96E8D"/>
    <w:rsid w:val="00FA2FA2"/>
    <w:rsid w:val="00FA355A"/>
    <w:rsid w:val="00FB006D"/>
    <w:rsid w:val="00FB2A06"/>
    <w:rsid w:val="00FB2E5A"/>
    <w:rsid w:val="00FB491F"/>
    <w:rsid w:val="00FE48B1"/>
    <w:rsid w:val="00FF0061"/>
    <w:rsid w:val="00FF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AB"/>
    <w:pPr>
      <w:widowControl w:val="0"/>
      <w:autoSpaceDE w:val="0"/>
      <w:autoSpaceDN w:val="0"/>
      <w:adjustRightInd w:val="0"/>
    </w:pPr>
    <w:rPr>
      <w:rFonts w:ascii="Sylfaen" w:eastAsia="Times New Roman" w:hAnsi="Sylfae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55AB"/>
    <w:pPr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955AB"/>
    <w:rPr>
      <w:rFonts w:ascii="Sylfaen" w:hAnsi="Sylfae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D7A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0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1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E7E97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F96E8D"/>
    <w:rPr>
      <w:rFonts w:cs="Times New Roman"/>
    </w:rPr>
  </w:style>
  <w:style w:type="character" w:customStyle="1" w:styleId="hps">
    <w:name w:val="hps"/>
    <w:basedOn w:val="DefaultParagraphFont"/>
    <w:uiPriority w:val="99"/>
    <w:rsid w:val="00F96E8D"/>
    <w:rPr>
      <w:rFonts w:cs="Times New Roman"/>
    </w:rPr>
  </w:style>
  <w:style w:type="character" w:customStyle="1" w:styleId="refresult">
    <w:name w:val="ref_result"/>
    <w:basedOn w:val="DefaultParagraphFont"/>
    <w:uiPriority w:val="99"/>
    <w:rsid w:val="006B3FE6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200327"/>
    <w:rPr>
      <w:rFonts w:cs="Times New Roman"/>
      <w:i/>
      <w:iCs/>
    </w:rPr>
  </w:style>
  <w:style w:type="character" w:customStyle="1" w:styleId="longtext">
    <w:name w:val="long_text"/>
    <w:uiPriority w:val="99"/>
    <w:rsid w:val="00540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760</TotalTime>
  <Pages>2</Pages>
  <Words>221</Words>
  <Characters>1260</Characters>
  <Application>Microsoft Office Outlook</Application>
  <DocSecurity>0</DocSecurity>
  <Lines>0</Lines>
  <Paragraphs>0</Paragraphs>
  <ScaleCrop>false</ScaleCrop>
  <Company>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User</cp:lastModifiedBy>
  <cp:revision>23</cp:revision>
  <dcterms:created xsi:type="dcterms:W3CDTF">2013-09-22T13:45:00Z</dcterms:created>
  <dcterms:modified xsi:type="dcterms:W3CDTF">2017-01-21T16:19:00Z</dcterms:modified>
</cp:coreProperties>
</file>