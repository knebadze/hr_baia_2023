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E7" w:rsidRPr="000026E8" w:rsidRDefault="007D11E7" w:rsidP="000026E8">
      <w:pPr>
        <w:tabs>
          <w:tab w:val="center" w:pos="3690"/>
        </w:tabs>
        <w:spacing w:after="200" w:line="276" w:lineRule="auto"/>
        <w:rPr>
          <w:rFonts w:cs="Sylfaen"/>
          <w:color w:val="000000"/>
          <w:sz w:val="32"/>
          <w:szCs w:val="32"/>
          <w:lang w:val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margin-left:360.45pt;margin-top:-53.7pt;width:162pt;height:234.75pt;z-index:-251658240;visibility:visible" wrapcoords="-100 0 -100 21531 21600 21531 21600 0 -100 0">
            <v:imagedata r:id="rId5" o:title=""/>
            <w10:wrap type="tight"/>
          </v:shape>
        </w:pict>
      </w:r>
      <w:r>
        <w:rPr>
          <w:rFonts w:cs="Sylfaen"/>
          <w:b/>
        </w:rPr>
        <w:t xml:space="preserve">  </w:t>
      </w:r>
      <w:r>
        <w:rPr>
          <w:rFonts w:cs="Sylfaen"/>
          <w:b/>
          <w:sz w:val="32"/>
          <w:szCs w:val="32"/>
          <w:lang w:val="ka-GE"/>
        </w:rPr>
        <w:t>დავით ჭეიშვილი</w:t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  <w:r w:rsidRPr="000026E8">
        <w:rPr>
          <w:rFonts w:cs="Sylfaen"/>
          <w:b/>
          <w:i/>
          <w:color w:val="000000"/>
          <w:sz w:val="32"/>
          <w:szCs w:val="32"/>
          <w:lang w:val="ru-RU"/>
        </w:rPr>
        <w:tab/>
      </w:r>
    </w:p>
    <w:p w:rsidR="007D11E7" w:rsidRPr="00970745" w:rsidRDefault="007D11E7" w:rsidP="000026E8">
      <w:pPr>
        <w:tabs>
          <w:tab w:val="center" w:pos="3690"/>
        </w:tabs>
        <w:spacing w:after="200" w:line="276" w:lineRule="auto"/>
        <w:rPr>
          <w:rFonts w:cs="Sylfaen"/>
          <w:b/>
          <w:i/>
          <w:color w:val="000000"/>
          <w:lang w:val="ru-RU"/>
        </w:rPr>
      </w:pPr>
      <w:r>
        <w:rPr>
          <w:rFonts w:cs="Sylfaen"/>
          <w:color w:val="000000"/>
          <w:lang w:val="ru-RU"/>
        </w:rPr>
        <w:tab/>
      </w:r>
      <w:r w:rsidRPr="00970745">
        <w:rPr>
          <w:rFonts w:cs="Sylfaen"/>
          <w:color w:val="000000"/>
          <w:lang w:val="ru-RU"/>
        </w:rPr>
        <w:tab/>
      </w:r>
    </w:p>
    <w:p w:rsidR="007D11E7" w:rsidRPr="00725266" w:rsidRDefault="007D11E7" w:rsidP="00412405">
      <w:pPr>
        <w:spacing w:line="276" w:lineRule="auto"/>
        <w:rPr>
          <w:rFonts w:cs="Sylfaen"/>
          <w:color w:val="000000"/>
          <w:sz w:val="22"/>
          <w:szCs w:val="22"/>
          <w:lang w:val="ka-GE"/>
        </w:rPr>
      </w:pPr>
      <w:r>
        <w:rPr>
          <w:rFonts w:cs="Sylfaen"/>
          <w:color w:val="000000"/>
          <w:sz w:val="22"/>
          <w:szCs w:val="22"/>
          <w:lang w:val="ka-GE"/>
        </w:rPr>
        <w:t xml:space="preserve"> </w:t>
      </w:r>
      <w:r w:rsidRPr="005C46FE">
        <w:rPr>
          <w:rFonts w:cs="Sylfaen"/>
          <w:color w:val="000000"/>
          <w:sz w:val="22"/>
          <w:szCs w:val="22"/>
        </w:rPr>
        <w:t xml:space="preserve"> </w:t>
      </w:r>
      <w:r w:rsidRPr="004847CA">
        <w:rPr>
          <w:rFonts w:cs="Sylfaen"/>
          <w:b/>
          <w:bCs/>
          <w:color w:val="000000"/>
          <w:sz w:val="22"/>
          <w:szCs w:val="22"/>
          <w:lang w:val="ru-RU"/>
        </w:rPr>
        <w:t>მობ</w:t>
      </w:r>
      <w:r w:rsidRPr="005C46FE">
        <w:rPr>
          <w:rFonts w:cs="Sylfaen"/>
          <w:b/>
          <w:bCs/>
          <w:color w:val="000000"/>
          <w:sz w:val="22"/>
          <w:szCs w:val="22"/>
        </w:rPr>
        <w:t>:</w:t>
      </w:r>
      <w:r w:rsidRPr="005C46FE">
        <w:rPr>
          <w:rFonts w:cs="Sylfaen"/>
          <w:color w:val="000000"/>
          <w:sz w:val="22"/>
          <w:szCs w:val="22"/>
        </w:rPr>
        <w:t xml:space="preserve"> </w:t>
      </w:r>
      <w:r>
        <w:rPr>
          <w:rFonts w:cs="Sylfaen"/>
          <w:sz w:val="22"/>
          <w:szCs w:val="22"/>
        </w:rPr>
        <w:t>595 57 50 19</w:t>
      </w:r>
    </w:p>
    <w:p w:rsidR="007D11E7" w:rsidRPr="005C46FE" w:rsidRDefault="007D11E7" w:rsidP="00412405">
      <w:pPr>
        <w:spacing w:line="276" w:lineRule="auto"/>
        <w:rPr>
          <w:rFonts w:cs="Sylfaen"/>
          <w:color w:val="000000"/>
          <w:sz w:val="22"/>
          <w:szCs w:val="22"/>
        </w:rPr>
      </w:pPr>
      <w:r>
        <w:rPr>
          <w:rFonts w:cs="Sylfaen"/>
          <w:color w:val="000000"/>
          <w:sz w:val="22"/>
          <w:szCs w:val="22"/>
          <w:lang w:val="ka-GE"/>
        </w:rPr>
        <w:t xml:space="preserve"> </w:t>
      </w:r>
      <w:r w:rsidRPr="005C46FE">
        <w:rPr>
          <w:rFonts w:cs="Sylfaen"/>
          <w:color w:val="000000"/>
          <w:sz w:val="22"/>
          <w:szCs w:val="22"/>
        </w:rPr>
        <w:t xml:space="preserve"> </w:t>
      </w:r>
      <w:r w:rsidRPr="004847CA">
        <w:rPr>
          <w:rFonts w:cs="Sylfaen"/>
          <w:b/>
          <w:bCs/>
          <w:color w:val="000000"/>
          <w:sz w:val="22"/>
          <w:szCs w:val="22"/>
          <w:lang w:val="ru-RU"/>
        </w:rPr>
        <w:t>ელ</w:t>
      </w:r>
      <w:r w:rsidRPr="005C46FE">
        <w:rPr>
          <w:rFonts w:cs="Sylfaen"/>
          <w:b/>
          <w:bCs/>
          <w:color w:val="000000"/>
          <w:sz w:val="22"/>
          <w:szCs w:val="22"/>
        </w:rPr>
        <w:t>.</w:t>
      </w:r>
      <w:r w:rsidRPr="004847CA">
        <w:rPr>
          <w:rFonts w:cs="Sylfaen"/>
          <w:b/>
          <w:bCs/>
          <w:color w:val="000000"/>
          <w:sz w:val="22"/>
          <w:szCs w:val="22"/>
          <w:lang w:val="ru-RU"/>
        </w:rPr>
        <w:t>ფოსტა</w:t>
      </w:r>
      <w:r w:rsidRPr="005C46FE">
        <w:rPr>
          <w:rFonts w:cs="Sylfaen"/>
          <w:color w:val="000000"/>
          <w:sz w:val="22"/>
          <w:szCs w:val="22"/>
        </w:rPr>
        <w:t>:</w:t>
      </w:r>
      <w:r>
        <w:rPr>
          <w:rFonts w:cs="Sylfaen"/>
          <w:color w:val="000000"/>
          <w:sz w:val="22"/>
          <w:szCs w:val="22"/>
        </w:rPr>
        <w:t xml:space="preserve"> datochei808@gmail.com </w:t>
      </w:r>
    </w:p>
    <w:p w:rsidR="007D11E7" w:rsidRDefault="007D11E7" w:rsidP="00412405">
      <w:pPr>
        <w:spacing w:line="276" w:lineRule="auto"/>
        <w:rPr>
          <w:rFonts w:cs="Sylfaen"/>
          <w:color w:val="000000"/>
          <w:sz w:val="22"/>
          <w:szCs w:val="22"/>
        </w:rPr>
      </w:pPr>
      <w:r>
        <w:rPr>
          <w:rFonts w:cs="Sylfaen"/>
          <w:color w:val="000000"/>
          <w:sz w:val="22"/>
          <w:szCs w:val="22"/>
        </w:rPr>
        <w:t xml:space="preserve"> </w:t>
      </w:r>
      <w:r>
        <w:rPr>
          <w:rFonts w:cs="Sylfaen"/>
          <w:color w:val="000000"/>
          <w:sz w:val="22"/>
          <w:szCs w:val="22"/>
          <w:lang w:val="ka-GE"/>
        </w:rPr>
        <w:t xml:space="preserve"> </w:t>
      </w:r>
      <w:r w:rsidRPr="008457C9">
        <w:rPr>
          <w:rFonts w:cs="Sylfaen"/>
          <w:b/>
          <w:color w:val="000000"/>
          <w:sz w:val="22"/>
          <w:szCs w:val="22"/>
        </w:rPr>
        <w:t>Facebook:</w:t>
      </w:r>
      <w:r>
        <w:rPr>
          <w:rFonts w:cs="Sylfaen"/>
          <w:b/>
          <w:color w:val="000000"/>
          <w:sz w:val="22"/>
          <w:szCs w:val="22"/>
        </w:rPr>
        <w:t xml:space="preserve"> </w:t>
      </w:r>
      <w:r>
        <w:rPr>
          <w:rFonts w:cs="Sylfaen"/>
          <w:color w:val="000000"/>
          <w:sz w:val="22"/>
          <w:szCs w:val="22"/>
        </w:rPr>
        <w:t>Dato Cheishvili</w:t>
      </w:r>
    </w:p>
    <w:p w:rsidR="007D11E7" w:rsidRPr="008457C9" w:rsidRDefault="007D11E7" w:rsidP="00412405">
      <w:pPr>
        <w:spacing w:line="276" w:lineRule="auto"/>
        <w:rPr>
          <w:rFonts w:cs="Sylfaen"/>
          <w:color w:val="000000"/>
          <w:sz w:val="22"/>
          <w:szCs w:val="22"/>
        </w:rPr>
      </w:pPr>
      <w:r>
        <w:rPr>
          <w:rFonts w:cs="Sylfaen"/>
          <w:b/>
          <w:color w:val="000000"/>
          <w:sz w:val="22"/>
          <w:szCs w:val="22"/>
          <w:lang w:val="ka-GE"/>
        </w:rPr>
        <w:t xml:space="preserve"> </w:t>
      </w:r>
      <w:r>
        <w:rPr>
          <w:rFonts w:cs="Sylfaen"/>
          <w:b/>
          <w:color w:val="000000"/>
          <w:sz w:val="22"/>
          <w:szCs w:val="22"/>
        </w:rPr>
        <w:t xml:space="preserve"> </w:t>
      </w:r>
      <w:r w:rsidRPr="008457C9">
        <w:rPr>
          <w:rFonts w:cs="Sylfaen"/>
          <w:b/>
          <w:color w:val="000000"/>
          <w:sz w:val="22"/>
          <w:szCs w:val="22"/>
        </w:rPr>
        <w:t xml:space="preserve">Skype: </w:t>
      </w:r>
      <w:r>
        <w:rPr>
          <w:rFonts w:cs="Sylfaen"/>
          <w:color w:val="000000"/>
          <w:sz w:val="22"/>
          <w:szCs w:val="22"/>
        </w:rPr>
        <w:t xml:space="preserve"> dato__94</w:t>
      </w:r>
    </w:p>
    <w:p w:rsidR="007D11E7" w:rsidRPr="00EC625B" w:rsidRDefault="007D11E7" w:rsidP="00830F10">
      <w:pPr>
        <w:pStyle w:val="Heading4"/>
        <w:keepNext/>
        <w:ind w:hanging="90"/>
        <w:jc w:val="both"/>
        <w:rPr>
          <w:rFonts w:cs="Sylfaen"/>
          <w:color w:val="000000"/>
          <w:sz w:val="22"/>
          <w:szCs w:val="22"/>
        </w:rPr>
      </w:pPr>
      <w:r>
        <w:rPr>
          <w:rFonts w:cs="Sylfaen"/>
          <w:b/>
          <w:bCs/>
          <w:sz w:val="22"/>
          <w:szCs w:val="22"/>
        </w:rPr>
        <w:t xml:space="preserve">  </w:t>
      </w:r>
      <w:r>
        <w:rPr>
          <w:rFonts w:cs="Sylfaen"/>
          <w:b/>
          <w:bCs/>
          <w:sz w:val="22"/>
          <w:szCs w:val="22"/>
          <w:lang w:val="ka-GE"/>
        </w:rPr>
        <w:t xml:space="preserve"> </w:t>
      </w:r>
      <w:r w:rsidRPr="004847CA">
        <w:rPr>
          <w:rFonts w:cs="Sylfaen"/>
          <w:b/>
          <w:bCs/>
          <w:sz w:val="22"/>
          <w:szCs w:val="22"/>
          <w:lang w:val="ru-RU"/>
        </w:rPr>
        <w:t>მისამართი</w:t>
      </w:r>
      <w:r w:rsidRPr="004847CA">
        <w:rPr>
          <w:rFonts w:ascii="Arial CYR" w:hAnsi="Arial CYR" w:cs="Arial CYR"/>
          <w:b/>
          <w:bCs/>
          <w:sz w:val="22"/>
          <w:szCs w:val="22"/>
          <w:lang w:val="ru-RU"/>
        </w:rPr>
        <w:t xml:space="preserve">: </w:t>
      </w:r>
      <w:r w:rsidRPr="004847CA">
        <w:rPr>
          <w:rFonts w:cs="Sylfaen"/>
          <w:color w:val="000000"/>
          <w:sz w:val="22"/>
          <w:szCs w:val="22"/>
          <w:lang w:val="ka-GE"/>
        </w:rPr>
        <w:t xml:space="preserve">ქ.თბილისი, </w:t>
      </w:r>
      <w:r>
        <w:rPr>
          <w:rFonts w:cs="Sylfaen"/>
          <w:color w:val="000000"/>
          <w:sz w:val="22"/>
          <w:szCs w:val="22"/>
          <w:lang w:val="ka-GE"/>
        </w:rPr>
        <w:t xml:space="preserve">გლდანის 3ა მიკრო, 23-კორპუსი, 23-ბინა </w:t>
      </w:r>
    </w:p>
    <w:p w:rsidR="007D11E7" w:rsidRPr="00E17EA1" w:rsidRDefault="007D11E7" w:rsidP="00E17EA1">
      <w:pPr>
        <w:rPr>
          <w:lang w:val="ka-GE"/>
        </w:rPr>
      </w:pPr>
    </w:p>
    <w:p w:rsidR="007D11E7" w:rsidRPr="004847CA" w:rsidRDefault="007D11E7" w:rsidP="00B955AB">
      <w:pPr>
        <w:pBdr>
          <w:bottom w:val="single" w:sz="6" w:space="1" w:color="auto"/>
        </w:pBdr>
        <w:spacing w:after="200" w:line="276" w:lineRule="auto"/>
        <w:rPr>
          <w:rFonts w:cs="Sylfaen"/>
          <w:b/>
          <w:bCs/>
          <w:color w:val="000000"/>
          <w:sz w:val="22"/>
          <w:szCs w:val="22"/>
          <w:lang w:val="ru-RU"/>
        </w:rPr>
      </w:pPr>
      <w:r w:rsidRPr="004847CA">
        <w:rPr>
          <w:rFonts w:cs="Sylfaen"/>
          <w:b/>
          <w:bCs/>
          <w:color w:val="000000"/>
          <w:sz w:val="22"/>
          <w:szCs w:val="22"/>
          <w:lang w:val="ru-RU"/>
        </w:rPr>
        <w:t>პერსონალური ინფორმაცია</w:t>
      </w:r>
    </w:p>
    <w:p w:rsidR="007D11E7" w:rsidRPr="00F92879" w:rsidRDefault="007D11E7" w:rsidP="00B955AB">
      <w:pPr>
        <w:pStyle w:val="ListParagraph"/>
        <w:ind w:left="0"/>
        <w:rPr>
          <w:rFonts w:cs="Sylfaen"/>
          <w:color w:val="000000"/>
          <w:sz w:val="22"/>
          <w:szCs w:val="22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 xml:space="preserve">სახელი, გვარი </w:t>
      </w:r>
      <w:r>
        <w:rPr>
          <w:rFonts w:cs="Sylfaen"/>
          <w:color w:val="000000"/>
          <w:sz w:val="22"/>
          <w:szCs w:val="22"/>
          <w:lang w:val="ka-GE"/>
        </w:rPr>
        <w:t xml:space="preserve">: </w:t>
      </w:r>
      <w:r>
        <w:rPr>
          <w:rFonts w:cs="Sylfaen"/>
          <w:color w:val="000000"/>
          <w:sz w:val="22"/>
          <w:szCs w:val="22"/>
        </w:rPr>
        <w:t>Davit Cheishvili</w:t>
      </w:r>
    </w:p>
    <w:p w:rsidR="007D11E7" w:rsidRPr="00EC625B" w:rsidRDefault="007D11E7" w:rsidP="00B955AB">
      <w:pPr>
        <w:pStyle w:val="ListParagraph"/>
        <w:ind w:left="0"/>
        <w:rPr>
          <w:rFonts w:cs="Sylfaen"/>
          <w:color w:val="000000"/>
          <w:sz w:val="22"/>
          <w:szCs w:val="22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>დაბადების ადგილი</w:t>
      </w:r>
      <w:r>
        <w:rPr>
          <w:rFonts w:cs="Sylfaen"/>
          <w:color w:val="000000"/>
          <w:sz w:val="22"/>
          <w:szCs w:val="22"/>
          <w:lang w:val="ka-GE"/>
        </w:rPr>
        <w:t>: ქუთაისი</w:t>
      </w:r>
    </w:p>
    <w:p w:rsidR="007D11E7" w:rsidRPr="00EC625B" w:rsidRDefault="007D11E7" w:rsidP="00B955AB">
      <w:pPr>
        <w:pStyle w:val="ListParagraph"/>
        <w:ind w:left="0"/>
        <w:rPr>
          <w:rFonts w:cs="Sylfaen"/>
          <w:color w:val="000000"/>
          <w:sz w:val="22"/>
          <w:szCs w:val="22"/>
          <w:lang w:val="ka-GE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>დაბადების თარიღი</w:t>
      </w:r>
      <w:r>
        <w:rPr>
          <w:rFonts w:cs="Sylfaen"/>
          <w:color w:val="000000"/>
          <w:sz w:val="22"/>
          <w:szCs w:val="22"/>
          <w:lang w:val="ka-GE"/>
        </w:rPr>
        <w:t>: 30.06.1994</w:t>
      </w:r>
    </w:p>
    <w:p w:rsidR="007D11E7" w:rsidRDefault="007D11E7" w:rsidP="00B955AB">
      <w:pPr>
        <w:pStyle w:val="ListParagraph"/>
        <w:ind w:left="0"/>
        <w:rPr>
          <w:rFonts w:cs="Sylfaen"/>
          <w:color w:val="000000"/>
          <w:sz w:val="22"/>
          <w:szCs w:val="22"/>
          <w:lang w:val="ka-GE"/>
        </w:rPr>
      </w:pPr>
      <w:r w:rsidRPr="00202729">
        <w:rPr>
          <w:rFonts w:cs="Sylfaen"/>
          <w:b/>
          <w:color w:val="000000"/>
          <w:sz w:val="22"/>
          <w:szCs w:val="22"/>
          <w:lang w:val="ka-GE"/>
        </w:rPr>
        <w:t>ოჯახური მდგომარეობა</w:t>
      </w:r>
      <w:r>
        <w:rPr>
          <w:rFonts w:cs="Sylfaen"/>
          <w:color w:val="000000"/>
          <w:sz w:val="22"/>
          <w:szCs w:val="22"/>
          <w:lang w:val="ka-GE"/>
        </w:rPr>
        <w:t>: დასაოჯახებელი</w:t>
      </w:r>
    </w:p>
    <w:p w:rsidR="007D11E7" w:rsidRPr="002420F3" w:rsidRDefault="007D11E7" w:rsidP="00B955AB">
      <w:pPr>
        <w:pStyle w:val="ListParagraph"/>
        <w:ind w:left="0"/>
        <w:rPr>
          <w:rFonts w:cs="Sylfaen"/>
          <w:color w:val="000000"/>
          <w:sz w:val="22"/>
          <w:szCs w:val="22"/>
          <w:lang w:val="ka-GE"/>
        </w:rPr>
      </w:pPr>
    </w:p>
    <w:p w:rsidR="007D11E7" w:rsidRPr="004847CA" w:rsidRDefault="007D11E7" w:rsidP="00B955AB">
      <w:pPr>
        <w:pStyle w:val="ListParagraph"/>
        <w:ind w:left="0"/>
        <w:rPr>
          <w:rFonts w:cs="Sylfaen"/>
          <w:b/>
          <w:color w:val="000000"/>
          <w:sz w:val="22"/>
          <w:szCs w:val="22"/>
          <w:lang w:val="ka-GE"/>
        </w:rPr>
      </w:pPr>
      <w:r w:rsidRPr="004847CA">
        <w:rPr>
          <w:rFonts w:cs="Sylfaen"/>
          <w:b/>
          <w:color w:val="000000"/>
          <w:sz w:val="22"/>
          <w:szCs w:val="22"/>
          <w:lang w:val="ka-GE"/>
        </w:rPr>
        <w:t>მოკლედ ჩემს შესახებ:</w:t>
      </w:r>
    </w:p>
    <w:p w:rsidR="007D11E7" w:rsidRPr="004847CA" w:rsidRDefault="007D11E7" w:rsidP="00B955AB">
      <w:pPr>
        <w:pStyle w:val="ListParagraph"/>
        <w:ind w:left="0"/>
        <w:rPr>
          <w:rFonts w:cs="Sylfaen"/>
          <w:b/>
          <w:color w:val="000000"/>
          <w:sz w:val="22"/>
          <w:szCs w:val="22"/>
          <w:lang w:val="ka-GE"/>
        </w:rPr>
      </w:pPr>
    </w:p>
    <w:p w:rsidR="007D11E7" w:rsidRPr="001D2E19" w:rsidRDefault="007D11E7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 w:rsidRPr="004847CA">
        <w:rPr>
          <w:rFonts w:cs="Sylfaen"/>
          <w:color w:val="000000"/>
          <w:sz w:val="22"/>
          <w:szCs w:val="22"/>
          <w:lang w:val="ru-RU"/>
        </w:rPr>
        <w:t>ორგანიზებული, კომუნიკაბელური, კრეატიული</w:t>
      </w:r>
      <w:r w:rsidRPr="004847CA">
        <w:rPr>
          <w:rFonts w:cs="Sylfaen"/>
          <w:color w:val="000000"/>
          <w:sz w:val="22"/>
          <w:szCs w:val="22"/>
          <w:lang w:val="ka-GE"/>
        </w:rPr>
        <w:t>.</w:t>
      </w:r>
    </w:p>
    <w:p w:rsidR="007D11E7" w:rsidRPr="001D2E19" w:rsidRDefault="007D11E7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კომუნიკაბელურობა.</w:t>
      </w:r>
    </w:p>
    <w:p w:rsidR="007D11E7" w:rsidRPr="001D2E19" w:rsidRDefault="007D11E7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გამართული მეტყველების უნარი.</w:t>
      </w:r>
    </w:p>
    <w:p w:rsidR="007D11E7" w:rsidRPr="001D2E19" w:rsidRDefault="007D11E7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თავაზიანობა.</w:t>
      </w:r>
    </w:p>
    <w:p w:rsidR="007D11E7" w:rsidRPr="001D2E19" w:rsidRDefault="007D11E7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ორგანიზებულობა.</w:t>
      </w:r>
    </w:p>
    <w:p w:rsidR="007D11E7" w:rsidRPr="001D2E19" w:rsidRDefault="007D11E7" w:rsidP="001D2E19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>
        <w:rPr>
          <w:rFonts w:cs="Sylfaen"/>
          <w:color w:val="000000"/>
          <w:sz w:val="22"/>
          <w:szCs w:val="22"/>
          <w:lang w:val="ka-GE"/>
        </w:rPr>
        <w:t>ენერგიულობა.</w:t>
      </w:r>
    </w:p>
    <w:p w:rsidR="007D11E7" w:rsidRPr="000026E8" w:rsidRDefault="007D11E7" w:rsidP="00681814">
      <w:pPr>
        <w:numPr>
          <w:ilvl w:val="0"/>
          <w:numId w:val="17"/>
        </w:numPr>
        <w:tabs>
          <w:tab w:val="left" w:pos="720"/>
        </w:tabs>
        <w:spacing w:after="200"/>
        <w:ind w:left="851" w:hanging="425"/>
        <w:rPr>
          <w:rFonts w:cs="Sylfaen"/>
          <w:color w:val="000000"/>
          <w:sz w:val="22"/>
          <w:szCs w:val="22"/>
          <w:lang w:val="ru-RU"/>
        </w:rPr>
      </w:pPr>
      <w:r w:rsidRPr="004847CA">
        <w:rPr>
          <w:rFonts w:cs="Sylfaen"/>
          <w:color w:val="000000"/>
          <w:sz w:val="22"/>
          <w:szCs w:val="22"/>
          <w:lang w:val="ru-RU"/>
        </w:rPr>
        <w:t>პასუხისმგებლობის მაღალი გრძნობა</w:t>
      </w:r>
      <w:r w:rsidRPr="004847CA">
        <w:rPr>
          <w:rFonts w:cs="Sylfaen"/>
          <w:color w:val="000000"/>
          <w:sz w:val="22"/>
          <w:szCs w:val="22"/>
          <w:lang w:val="ka-GE"/>
        </w:rPr>
        <w:t>.</w:t>
      </w:r>
    </w:p>
    <w:p w:rsidR="007D11E7" w:rsidRDefault="007D11E7" w:rsidP="000026E8">
      <w:pPr>
        <w:tabs>
          <w:tab w:val="left" w:pos="720"/>
        </w:tabs>
        <w:spacing w:after="200"/>
        <w:ind w:left="851"/>
        <w:rPr>
          <w:rFonts w:cs="Sylfaen"/>
          <w:color w:val="000000"/>
          <w:sz w:val="22"/>
          <w:szCs w:val="22"/>
          <w:lang w:val="ru-RU"/>
        </w:rPr>
      </w:pPr>
    </w:p>
    <w:p w:rsidR="007D11E7" w:rsidRPr="002420F3" w:rsidRDefault="007D11E7" w:rsidP="00B955AB">
      <w:pPr>
        <w:pBdr>
          <w:bottom w:val="single" w:sz="6" w:space="1" w:color="auto"/>
        </w:pBdr>
        <w:spacing w:after="200" w:line="276" w:lineRule="auto"/>
        <w:rPr>
          <w:rFonts w:cs="Sylfaen"/>
          <w:b/>
          <w:bCs/>
          <w:color w:val="000000"/>
          <w:sz w:val="22"/>
          <w:szCs w:val="22"/>
          <w:lang w:val="ka-GE"/>
        </w:rPr>
      </w:pPr>
      <w:r w:rsidRPr="004847CA">
        <w:rPr>
          <w:rFonts w:cs="Sylfaen"/>
          <w:b/>
          <w:bCs/>
          <w:color w:val="000000"/>
          <w:sz w:val="22"/>
          <w:szCs w:val="22"/>
          <w:lang w:val="ru-RU"/>
        </w:rPr>
        <w:t>განათლება</w:t>
      </w:r>
    </w:p>
    <w:p w:rsidR="007D11E7" w:rsidRDefault="007D11E7" w:rsidP="00681814">
      <w:pPr>
        <w:spacing w:line="276" w:lineRule="auto"/>
        <w:rPr>
          <w:rFonts w:cs="Sylfaen"/>
          <w:bCs/>
          <w:color w:val="000000"/>
          <w:sz w:val="22"/>
          <w:szCs w:val="22"/>
          <w:lang w:val="ka-GE"/>
        </w:rPr>
      </w:pPr>
      <w:r>
        <w:rPr>
          <w:rFonts w:cs="Sylfaen"/>
          <w:b/>
          <w:bCs/>
          <w:color w:val="000000"/>
          <w:sz w:val="22"/>
          <w:szCs w:val="22"/>
          <w:lang w:val="ka-GE"/>
        </w:rPr>
        <w:t xml:space="preserve">2000-2011      </w:t>
      </w:r>
      <w:r>
        <w:rPr>
          <w:rFonts w:cs="Sylfaen"/>
          <w:bCs/>
          <w:color w:val="000000"/>
          <w:sz w:val="22"/>
          <w:szCs w:val="22"/>
          <w:lang w:val="ka-GE"/>
        </w:rPr>
        <w:t>გლდანის 177- საჯარო სკოლა</w:t>
      </w:r>
    </w:p>
    <w:p w:rsidR="007D11E7" w:rsidRPr="00412405" w:rsidRDefault="007D11E7" w:rsidP="00681814">
      <w:pPr>
        <w:spacing w:line="276" w:lineRule="auto"/>
        <w:rPr>
          <w:rFonts w:cs="Sylfaen"/>
          <w:b/>
          <w:bCs/>
          <w:color w:val="000000"/>
          <w:sz w:val="22"/>
          <w:szCs w:val="22"/>
          <w:lang w:val="ka-GE"/>
        </w:rPr>
      </w:pPr>
    </w:p>
    <w:p w:rsidR="007D11E7" w:rsidRPr="005C46FE" w:rsidRDefault="007D11E7" w:rsidP="00410F82">
      <w:pPr>
        <w:spacing w:after="200" w:line="276" w:lineRule="auto"/>
        <w:rPr>
          <w:sz w:val="22"/>
          <w:szCs w:val="22"/>
          <w:lang w:val="ru-RU"/>
        </w:rPr>
      </w:pPr>
      <w:r w:rsidRPr="004847CA">
        <w:rPr>
          <w:rFonts w:cs="Sylfaen"/>
          <w:b/>
          <w:bCs/>
          <w:color w:val="000000"/>
          <w:sz w:val="22"/>
          <w:szCs w:val="22"/>
        </w:rPr>
        <w:t>20</w:t>
      </w:r>
      <w:r w:rsidRPr="004847CA">
        <w:rPr>
          <w:rFonts w:cs="Sylfaen"/>
          <w:b/>
          <w:bCs/>
          <w:color w:val="000000"/>
          <w:sz w:val="22"/>
          <w:szCs w:val="22"/>
          <w:lang w:val="ka-GE"/>
        </w:rPr>
        <w:t>12</w:t>
      </w:r>
      <w:r w:rsidRPr="004847CA">
        <w:rPr>
          <w:rFonts w:cs="Sylfaen"/>
          <w:b/>
          <w:bCs/>
          <w:color w:val="000000"/>
          <w:sz w:val="22"/>
          <w:szCs w:val="22"/>
        </w:rPr>
        <w:t>-</w:t>
      </w:r>
      <w:r>
        <w:rPr>
          <w:rFonts w:cs="Sylfaen"/>
          <w:b/>
          <w:bCs/>
          <w:color w:val="000000"/>
          <w:sz w:val="22"/>
          <w:szCs w:val="22"/>
          <w:lang w:val="ka-GE"/>
        </w:rPr>
        <w:t xml:space="preserve"> </w:t>
      </w:r>
      <w:r>
        <w:rPr>
          <w:rFonts w:cs="Sylfaen"/>
          <w:b/>
          <w:bCs/>
          <w:color w:val="000000"/>
          <w:sz w:val="22"/>
          <w:szCs w:val="22"/>
          <w:lang w:val="ru-RU"/>
        </w:rPr>
        <w:t>2016</w:t>
      </w:r>
      <w:r>
        <w:rPr>
          <w:rFonts w:cs="Sylfaen"/>
          <w:b/>
          <w:bCs/>
          <w:color w:val="000000"/>
          <w:sz w:val="22"/>
          <w:szCs w:val="22"/>
          <w:lang w:val="ka-GE"/>
        </w:rPr>
        <w:t xml:space="preserve">   </w:t>
      </w:r>
      <w:r>
        <w:rPr>
          <w:sz w:val="22"/>
          <w:szCs w:val="22"/>
          <w:lang w:val="ka-GE"/>
        </w:rPr>
        <w:t>საქართველოს ტექნიკური უნივერსიტეტი ეკონომიკური ინფორმატიკის ფაკულტეტი;</w:t>
      </w:r>
      <w:r>
        <w:rPr>
          <w:sz w:val="22"/>
          <w:szCs w:val="22"/>
          <w:lang w:val="ka-GE"/>
        </w:rPr>
        <w:br/>
      </w:r>
      <w:r w:rsidRPr="005C46FE">
        <w:rPr>
          <w:b/>
          <w:i/>
          <w:lang w:val="ka-GE"/>
        </w:rPr>
        <w:t>26.08.15 - 18.08.16</w:t>
      </w:r>
      <w:r w:rsidRPr="005C46FE"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ru-RU"/>
        </w:rPr>
        <w:t xml:space="preserve">  </w:t>
      </w:r>
      <w:r w:rsidRPr="005C46FE">
        <w:rPr>
          <w:sz w:val="22"/>
          <w:szCs w:val="22"/>
          <w:lang w:val="ka-GE"/>
        </w:rPr>
        <w:t>სავალდებულო სამხედრო სამსახური</w:t>
      </w:r>
      <w:r>
        <w:rPr>
          <w:sz w:val="22"/>
          <w:szCs w:val="22"/>
          <w:lang w:val="ru-RU"/>
        </w:rPr>
        <w:t xml:space="preserve"> </w:t>
      </w:r>
    </w:p>
    <w:p w:rsidR="007D11E7" w:rsidRPr="0051155C" w:rsidRDefault="007D11E7" w:rsidP="00410F82">
      <w:pPr>
        <w:spacing w:after="200" w:line="276" w:lineRule="auto"/>
        <w:rPr>
          <w:sz w:val="22"/>
          <w:szCs w:val="22"/>
          <w:lang w:val="ka-GE"/>
        </w:rPr>
      </w:pPr>
    </w:p>
    <w:p w:rsidR="007D11E7" w:rsidRPr="0051155C" w:rsidRDefault="007D11E7" w:rsidP="00410F82">
      <w:pPr>
        <w:spacing w:after="200" w:line="276" w:lineRule="auto"/>
        <w:rPr>
          <w:sz w:val="22"/>
          <w:szCs w:val="22"/>
          <w:lang w:val="ka-GE"/>
        </w:rPr>
      </w:pPr>
    </w:p>
    <w:p w:rsidR="007D11E7" w:rsidRDefault="007D11E7" w:rsidP="00410F82">
      <w:pPr>
        <w:spacing w:after="200" w:line="276" w:lineRule="auto"/>
        <w:rPr>
          <w:sz w:val="22"/>
          <w:szCs w:val="22"/>
          <w:lang w:val="ka-GE"/>
        </w:rPr>
      </w:pPr>
    </w:p>
    <w:p w:rsidR="007D11E7" w:rsidRPr="00EC625B" w:rsidRDefault="007D11E7" w:rsidP="00410F82">
      <w:pPr>
        <w:spacing w:after="200" w:line="276" w:lineRule="auto"/>
        <w:rPr>
          <w:sz w:val="22"/>
          <w:szCs w:val="22"/>
          <w:lang w:val="ka-GE"/>
        </w:rPr>
      </w:pPr>
    </w:p>
    <w:p w:rsidR="007D11E7" w:rsidRPr="0051155C" w:rsidRDefault="007D11E7" w:rsidP="00E17EA1">
      <w:pPr>
        <w:tabs>
          <w:tab w:val="center" w:pos="1260"/>
        </w:tabs>
        <w:spacing w:line="276" w:lineRule="auto"/>
        <w:rPr>
          <w:b/>
          <w:sz w:val="22"/>
          <w:szCs w:val="22"/>
          <w:lang w:val="ka-GE"/>
        </w:rPr>
      </w:pPr>
      <w:bookmarkStart w:id="0" w:name="_GoBack"/>
      <w:bookmarkEnd w:id="0"/>
    </w:p>
    <w:p w:rsidR="007D11E7" w:rsidRDefault="007D11E7" w:rsidP="00E83240">
      <w:pPr>
        <w:pBdr>
          <w:bottom w:val="single" w:sz="6" w:space="1" w:color="auto"/>
        </w:pBdr>
        <w:spacing w:line="276" w:lineRule="auto"/>
        <w:jc w:val="both"/>
        <w:rPr>
          <w:b/>
          <w:sz w:val="22"/>
          <w:szCs w:val="22"/>
          <w:lang w:val="ka-GE"/>
        </w:rPr>
      </w:pPr>
      <w:r>
        <w:rPr>
          <w:b/>
          <w:sz w:val="22"/>
          <w:szCs w:val="22"/>
          <w:lang w:val="ka-GE"/>
        </w:rPr>
        <w:t>სპეციალური უნარები</w:t>
      </w:r>
    </w:p>
    <w:p w:rsidR="007D11E7" w:rsidRDefault="007D11E7" w:rsidP="00E83240">
      <w:pPr>
        <w:spacing w:line="276" w:lineRule="auto"/>
        <w:jc w:val="both"/>
        <w:rPr>
          <w:b/>
          <w:sz w:val="22"/>
          <w:szCs w:val="22"/>
          <w:lang w:val="ka-GE"/>
        </w:rPr>
      </w:pPr>
    </w:p>
    <w:p w:rsidR="007D11E7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  <w:r>
        <w:rPr>
          <w:b/>
          <w:sz w:val="22"/>
          <w:szCs w:val="22"/>
          <w:lang w:val="ka-GE"/>
        </w:rPr>
        <w:t xml:space="preserve">ენები:   </w:t>
      </w:r>
      <w:r>
        <w:rPr>
          <w:sz w:val="22"/>
          <w:szCs w:val="22"/>
          <w:lang w:val="ka-GE"/>
        </w:rPr>
        <w:t xml:space="preserve">ქართული (მშობლიური), </w:t>
      </w:r>
    </w:p>
    <w:p w:rsidR="007D11E7" w:rsidRPr="00EC625B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   რუსული (კარგად),</w:t>
      </w:r>
    </w:p>
    <w:p w:rsidR="007D11E7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   ინგლისური (დამაკმაყოფილებლად), </w:t>
      </w:r>
    </w:p>
    <w:p w:rsidR="007D11E7" w:rsidRDefault="007D11E7" w:rsidP="00F92879">
      <w:pPr>
        <w:spacing w:line="276" w:lineRule="auto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             </w:t>
      </w:r>
    </w:p>
    <w:p w:rsidR="007D11E7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</w:p>
    <w:p w:rsidR="007D11E7" w:rsidRPr="00EC625B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E83240">
        <w:rPr>
          <w:b/>
          <w:sz w:val="22"/>
          <w:szCs w:val="22"/>
          <w:lang w:val="ka-GE"/>
        </w:rPr>
        <w:t>კომპიუტერული პროგრამები:</w:t>
      </w:r>
      <w:r w:rsidRPr="00EC625B">
        <w:rPr>
          <w:b/>
          <w:sz w:val="22"/>
          <w:szCs w:val="22"/>
          <w:lang w:val="ka-GE"/>
        </w:rPr>
        <w:t xml:space="preserve">       </w:t>
      </w:r>
      <w:r>
        <w:rPr>
          <w:b/>
          <w:sz w:val="22"/>
          <w:szCs w:val="22"/>
          <w:lang w:val="ka-GE"/>
        </w:rPr>
        <w:t xml:space="preserve"> </w:t>
      </w:r>
      <w:r w:rsidRPr="00EC625B">
        <w:rPr>
          <w:sz w:val="22"/>
          <w:szCs w:val="22"/>
          <w:lang w:val="ka-GE"/>
        </w:rPr>
        <w:t>Microsoft Office Word;</w:t>
      </w:r>
    </w:p>
    <w:p w:rsidR="007D11E7" w:rsidRPr="00EC625B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EC625B">
        <w:rPr>
          <w:sz w:val="22"/>
          <w:szCs w:val="22"/>
          <w:lang w:val="ka-GE"/>
        </w:rPr>
        <w:t xml:space="preserve">                                                             </w:t>
      </w:r>
      <w:r>
        <w:rPr>
          <w:sz w:val="22"/>
          <w:szCs w:val="22"/>
          <w:lang w:val="ka-GE"/>
        </w:rPr>
        <w:t xml:space="preserve">     </w:t>
      </w:r>
      <w:r w:rsidRPr="00EC625B">
        <w:rPr>
          <w:sz w:val="22"/>
          <w:szCs w:val="22"/>
          <w:lang w:val="ka-GE"/>
        </w:rPr>
        <w:t>Microsoft Office Excel;</w:t>
      </w:r>
    </w:p>
    <w:p w:rsidR="007D11E7" w:rsidRPr="0051155C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EC625B">
        <w:rPr>
          <w:sz w:val="22"/>
          <w:szCs w:val="22"/>
          <w:lang w:val="ka-GE"/>
        </w:rPr>
        <w:t xml:space="preserve">                                                           </w:t>
      </w:r>
      <w:r>
        <w:rPr>
          <w:sz w:val="22"/>
          <w:szCs w:val="22"/>
          <w:lang w:val="ka-GE"/>
        </w:rPr>
        <w:t xml:space="preserve">     </w:t>
      </w:r>
      <w:r w:rsidRPr="00EC625B">
        <w:rPr>
          <w:sz w:val="22"/>
          <w:szCs w:val="22"/>
          <w:lang w:val="ka-GE"/>
        </w:rPr>
        <w:t xml:space="preserve">  </w:t>
      </w:r>
      <w:r w:rsidRPr="0051155C">
        <w:rPr>
          <w:sz w:val="22"/>
          <w:szCs w:val="22"/>
          <w:lang w:val="ka-GE"/>
        </w:rPr>
        <w:t>Microsoft Office PowerPoint;</w:t>
      </w:r>
    </w:p>
    <w:p w:rsidR="007D11E7" w:rsidRPr="0051155C" w:rsidRDefault="007D11E7" w:rsidP="00E83240">
      <w:pPr>
        <w:spacing w:line="276" w:lineRule="auto"/>
        <w:jc w:val="both"/>
        <w:rPr>
          <w:sz w:val="22"/>
          <w:szCs w:val="22"/>
          <w:lang w:val="ka-GE"/>
        </w:rPr>
      </w:pPr>
      <w:r w:rsidRPr="0051155C">
        <w:rPr>
          <w:sz w:val="22"/>
          <w:szCs w:val="22"/>
          <w:lang w:val="ka-GE"/>
        </w:rPr>
        <w:t xml:space="preserve">                                                          </w:t>
      </w:r>
      <w:r>
        <w:rPr>
          <w:sz w:val="22"/>
          <w:szCs w:val="22"/>
          <w:lang w:val="ka-GE"/>
        </w:rPr>
        <w:t xml:space="preserve">    </w:t>
      </w:r>
      <w:r w:rsidRPr="0051155C">
        <w:rPr>
          <w:sz w:val="22"/>
          <w:szCs w:val="22"/>
          <w:lang w:val="ka-GE"/>
        </w:rPr>
        <w:t xml:space="preserve">    Adobe Photoshop;</w:t>
      </w:r>
    </w:p>
    <w:p w:rsidR="007D11E7" w:rsidRDefault="007D11E7" w:rsidP="00E83240">
      <w:pPr>
        <w:spacing w:line="276" w:lineRule="auto"/>
        <w:jc w:val="both"/>
        <w:rPr>
          <w:sz w:val="22"/>
          <w:szCs w:val="22"/>
        </w:rPr>
      </w:pPr>
      <w:r w:rsidRPr="0051155C">
        <w:rPr>
          <w:sz w:val="22"/>
          <w:szCs w:val="22"/>
          <w:lang w:val="ka-GE"/>
        </w:rPr>
        <w:t xml:space="preserve">                                                        </w:t>
      </w:r>
      <w:r>
        <w:rPr>
          <w:sz w:val="22"/>
          <w:szCs w:val="22"/>
          <w:lang w:val="ka-GE"/>
        </w:rPr>
        <w:t xml:space="preserve">    </w:t>
      </w:r>
      <w:r w:rsidRPr="0051155C">
        <w:rPr>
          <w:sz w:val="22"/>
          <w:szCs w:val="22"/>
          <w:lang w:val="ka-GE"/>
        </w:rPr>
        <w:t xml:space="preserve">      </w:t>
      </w:r>
      <w:r>
        <w:rPr>
          <w:sz w:val="22"/>
          <w:szCs w:val="22"/>
        </w:rPr>
        <w:t>Flash;</w:t>
      </w:r>
    </w:p>
    <w:p w:rsidR="007D11E7" w:rsidRDefault="007D11E7" w:rsidP="00E8324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  <w:lang w:val="ka-GE"/>
        </w:rPr>
        <w:t xml:space="preserve">    </w:t>
      </w:r>
      <w:r>
        <w:rPr>
          <w:sz w:val="22"/>
          <w:szCs w:val="22"/>
        </w:rPr>
        <w:t xml:space="preserve">     C++;</w:t>
      </w:r>
    </w:p>
    <w:p w:rsidR="007D11E7" w:rsidRPr="00725266" w:rsidRDefault="007D11E7" w:rsidP="00725266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  <w:lang w:val="ka-GE"/>
        </w:rPr>
        <w:t xml:space="preserve">    </w:t>
      </w:r>
      <w:r>
        <w:rPr>
          <w:sz w:val="22"/>
          <w:szCs w:val="22"/>
        </w:rPr>
        <w:t xml:space="preserve">   C#;                                                              </w:t>
      </w:r>
    </w:p>
    <w:sectPr w:rsidR="007D11E7" w:rsidRPr="00725266" w:rsidSect="000026E8">
      <w:pgSz w:w="12240" w:h="15840"/>
      <w:pgMar w:top="1134" w:right="850" w:bottom="36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1D0"/>
    <w:multiLevelType w:val="hybridMultilevel"/>
    <w:tmpl w:val="F0E8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BE3"/>
    <w:multiLevelType w:val="hybridMultilevel"/>
    <w:tmpl w:val="9B34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B5F6C"/>
    <w:multiLevelType w:val="singleLevel"/>
    <w:tmpl w:val="1258389E"/>
    <w:lvl w:ilvl="0">
      <w:start w:val="1"/>
      <w:numFmt w:val="decimal"/>
      <w:lvlText w:val="%1"/>
      <w:legacy w:legacy="1" w:legacySpace="0" w:legacyIndent="360"/>
      <w:lvlJc w:val="left"/>
      <w:rPr>
        <w:rFonts w:ascii="Sylfaen" w:hAnsi="Sylfaen" w:cs="Times New Roman" w:hint="default"/>
      </w:rPr>
    </w:lvl>
  </w:abstractNum>
  <w:abstractNum w:abstractNumId="3">
    <w:nsid w:val="11923C50"/>
    <w:multiLevelType w:val="hybridMultilevel"/>
    <w:tmpl w:val="F552C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525127"/>
    <w:multiLevelType w:val="hybridMultilevel"/>
    <w:tmpl w:val="0A82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B1462"/>
    <w:multiLevelType w:val="hybridMultilevel"/>
    <w:tmpl w:val="69B00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92A67"/>
    <w:multiLevelType w:val="hybridMultilevel"/>
    <w:tmpl w:val="CFDE0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066193"/>
    <w:multiLevelType w:val="hybridMultilevel"/>
    <w:tmpl w:val="205A84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015307"/>
    <w:multiLevelType w:val="hybridMultilevel"/>
    <w:tmpl w:val="E9D8C3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EF6C98"/>
    <w:multiLevelType w:val="hybridMultilevel"/>
    <w:tmpl w:val="24924378"/>
    <w:lvl w:ilvl="0" w:tplc="827E8B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B62794"/>
    <w:multiLevelType w:val="hybridMultilevel"/>
    <w:tmpl w:val="2B0A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3A4"/>
    <w:multiLevelType w:val="hybridMultilevel"/>
    <w:tmpl w:val="2676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92116"/>
    <w:multiLevelType w:val="hybridMultilevel"/>
    <w:tmpl w:val="2E0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286715"/>
    <w:multiLevelType w:val="hybridMultilevel"/>
    <w:tmpl w:val="A240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B7429"/>
    <w:multiLevelType w:val="hybridMultilevel"/>
    <w:tmpl w:val="449EC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EA5710"/>
    <w:multiLevelType w:val="hybridMultilevel"/>
    <w:tmpl w:val="C3FAF678"/>
    <w:lvl w:ilvl="0" w:tplc="F07099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15"/>
  </w:num>
  <w:num w:numId="7">
    <w:abstractNumId w:val="0"/>
  </w:num>
  <w:num w:numId="8">
    <w:abstractNumId w:val="3"/>
  </w:num>
  <w:num w:numId="9">
    <w:abstractNumId w:val="1"/>
  </w:num>
  <w:num w:numId="10">
    <w:abstractNumId w:val="14"/>
  </w:num>
  <w:num w:numId="11">
    <w:abstractNumId w:val="13"/>
  </w:num>
  <w:num w:numId="12">
    <w:abstractNumId w:val="9"/>
  </w:num>
  <w:num w:numId="13">
    <w:abstractNumId w:val="2"/>
  </w:num>
  <w:num w:numId="14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5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lfaen" w:hAnsi="Sylfaen" w:cs="Times New Roman" w:hint="default"/>
        </w:rPr>
      </w:lvl>
    </w:lvlOverride>
  </w:num>
  <w:num w:numId="16">
    <w:abstractNumId w:val="7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20AB"/>
    <w:rsid w:val="000026E8"/>
    <w:rsid w:val="00011761"/>
    <w:rsid w:val="00020E07"/>
    <w:rsid w:val="00035893"/>
    <w:rsid w:val="00043E9F"/>
    <w:rsid w:val="000473E2"/>
    <w:rsid w:val="00050528"/>
    <w:rsid w:val="00051C8C"/>
    <w:rsid w:val="00066DC1"/>
    <w:rsid w:val="00072DC2"/>
    <w:rsid w:val="0009011C"/>
    <w:rsid w:val="000B351F"/>
    <w:rsid w:val="000D2E8C"/>
    <w:rsid w:val="000D4B1E"/>
    <w:rsid w:val="0010030C"/>
    <w:rsid w:val="00101B33"/>
    <w:rsid w:val="00104A5E"/>
    <w:rsid w:val="001119F5"/>
    <w:rsid w:val="00112857"/>
    <w:rsid w:val="00115C8B"/>
    <w:rsid w:val="00120C9B"/>
    <w:rsid w:val="00127E16"/>
    <w:rsid w:val="00130078"/>
    <w:rsid w:val="00130865"/>
    <w:rsid w:val="001308BF"/>
    <w:rsid w:val="0014102F"/>
    <w:rsid w:val="00143489"/>
    <w:rsid w:val="0014615B"/>
    <w:rsid w:val="00147899"/>
    <w:rsid w:val="001651D0"/>
    <w:rsid w:val="0016765B"/>
    <w:rsid w:val="00176386"/>
    <w:rsid w:val="00195235"/>
    <w:rsid w:val="001A1525"/>
    <w:rsid w:val="001A2230"/>
    <w:rsid w:val="001C2B7D"/>
    <w:rsid w:val="001C74DB"/>
    <w:rsid w:val="001D0365"/>
    <w:rsid w:val="001D0A94"/>
    <w:rsid w:val="001D2E19"/>
    <w:rsid w:val="001E49A5"/>
    <w:rsid w:val="001F21EC"/>
    <w:rsid w:val="001F459A"/>
    <w:rsid w:val="00200327"/>
    <w:rsid w:val="00202729"/>
    <w:rsid w:val="00203260"/>
    <w:rsid w:val="00205B57"/>
    <w:rsid w:val="002067B3"/>
    <w:rsid w:val="00211B0C"/>
    <w:rsid w:val="00213A38"/>
    <w:rsid w:val="00226E2D"/>
    <w:rsid w:val="00227413"/>
    <w:rsid w:val="002379E1"/>
    <w:rsid w:val="002420F3"/>
    <w:rsid w:val="00243D6B"/>
    <w:rsid w:val="00263D19"/>
    <w:rsid w:val="00264D11"/>
    <w:rsid w:val="00270CF9"/>
    <w:rsid w:val="00273A72"/>
    <w:rsid w:val="00290414"/>
    <w:rsid w:val="00291F0E"/>
    <w:rsid w:val="002923FE"/>
    <w:rsid w:val="002A145C"/>
    <w:rsid w:val="002A44D1"/>
    <w:rsid w:val="002B079C"/>
    <w:rsid w:val="002B622F"/>
    <w:rsid w:val="002C372B"/>
    <w:rsid w:val="002D79F4"/>
    <w:rsid w:val="002F099E"/>
    <w:rsid w:val="00305C1B"/>
    <w:rsid w:val="00312F08"/>
    <w:rsid w:val="003144BD"/>
    <w:rsid w:val="00333472"/>
    <w:rsid w:val="0034083B"/>
    <w:rsid w:val="00345510"/>
    <w:rsid w:val="003501B3"/>
    <w:rsid w:val="00350282"/>
    <w:rsid w:val="003727D0"/>
    <w:rsid w:val="003775AC"/>
    <w:rsid w:val="00383224"/>
    <w:rsid w:val="00390C7F"/>
    <w:rsid w:val="00390F2F"/>
    <w:rsid w:val="00390FBE"/>
    <w:rsid w:val="00393253"/>
    <w:rsid w:val="003B1AFC"/>
    <w:rsid w:val="003B2A67"/>
    <w:rsid w:val="003B4A79"/>
    <w:rsid w:val="003B5717"/>
    <w:rsid w:val="003B6CB8"/>
    <w:rsid w:val="003D3BF0"/>
    <w:rsid w:val="003D7A8F"/>
    <w:rsid w:val="003E1582"/>
    <w:rsid w:val="003E3A5D"/>
    <w:rsid w:val="003E406E"/>
    <w:rsid w:val="003F5667"/>
    <w:rsid w:val="00410F82"/>
    <w:rsid w:val="00412405"/>
    <w:rsid w:val="004209F6"/>
    <w:rsid w:val="00420CE0"/>
    <w:rsid w:val="004236F5"/>
    <w:rsid w:val="004317FB"/>
    <w:rsid w:val="00432ECE"/>
    <w:rsid w:val="00435D2E"/>
    <w:rsid w:val="00437EA6"/>
    <w:rsid w:val="004441D7"/>
    <w:rsid w:val="00444CD3"/>
    <w:rsid w:val="00464998"/>
    <w:rsid w:val="0048299F"/>
    <w:rsid w:val="004847CA"/>
    <w:rsid w:val="0049575A"/>
    <w:rsid w:val="004A2A59"/>
    <w:rsid w:val="004B6194"/>
    <w:rsid w:val="004B79E0"/>
    <w:rsid w:val="004D185C"/>
    <w:rsid w:val="004E29C3"/>
    <w:rsid w:val="004F409D"/>
    <w:rsid w:val="00504C1D"/>
    <w:rsid w:val="0051155C"/>
    <w:rsid w:val="00532766"/>
    <w:rsid w:val="00532F53"/>
    <w:rsid w:val="00533061"/>
    <w:rsid w:val="005404D2"/>
    <w:rsid w:val="00541C6B"/>
    <w:rsid w:val="00545421"/>
    <w:rsid w:val="00546996"/>
    <w:rsid w:val="00547133"/>
    <w:rsid w:val="00560B3E"/>
    <w:rsid w:val="00564408"/>
    <w:rsid w:val="00564481"/>
    <w:rsid w:val="00584DAB"/>
    <w:rsid w:val="00590FCF"/>
    <w:rsid w:val="00593A1D"/>
    <w:rsid w:val="005940A6"/>
    <w:rsid w:val="005974AF"/>
    <w:rsid w:val="005979EF"/>
    <w:rsid w:val="005A1942"/>
    <w:rsid w:val="005C46FE"/>
    <w:rsid w:val="005C6BCE"/>
    <w:rsid w:val="005C73B5"/>
    <w:rsid w:val="005D0628"/>
    <w:rsid w:val="005D0D70"/>
    <w:rsid w:val="005E1D3F"/>
    <w:rsid w:val="005F5447"/>
    <w:rsid w:val="00616D56"/>
    <w:rsid w:val="00627D6F"/>
    <w:rsid w:val="00630FB0"/>
    <w:rsid w:val="00632267"/>
    <w:rsid w:val="00640FEE"/>
    <w:rsid w:val="006533F9"/>
    <w:rsid w:val="00657EE7"/>
    <w:rsid w:val="00667DA4"/>
    <w:rsid w:val="006752EC"/>
    <w:rsid w:val="0067615A"/>
    <w:rsid w:val="00681814"/>
    <w:rsid w:val="00690DFE"/>
    <w:rsid w:val="0069661A"/>
    <w:rsid w:val="00697349"/>
    <w:rsid w:val="006B0A33"/>
    <w:rsid w:val="006B3FE6"/>
    <w:rsid w:val="006C5855"/>
    <w:rsid w:val="006D2540"/>
    <w:rsid w:val="00700426"/>
    <w:rsid w:val="0070144F"/>
    <w:rsid w:val="0071769C"/>
    <w:rsid w:val="007220AB"/>
    <w:rsid w:val="00725266"/>
    <w:rsid w:val="0073162A"/>
    <w:rsid w:val="007351D5"/>
    <w:rsid w:val="00736AA4"/>
    <w:rsid w:val="00751120"/>
    <w:rsid w:val="00761853"/>
    <w:rsid w:val="00766822"/>
    <w:rsid w:val="00771472"/>
    <w:rsid w:val="00774A3B"/>
    <w:rsid w:val="00782EF1"/>
    <w:rsid w:val="007841BD"/>
    <w:rsid w:val="00790BCD"/>
    <w:rsid w:val="00795D44"/>
    <w:rsid w:val="007B5FEA"/>
    <w:rsid w:val="007C00A5"/>
    <w:rsid w:val="007C0FE8"/>
    <w:rsid w:val="007C5E0E"/>
    <w:rsid w:val="007D11E7"/>
    <w:rsid w:val="007F72E0"/>
    <w:rsid w:val="007F731E"/>
    <w:rsid w:val="007F78EE"/>
    <w:rsid w:val="008272B9"/>
    <w:rsid w:val="00830064"/>
    <w:rsid w:val="00830F10"/>
    <w:rsid w:val="008325F3"/>
    <w:rsid w:val="00832A24"/>
    <w:rsid w:val="008366ED"/>
    <w:rsid w:val="0083766A"/>
    <w:rsid w:val="008451C1"/>
    <w:rsid w:val="008457C9"/>
    <w:rsid w:val="008457F4"/>
    <w:rsid w:val="00857B09"/>
    <w:rsid w:val="00857E39"/>
    <w:rsid w:val="00862CD9"/>
    <w:rsid w:val="00874649"/>
    <w:rsid w:val="00874C49"/>
    <w:rsid w:val="008779F9"/>
    <w:rsid w:val="0088403A"/>
    <w:rsid w:val="00884E7C"/>
    <w:rsid w:val="00897EA7"/>
    <w:rsid w:val="008A7260"/>
    <w:rsid w:val="008B4617"/>
    <w:rsid w:val="008B734A"/>
    <w:rsid w:val="008C1F4E"/>
    <w:rsid w:val="008C4FD6"/>
    <w:rsid w:val="008C777B"/>
    <w:rsid w:val="008E618B"/>
    <w:rsid w:val="008F358A"/>
    <w:rsid w:val="008F37E2"/>
    <w:rsid w:val="0090327F"/>
    <w:rsid w:val="009051E5"/>
    <w:rsid w:val="00923054"/>
    <w:rsid w:val="0092742F"/>
    <w:rsid w:val="009505F5"/>
    <w:rsid w:val="00967C31"/>
    <w:rsid w:val="00970745"/>
    <w:rsid w:val="009912B7"/>
    <w:rsid w:val="009914E3"/>
    <w:rsid w:val="00992679"/>
    <w:rsid w:val="00993810"/>
    <w:rsid w:val="00996981"/>
    <w:rsid w:val="00996FAB"/>
    <w:rsid w:val="009A23E1"/>
    <w:rsid w:val="009B07CD"/>
    <w:rsid w:val="009B4C4B"/>
    <w:rsid w:val="009B5F8D"/>
    <w:rsid w:val="009D082F"/>
    <w:rsid w:val="009D553C"/>
    <w:rsid w:val="009D6049"/>
    <w:rsid w:val="009E7E97"/>
    <w:rsid w:val="009F29EC"/>
    <w:rsid w:val="00A100F0"/>
    <w:rsid w:val="00A11D9F"/>
    <w:rsid w:val="00A16571"/>
    <w:rsid w:val="00A305FC"/>
    <w:rsid w:val="00A31BA7"/>
    <w:rsid w:val="00A31F56"/>
    <w:rsid w:val="00A441EA"/>
    <w:rsid w:val="00A46259"/>
    <w:rsid w:val="00A50D22"/>
    <w:rsid w:val="00A545FC"/>
    <w:rsid w:val="00A62391"/>
    <w:rsid w:val="00A77505"/>
    <w:rsid w:val="00A8471F"/>
    <w:rsid w:val="00A93499"/>
    <w:rsid w:val="00AA09D7"/>
    <w:rsid w:val="00AB0855"/>
    <w:rsid w:val="00AB7B43"/>
    <w:rsid w:val="00AC40D9"/>
    <w:rsid w:val="00AC7C84"/>
    <w:rsid w:val="00AD28BB"/>
    <w:rsid w:val="00AF45D8"/>
    <w:rsid w:val="00AF7E2C"/>
    <w:rsid w:val="00B10A8A"/>
    <w:rsid w:val="00B1385A"/>
    <w:rsid w:val="00B35E69"/>
    <w:rsid w:val="00B373F7"/>
    <w:rsid w:val="00B433B2"/>
    <w:rsid w:val="00B474B3"/>
    <w:rsid w:val="00B65505"/>
    <w:rsid w:val="00B70E01"/>
    <w:rsid w:val="00B770D1"/>
    <w:rsid w:val="00B879D5"/>
    <w:rsid w:val="00B955AB"/>
    <w:rsid w:val="00BB4A58"/>
    <w:rsid w:val="00BC2B4D"/>
    <w:rsid w:val="00BC3386"/>
    <w:rsid w:val="00BD3F40"/>
    <w:rsid w:val="00BF3FAB"/>
    <w:rsid w:val="00C060AD"/>
    <w:rsid w:val="00C214BD"/>
    <w:rsid w:val="00C24204"/>
    <w:rsid w:val="00C26C50"/>
    <w:rsid w:val="00C42110"/>
    <w:rsid w:val="00C57128"/>
    <w:rsid w:val="00C65428"/>
    <w:rsid w:val="00C70A90"/>
    <w:rsid w:val="00C77FF5"/>
    <w:rsid w:val="00C81106"/>
    <w:rsid w:val="00C93799"/>
    <w:rsid w:val="00CB2404"/>
    <w:rsid w:val="00CD3CBE"/>
    <w:rsid w:val="00CE0407"/>
    <w:rsid w:val="00CF3A26"/>
    <w:rsid w:val="00D018E4"/>
    <w:rsid w:val="00D075DD"/>
    <w:rsid w:val="00D13C22"/>
    <w:rsid w:val="00D14BED"/>
    <w:rsid w:val="00D16FC6"/>
    <w:rsid w:val="00D56387"/>
    <w:rsid w:val="00D606CC"/>
    <w:rsid w:val="00D61D63"/>
    <w:rsid w:val="00D650AD"/>
    <w:rsid w:val="00D71F7D"/>
    <w:rsid w:val="00D9244F"/>
    <w:rsid w:val="00D95170"/>
    <w:rsid w:val="00D96807"/>
    <w:rsid w:val="00D97D50"/>
    <w:rsid w:val="00DA3995"/>
    <w:rsid w:val="00DB3B05"/>
    <w:rsid w:val="00DC0489"/>
    <w:rsid w:val="00DC4A81"/>
    <w:rsid w:val="00DD57C8"/>
    <w:rsid w:val="00DD78D1"/>
    <w:rsid w:val="00DF5D5C"/>
    <w:rsid w:val="00DF7CCA"/>
    <w:rsid w:val="00E01C1F"/>
    <w:rsid w:val="00E0555E"/>
    <w:rsid w:val="00E16790"/>
    <w:rsid w:val="00E17EA1"/>
    <w:rsid w:val="00E35D14"/>
    <w:rsid w:val="00E37C39"/>
    <w:rsid w:val="00E457D8"/>
    <w:rsid w:val="00E5576E"/>
    <w:rsid w:val="00E81D08"/>
    <w:rsid w:val="00E83240"/>
    <w:rsid w:val="00E858AA"/>
    <w:rsid w:val="00E860CA"/>
    <w:rsid w:val="00E90567"/>
    <w:rsid w:val="00EA1ACA"/>
    <w:rsid w:val="00EB08FC"/>
    <w:rsid w:val="00EB2B93"/>
    <w:rsid w:val="00EB5D20"/>
    <w:rsid w:val="00EC625B"/>
    <w:rsid w:val="00ED7B4B"/>
    <w:rsid w:val="00EE7FD7"/>
    <w:rsid w:val="00EF07DC"/>
    <w:rsid w:val="00F07F54"/>
    <w:rsid w:val="00F256D1"/>
    <w:rsid w:val="00F36933"/>
    <w:rsid w:val="00F45C09"/>
    <w:rsid w:val="00F46604"/>
    <w:rsid w:val="00F6141B"/>
    <w:rsid w:val="00F6270A"/>
    <w:rsid w:val="00F648CB"/>
    <w:rsid w:val="00F83DE3"/>
    <w:rsid w:val="00F9098D"/>
    <w:rsid w:val="00F92879"/>
    <w:rsid w:val="00F96E8D"/>
    <w:rsid w:val="00FA2FA2"/>
    <w:rsid w:val="00FA355A"/>
    <w:rsid w:val="00FB006D"/>
    <w:rsid w:val="00FB2A06"/>
    <w:rsid w:val="00FB2E5A"/>
    <w:rsid w:val="00FB491F"/>
    <w:rsid w:val="00FD7682"/>
    <w:rsid w:val="00FE48B1"/>
    <w:rsid w:val="00FF0061"/>
    <w:rsid w:val="00FF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AB"/>
    <w:pPr>
      <w:widowControl w:val="0"/>
      <w:autoSpaceDE w:val="0"/>
      <w:autoSpaceDN w:val="0"/>
      <w:adjustRightInd w:val="0"/>
    </w:pPr>
    <w:rPr>
      <w:rFonts w:ascii="Sylfaen" w:eastAsia="Times New Roman" w:hAnsi="Sylfaen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955AB"/>
    <w:pPr>
      <w:outlineLvl w:val="3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B955AB"/>
    <w:rPr>
      <w:rFonts w:ascii="Sylfaen" w:hAnsi="Sylfae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D7A8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01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01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E7E97"/>
    <w:pPr>
      <w:ind w:left="720"/>
      <w:contextualSpacing/>
    </w:pPr>
  </w:style>
  <w:style w:type="character" w:customStyle="1" w:styleId="shorttext">
    <w:name w:val="short_text"/>
    <w:basedOn w:val="DefaultParagraphFont"/>
    <w:uiPriority w:val="99"/>
    <w:rsid w:val="00F96E8D"/>
    <w:rPr>
      <w:rFonts w:cs="Times New Roman"/>
    </w:rPr>
  </w:style>
  <w:style w:type="character" w:customStyle="1" w:styleId="hps">
    <w:name w:val="hps"/>
    <w:basedOn w:val="DefaultParagraphFont"/>
    <w:uiPriority w:val="99"/>
    <w:rsid w:val="00F96E8D"/>
    <w:rPr>
      <w:rFonts w:cs="Times New Roman"/>
    </w:rPr>
  </w:style>
  <w:style w:type="character" w:customStyle="1" w:styleId="refresult">
    <w:name w:val="ref_result"/>
    <w:basedOn w:val="DefaultParagraphFont"/>
    <w:uiPriority w:val="99"/>
    <w:rsid w:val="006B3FE6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200327"/>
    <w:rPr>
      <w:rFonts w:cs="Times New Roman"/>
      <w:i/>
      <w:iCs/>
    </w:rPr>
  </w:style>
  <w:style w:type="character" w:customStyle="1" w:styleId="longtext">
    <w:name w:val="long_text"/>
    <w:uiPriority w:val="99"/>
    <w:rsid w:val="005404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2</Pages>
  <Words>219</Words>
  <Characters>1249</Characters>
  <Application>Microsoft Office Outlook</Application>
  <DocSecurity>0</DocSecurity>
  <Lines>0</Lines>
  <Paragraphs>0</Paragraphs>
  <ScaleCrop>false</ScaleCrop>
  <Company>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User</cp:lastModifiedBy>
  <cp:revision>8</cp:revision>
  <dcterms:created xsi:type="dcterms:W3CDTF">2015-01-21T15:04:00Z</dcterms:created>
  <dcterms:modified xsi:type="dcterms:W3CDTF">2017-01-31T11:46:00Z</dcterms:modified>
</cp:coreProperties>
</file>