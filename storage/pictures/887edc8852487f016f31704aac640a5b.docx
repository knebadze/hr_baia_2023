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828"/>
        <w:gridCol w:w="4902"/>
        <w:gridCol w:w="1760"/>
      </w:tblGrid>
      <w:tr w:rsidR="00791E10" w:rsidRPr="009F4A6C">
        <w:trPr>
          <w:trHeight w:hRule="exact" w:val="2283"/>
        </w:trPr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1E10" w:rsidRPr="00540CDF" w:rsidRDefault="00791E10" w:rsidP="0091258F">
            <w:pPr>
              <w:rPr>
                <w:rFonts w:ascii="BPG Glaho Mix" w:hAnsi="BPG Glaho Mix" w:cs="BPG Glaho Mix"/>
                <w:sz w:val="32"/>
                <w:szCs w:val="32"/>
              </w:rPr>
            </w:pPr>
          </w:p>
        </w:tc>
        <w:tc>
          <w:tcPr>
            <w:tcW w:w="4902" w:type="dxa"/>
            <w:tcBorders>
              <w:top w:val="nil"/>
              <w:left w:val="nil"/>
              <w:bottom w:val="nil"/>
              <w:right w:val="double" w:sz="2" w:space="0" w:color="auto"/>
            </w:tcBorders>
            <w:vAlign w:val="center"/>
          </w:tcPr>
          <w:p w:rsidR="00791E10" w:rsidRPr="009F4A6C" w:rsidRDefault="00D23EA4" w:rsidP="0070465D">
            <w:pPr>
              <w:pStyle w:val="Formnumberdepartment"/>
              <w:jc w:val="left"/>
              <w:rPr>
                <w:rFonts w:ascii="BPG Glaho Mix" w:hAnsi="BPG Glaho Mix" w:cs="BPG Glaho Mix"/>
              </w:rPr>
            </w:pPr>
            <w:r w:rsidRPr="00D23EA4">
              <w:rPr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44.85pt;margin-top:27.5pt;width:86.5pt;height:64.9pt;z-index:1;mso-position-horizontal-relative:text;mso-position-vertical-relative:text">
                  <v:imagedata r:id="rId7" o:title=""/>
                </v:shape>
              </w:pict>
            </w:r>
            <w:r w:rsidR="00791E10">
              <w:rPr>
                <w:rFonts w:ascii="BPG Glaho Mix" w:hAnsi="BPG Glaho Mix" w:cs="BPG Glaho Mix"/>
              </w:rPr>
              <w:t xml:space="preserve">             reziume / </w:t>
            </w:r>
            <w:r w:rsidR="00791E10" w:rsidRPr="00A53196">
              <w:rPr>
                <w:rFonts w:ascii="Tahoma" w:hAnsi="Tahoma" w:cs="Tahoma"/>
              </w:rPr>
              <w:t>CV</w:t>
            </w:r>
          </w:p>
        </w:tc>
        <w:tc>
          <w:tcPr>
            <w:tcW w:w="176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  <w:vAlign w:val="center"/>
          </w:tcPr>
          <w:p w:rsidR="00791E10" w:rsidRPr="009F4A6C" w:rsidRDefault="00791E10" w:rsidP="00664131">
            <w:pPr>
              <w:pStyle w:val="Formnumberdepartment"/>
              <w:rPr>
                <w:rFonts w:ascii="BPG Glaho Mix" w:hAnsi="BPG Glaho Mix" w:cs="BPG Glaho Mix"/>
              </w:rPr>
            </w:pPr>
          </w:p>
        </w:tc>
      </w:tr>
    </w:tbl>
    <w:p w:rsidR="00791E10" w:rsidRPr="009F4A6C" w:rsidRDefault="00791E10" w:rsidP="004519AE">
      <w:pPr>
        <w:rPr>
          <w:rFonts w:ascii="BPG Glaho Mix" w:hAnsi="BPG Glaho Mix" w:cs="BPG Glaho Mix"/>
          <w:lang w:eastAsia="en-US"/>
        </w:rPr>
      </w:pPr>
    </w:p>
    <w:p w:rsidR="00791E10" w:rsidRPr="009A56D2" w:rsidRDefault="00791E10" w:rsidP="004519AE">
      <w:pPr>
        <w:rPr>
          <w:rFonts w:ascii="BPG Glaho Mix" w:hAnsi="BPG Glaho Mix" w:cs="BPG Glaho Mix"/>
          <w:b/>
          <w:sz w:val="28"/>
          <w:szCs w:val="28"/>
        </w:rPr>
      </w:pPr>
      <w:r w:rsidRPr="009A56D2">
        <w:rPr>
          <w:rFonts w:ascii="BPG Glaho Mix" w:hAnsi="BPG Glaho Mix" w:cs="BPG Glaho Mix"/>
          <w:b/>
          <w:sz w:val="28"/>
          <w:szCs w:val="28"/>
        </w:rPr>
        <w:t>cnobebi aplikantze</w:t>
      </w:r>
    </w:p>
    <w:tbl>
      <w:tblPr>
        <w:tblW w:w="10490" w:type="dxa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1837"/>
        <w:gridCol w:w="2163"/>
        <w:gridCol w:w="385"/>
        <w:gridCol w:w="860"/>
        <w:gridCol w:w="918"/>
        <w:gridCol w:w="1350"/>
        <w:gridCol w:w="227"/>
        <w:gridCol w:w="1191"/>
        <w:gridCol w:w="1559"/>
      </w:tblGrid>
      <w:tr w:rsidR="00791E10" w:rsidRPr="009F4A6C">
        <w:trPr>
          <w:cantSplit/>
          <w:trHeight w:hRule="exact" w:val="1096"/>
        </w:trPr>
        <w:tc>
          <w:tcPr>
            <w:tcW w:w="1837" w:type="dxa"/>
            <w:tcBorders>
              <w:top w:val="single" w:sz="2" w:space="0" w:color="auto"/>
              <w:left w:val="single" w:sz="2" w:space="0" w:color="auto"/>
            </w:tcBorders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gvari</w:t>
            </w:r>
            <w:r>
              <w:rPr>
                <w:rFonts w:ascii="BPG Glaho Mix" w:hAnsi="BPG Glaho Mix" w:cs="BPG Glaho Mix"/>
                <w:b/>
              </w:rPr>
              <w:t xml:space="preserve">      </w:t>
            </w:r>
          </w:p>
        </w:tc>
        <w:tc>
          <w:tcPr>
            <w:tcW w:w="2548" w:type="dxa"/>
            <w:gridSpan w:val="2"/>
            <w:tcBorders>
              <w:top w:val="single" w:sz="2" w:space="0" w:color="auto"/>
            </w:tcBorders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  <w:b/>
              </w:rPr>
            </w:pPr>
            <w:bookmarkStart w:id="0" w:name="Text1"/>
            <w:r>
              <w:rPr>
                <w:rFonts w:ascii="BPG Glaho Mix" w:hAnsi="BPG Glaho Mix" w:cs="BPG Glaho Mix"/>
                <w:b/>
              </w:rPr>
              <w:t>bregvaZe</w:t>
            </w:r>
            <w:r w:rsidRPr="009F4A6C">
              <w:rPr>
                <w:rFonts w:ascii="BPG Glaho Mix" w:hAnsi="BPG Glaho Mix" w:cs="BPG Glaho Mix"/>
                <w:b/>
              </w:rPr>
              <w:t xml:space="preserve"> </w:t>
            </w:r>
            <w:r w:rsidR="00D23EA4" w:rsidRPr="009F4A6C">
              <w:rPr>
                <w:rFonts w:ascii="BPG Glaho Mix" w:hAnsi="BPG Glaho Mix" w:cs="BPG Glaho Mix"/>
                <w:b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F4A6C">
              <w:rPr>
                <w:rFonts w:ascii="BPG Glaho Mix" w:hAnsi="BPG Glaho Mix" w:cs="BPG Glaho Mix"/>
                <w:b/>
              </w:rPr>
              <w:instrText xml:space="preserve"> FORMTEXT </w:instrText>
            </w:r>
            <w:r w:rsidR="00D23EA4" w:rsidRPr="009F4A6C">
              <w:rPr>
                <w:rFonts w:ascii="BPG Glaho Mix" w:hAnsi="BPG Glaho Mix" w:cs="BPG Glaho Mix"/>
                <w:b/>
              </w:rPr>
            </w:r>
            <w:r w:rsidR="00D23EA4" w:rsidRPr="009F4A6C">
              <w:rPr>
                <w:rFonts w:ascii="BPG Glaho Mix" w:hAnsi="BPG Glaho Mix" w:cs="BPG Glaho Mix"/>
                <w:b/>
              </w:rPr>
              <w:fldChar w:fldCharType="separate"/>
            </w:r>
            <w:r w:rsidRPr="009F4A6C">
              <w:rPr>
                <w:rFonts w:ascii="BPG Glaho Mix" w:eastAsia="Arial Unicode MS" w:hAnsi="Arial Unicode MS" w:cs="BPG Glaho Mix" w:hint="eastAsia"/>
                <w:b/>
              </w:rPr>
              <w:t> </w:t>
            </w:r>
            <w:r w:rsidRPr="009F4A6C">
              <w:rPr>
                <w:rFonts w:ascii="BPG Glaho Mix" w:eastAsia="Arial Unicode MS" w:hAnsi="Arial Unicode MS" w:cs="BPG Glaho Mix" w:hint="eastAsia"/>
                <w:b/>
              </w:rPr>
              <w:t> </w:t>
            </w:r>
            <w:r w:rsidRPr="009F4A6C">
              <w:rPr>
                <w:rFonts w:ascii="BPG Glaho Mix" w:eastAsia="Arial Unicode MS" w:hAnsi="Arial Unicode MS" w:cs="BPG Glaho Mix" w:hint="eastAsia"/>
                <w:b/>
              </w:rPr>
              <w:t> </w:t>
            </w:r>
            <w:r w:rsidRPr="009F4A6C">
              <w:rPr>
                <w:rFonts w:ascii="BPG Glaho Mix" w:eastAsia="Arial Unicode MS" w:hAnsi="Arial Unicode MS" w:cs="BPG Glaho Mix" w:hint="eastAsia"/>
                <w:b/>
              </w:rPr>
              <w:t> </w:t>
            </w:r>
            <w:r w:rsidRPr="009F4A6C">
              <w:rPr>
                <w:rFonts w:ascii="BPG Glaho Mix" w:eastAsia="Arial Unicode MS" w:hAnsi="Arial Unicode MS" w:cs="BPG Glaho Mix" w:hint="eastAsia"/>
                <w:b/>
              </w:rPr>
              <w:t> </w:t>
            </w:r>
            <w:r w:rsidR="00D23EA4" w:rsidRPr="009F4A6C">
              <w:rPr>
                <w:rFonts w:ascii="BPG Glaho Mix" w:hAnsi="BPG Glaho Mix" w:cs="BPG Glaho Mix"/>
                <w:b/>
              </w:rPr>
              <w:fldChar w:fldCharType="end"/>
            </w:r>
            <w:bookmarkEnd w:id="0"/>
            <w:r w:rsidRPr="009F4A6C">
              <w:rPr>
                <w:rFonts w:ascii="BPG Glaho Mix" w:hAnsi="BPG Glaho Mix" w:cs="BPG Glaho Mix"/>
                <w:b/>
              </w:rPr>
              <w:t xml:space="preserve">                                               </w:t>
            </w:r>
          </w:p>
        </w:tc>
        <w:tc>
          <w:tcPr>
            <w:tcW w:w="860" w:type="dxa"/>
            <w:tcBorders>
              <w:top w:val="single" w:sz="2" w:space="0" w:color="auto"/>
            </w:tcBorders>
            <w:shd w:val="clear" w:color="auto" w:fill="E0E0E0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saxeli</w:t>
            </w:r>
          </w:p>
        </w:tc>
        <w:tc>
          <w:tcPr>
            <w:tcW w:w="2268" w:type="dxa"/>
            <w:gridSpan w:val="2"/>
            <w:tcBorders>
              <w:top w:val="single" w:sz="2" w:space="0" w:color="auto"/>
            </w:tcBorders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nodari</w:t>
            </w:r>
          </w:p>
        </w:tc>
        <w:tc>
          <w:tcPr>
            <w:tcW w:w="1418" w:type="dxa"/>
            <w:gridSpan w:val="2"/>
            <w:tcBorders>
              <w:top w:val="single" w:sz="2" w:space="0" w:color="auto"/>
            </w:tcBorders>
            <w:shd w:val="pct10" w:color="auto" w:fill="auto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mamis saxeli</w:t>
            </w:r>
          </w:p>
        </w:tc>
        <w:tc>
          <w:tcPr>
            <w:tcW w:w="1559" w:type="dxa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konstantine</w:t>
            </w:r>
          </w:p>
        </w:tc>
      </w:tr>
      <w:tr w:rsidR="00791E10" w:rsidRPr="009F4A6C">
        <w:trPr>
          <w:cantSplit/>
          <w:trHeight w:hRule="exact" w:val="1410"/>
        </w:trPr>
        <w:tc>
          <w:tcPr>
            <w:tcW w:w="1837" w:type="dxa"/>
            <w:tcBorders>
              <w:left w:val="single" w:sz="2" w:space="0" w:color="auto"/>
            </w:tcBorders>
            <w:shd w:val="pct10" w:color="auto" w:fill="auto"/>
            <w:vAlign w:val="center"/>
          </w:tcPr>
          <w:p w:rsidR="00791E10" w:rsidRPr="00CB6202" w:rsidRDefault="00791E10">
            <w:pPr>
              <w:rPr>
                <w:rFonts w:ascii="BPG Glaho Mix" w:hAnsi="BPG Glaho Mix" w:cs="BPG Glaho Mix"/>
                <w:b/>
                <w:lang w:val="de-AT"/>
              </w:rPr>
            </w:pPr>
            <w:r w:rsidRPr="00CB6202">
              <w:rPr>
                <w:rFonts w:ascii="BPG Glaho Mix" w:hAnsi="BPG Glaho Mix" w:cs="BPG Glaho Mix"/>
                <w:b/>
                <w:lang w:val="de-AT"/>
              </w:rPr>
              <w:t xml:space="preserve">dabadebis TariRi (Tve, ricxvi, weli) </w:t>
            </w:r>
          </w:p>
          <w:p w:rsidR="00791E10" w:rsidRPr="009F4A6C" w:rsidRDefault="00791E10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da adgili</w:t>
            </w:r>
          </w:p>
        </w:tc>
        <w:bookmarkStart w:id="1" w:name="Text2"/>
        <w:tc>
          <w:tcPr>
            <w:tcW w:w="8653" w:type="dxa"/>
            <w:gridSpan w:val="8"/>
            <w:tcBorders>
              <w:right w:val="single" w:sz="2" w:space="0" w:color="auto"/>
            </w:tcBorders>
            <w:vAlign w:val="center"/>
          </w:tcPr>
          <w:p w:rsidR="00791E10" w:rsidRPr="009F4A6C" w:rsidRDefault="00D23EA4" w:rsidP="002903AB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</w:rPr>
            </w:r>
            <w:r w:rsidRPr="009F4A6C">
              <w:rPr>
                <w:rFonts w:ascii="BPG Glaho Mix" w:hAnsi="BPG Glaho Mix" w:cs="BPG Glaho Mix"/>
                <w:b/>
              </w:rPr>
              <w:fldChar w:fldCharType="separate"/>
            </w:r>
            <w:r w:rsidR="00791E10" w:rsidRPr="009F4A6C">
              <w:rPr>
                <w:rFonts w:ascii="Cambria Math" w:hAnsi="Cambria Math" w:cs="Cambria Math"/>
                <w:b/>
              </w:rPr>
              <w:t> </w:t>
            </w:r>
            <w:r w:rsidR="00791E10" w:rsidRPr="009F4A6C">
              <w:rPr>
                <w:rFonts w:ascii="Cambria Math" w:hAnsi="Cambria Math" w:cs="Cambria Math"/>
                <w:b/>
              </w:rPr>
              <w:t> </w:t>
            </w:r>
            <w:r w:rsidR="00791E10" w:rsidRPr="009F4A6C">
              <w:rPr>
                <w:rFonts w:ascii="Cambria Math" w:hAnsi="Cambria Math" w:cs="Cambria Math"/>
                <w:b/>
              </w:rPr>
              <w:t> </w:t>
            </w:r>
            <w:r w:rsidR="00791E10" w:rsidRPr="009F4A6C">
              <w:rPr>
                <w:rFonts w:ascii="Cambria Math" w:hAnsi="Cambria Math" w:cs="Cambria Math"/>
                <w:b/>
              </w:rPr>
              <w:t> </w:t>
            </w:r>
            <w:r w:rsidR="00791E10" w:rsidRPr="009F4A6C">
              <w:rPr>
                <w:rFonts w:ascii="Cambria Math" w:hAnsi="Cambria Math" w:cs="Cambria Math"/>
                <w:b/>
              </w:rPr>
              <w:t> </w:t>
            </w:r>
            <w:r w:rsidRPr="009F4A6C">
              <w:rPr>
                <w:rFonts w:ascii="BPG Glaho Mix" w:hAnsi="BPG Glaho Mix" w:cs="BPG Glaho Mix"/>
                <w:b/>
              </w:rPr>
              <w:fldChar w:fldCharType="end"/>
            </w:r>
            <w:bookmarkEnd w:id="1"/>
            <w:r w:rsidR="00791E10">
              <w:rPr>
                <w:rFonts w:ascii="BPG Glaho Mix" w:hAnsi="BPG Glaho Mix" w:cs="BPG Glaho Mix"/>
                <w:b/>
              </w:rPr>
              <w:t xml:space="preserve"> 1988  wlis 27 ivnisi  q </w:t>
            </w:r>
            <w:smartTag w:uri="urn:schemas-microsoft-com:office:smarttags" w:element="City">
              <w:smartTag w:uri="urn:schemas-microsoft-com:office:smarttags" w:element="place">
                <w:r w:rsidR="00791E10">
                  <w:rPr>
                    <w:rFonts w:ascii="BPG Glaho Mix" w:hAnsi="BPG Glaho Mix" w:cs="BPG Glaho Mix"/>
                    <w:b/>
                  </w:rPr>
                  <w:t>Tbilisi</w:t>
                </w:r>
              </w:smartTag>
            </w:smartTag>
          </w:p>
        </w:tc>
      </w:tr>
      <w:tr w:rsidR="00791E10" w:rsidRPr="009F4A6C">
        <w:trPr>
          <w:cantSplit/>
          <w:trHeight w:hRule="exact" w:val="621"/>
        </w:trPr>
        <w:tc>
          <w:tcPr>
            <w:tcW w:w="1837" w:type="dxa"/>
            <w:tcBorders>
              <w:left w:val="single" w:sz="2" w:space="0" w:color="auto"/>
            </w:tcBorders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m</w:t>
            </w:r>
            <w:r w:rsidRPr="009F4A6C">
              <w:rPr>
                <w:rFonts w:ascii="BPG Glaho Mix" w:hAnsi="BPG Glaho Mix" w:cs="BPG Glaho Mix"/>
                <w:b/>
              </w:rPr>
              <w:t>imdinare</w:t>
            </w:r>
            <w:r>
              <w:rPr>
                <w:rFonts w:ascii="BPG Glaho Mix" w:hAnsi="BPG Glaho Mix" w:cs="BPG Glaho Mix"/>
                <w:b/>
              </w:rPr>
              <w:t xml:space="preserve"> sruli</w:t>
            </w:r>
            <w:r w:rsidRPr="009F4A6C">
              <w:rPr>
                <w:rFonts w:ascii="BPG Glaho Mix" w:hAnsi="BPG Glaho Mix" w:cs="BPG Glaho Mix"/>
                <w:b/>
              </w:rPr>
              <w:t xml:space="preserve"> misamarTi</w:t>
            </w:r>
          </w:p>
        </w:tc>
        <w:bookmarkStart w:id="2" w:name="Text82"/>
        <w:tc>
          <w:tcPr>
            <w:tcW w:w="8653" w:type="dxa"/>
            <w:gridSpan w:val="8"/>
            <w:tcBorders>
              <w:right w:val="single" w:sz="2" w:space="0" w:color="auto"/>
            </w:tcBorders>
            <w:vAlign w:val="center"/>
          </w:tcPr>
          <w:p w:rsidR="00791E10" w:rsidRPr="009F4A6C" w:rsidRDefault="00D23EA4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</w:rPr>
            </w:r>
            <w:r w:rsidRPr="009F4A6C">
              <w:rPr>
                <w:rFonts w:ascii="BPG Glaho Mix" w:hAnsi="BPG Glaho Mix" w:cs="BPG Glaho Mix"/>
                <w:b/>
              </w:rPr>
              <w:fldChar w:fldCharType="separate"/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Pr="009F4A6C">
              <w:rPr>
                <w:rFonts w:ascii="BPG Glaho Mix" w:hAnsi="BPG Glaho Mix" w:cs="BPG Glaho Mix"/>
                <w:b/>
              </w:rPr>
              <w:fldChar w:fldCharType="end"/>
            </w:r>
            <w:bookmarkEnd w:id="2"/>
            <w:r w:rsidR="00791E10">
              <w:rPr>
                <w:rFonts w:ascii="BPG Glaho Mix" w:hAnsi="BPG Glaho Mix" w:cs="BPG Glaho Mix"/>
                <w:b/>
              </w:rPr>
              <w:t xml:space="preserve">  q.Tbilisi ioselianis q. #37</w:t>
            </w:r>
          </w:p>
        </w:tc>
      </w:tr>
      <w:tr w:rsidR="00791E10" w:rsidRPr="009F4A6C">
        <w:trPr>
          <w:cantSplit/>
          <w:trHeight w:hRule="exact" w:val="617"/>
        </w:trPr>
        <w:tc>
          <w:tcPr>
            <w:tcW w:w="1837" w:type="dxa"/>
            <w:tcBorders>
              <w:left w:val="single" w:sz="2" w:space="0" w:color="auto"/>
            </w:tcBorders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 xml:space="preserve">sapasporto monacemebi: </w:t>
            </w:r>
          </w:p>
        </w:tc>
        <w:tc>
          <w:tcPr>
            <w:tcW w:w="2163" w:type="dxa"/>
            <w:tcBorders>
              <w:right w:val="single" w:sz="2" w:space="0" w:color="auto"/>
            </w:tcBorders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  <w:sz w:val="16"/>
                <w:szCs w:val="16"/>
              </w:rPr>
            </w:pPr>
            <w:r>
              <w:rPr>
                <w:rFonts w:ascii="BPG Glaho Mix" w:hAnsi="BPG Glaho Mix" w:cs="BPG Glaho Mix"/>
                <w:sz w:val="16"/>
                <w:szCs w:val="16"/>
              </w:rPr>
              <w:t xml:space="preserve">seria </w:t>
            </w:r>
          </w:p>
          <w:p w:rsidR="00791E10" w:rsidRPr="009F4A6C" w:rsidRDefault="00791E10" w:rsidP="00827B0D">
            <w:pPr>
              <w:rPr>
                <w:rFonts w:ascii="BPG Glaho Mix" w:hAnsi="BPG Glaho Mix" w:cs="BPG Glaho Mix"/>
              </w:rPr>
            </w:pPr>
            <w:r>
              <w:rPr>
                <w:rFonts w:ascii="BPG Glaho Mix" w:hAnsi="BPG Glaho Mix" w:cs="BPG Glaho Mix"/>
              </w:rPr>
              <w:t>#d0661827</w:t>
            </w:r>
          </w:p>
        </w:tc>
        <w:tc>
          <w:tcPr>
            <w:tcW w:w="2163" w:type="dxa"/>
            <w:gridSpan w:val="3"/>
            <w:tcBorders>
              <w:right w:val="single" w:sz="2" w:space="0" w:color="auto"/>
            </w:tcBorders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  <w:sz w:val="16"/>
                <w:szCs w:val="16"/>
              </w:rPr>
            </w:pPr>
            <w:r>
              <w:rPr>
                <w:rFonts w:ascii="BPG Glaho Mix" w:hAnsi="BPG Glaho Mix" w:cs="BPG Glaho Mix"/>
                <w:sz w:val="16"/>
                <w:szCs w:val="16"/>
              </w:rPr>
              <w:t>n</w:t>
            </w:r>
            <w:r w:rsidRPr="009F4A6C">
              <w:rPr>
                <w:rFonts w:ascii="BPG Glaho Mix" w:hAnsi="BPG Glaho Mix" w:cs="BPG Glaho Mix"/>
                <w:sz w:val="16"/>
                <w:szCs w:val="16"/>
              </w:rPr>
              <w:t>omeri</w:t>
            </w:r>
          </w:p>
          <w:p w:rsidR="00791E10" w:rsidRPr="009F4A6C" w:rsidRDefault="00791E10" w:rsidP="00827B0D">
            <w:pPr>
              <w:rPr>
                <w:rFonts w:ascii="BPG Glaho Mix" w:hAnsi="BPG Glaho Mix" w:cs="BPG Glaho Mix"/>
              </w:rPr>
            </w:pPr>
            <w:r>
              <w:rPr>
                <w:rFonts w:ascii="BPG Glaho Mix" w:hAnsi="BPG Glaho Mix" w:cs="BPG Glaho Mix"/>
              </w:rPr>
              <w:t>01024052000</w:t>
            </w:r>
          </w:p>
        </w:tc>
        <w:tc>
          <w:tcPr>
            <w:tcW w:w="1577" w:type="dxa"/>
            <w:gridSpan w:val="2"/>
            <w:tcBorders>
              <w:right w:val="single" w:sz="2" w:space="0" w:color="auto"/>
            </w:tcBorders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  <w:sz w:val="16"/>
                <w:szCs w:val="16"/>
              </w:rPr>
            </w:pPr>
            <w:r w:rsidRPr="009F4A6C">
              <w:rPr>
                <w:rFonts w:ascii="BPG Glaho Mix" w:hAnsi="BPG Glaho Mix" w:cs="BPG Glaho Mix"/>
                <w:sz w:val="16"/>
                <w:szCs w:val="16"/>
              </w:rPr>
              <w:t>gacemis TariRi</w:t>
            </w:r>
          </w:p>
          <w:p w:rsidR="00791E10" w:rsidRPr="009F4A6C" w:rsidRDefault="00791E10" w:rsidP="00827B0D">
            <w:pPr>
              <w:rPr>
                <w:rFonts w:ascii="BPG Glaho Mix" w:hAnsi="BPG Glaho Mix" w:cs="BPG Glaho Mix"/>
              </w:rPr>
            </w:pPr>
            <w:r>
              <w:rPr>
                <w:rFonts w:ascii="BPG Glaho Mix" w:hAnsi="BPG Glaho Mix" w:cs="BPG Glaho Mix"/>
              </w:rPr>
              <w:t>21.03.2045w.</w:t>
            </w:r>
          </w:p>
        </w:tc>
        <w:tc>
          <w:tcPr>
            <w:tcW w:w="2750" w:type="dxa"/>
            <w:gridSpan w:val="2"/>
            <w:tcBorders>
              <w:right w:val="single" w:sz="2" w:space="0" w:color="auto"/>
            </w:tcBorders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  <w:sz w:val="16"/>
                <w:szCs w:val="16"/>
              </w:rPr>
            </w:pPr>
            <w:r w:rsidRPr="009F4A6C">
              <w:rPr>
                <w:rFonts w:ascii="BPG Glaho Mix" w:hAnsi="BPG Glaho Mix" w:cs="BPG Glaho Mix"/>
                <w:sz w:val="16"/>
                <w:szCs w:val="16"/>
              </w:rPr>
              <w:t>gacemis organo</w:t>
            </w:r>
          </w:p>
          <w:p w:rsidR="00791E10" w:rsidRPr="009F4A6C" w:rsidRDefault="00791E10" w:rsidP="00827B0D">
            <w:pPr>
              <w:rPr>
                <w:rFonts w:ascii="BPG Glaho Mix" w:hAnsi="BPG Glaho Mix" w:cs="BPG Glaho Mix"/>
              </w:rPr>
            </w:pPr>
            <w:r>
              <w:rPr>
                <w:rFonts w:ascii="BPG Glaho Mix" w:hAnsi="BPG Glaho Mix" w:cs="BPG Glaho Mix"/>
              </w:rPr>
              <w:t>saburTalos smr samsaxuri</w:t>
            </w:r>
          </w:p>
        </w:tc>
      </w:tr>
    </w:tbl>
    <w:p w:rsidR="00791E10" w:rsidRPr="009F4A6C" w:rsidRDefault="00791E10">
      <w:pPr>
        <w:rPr>
          <w:rFonts w:ascii="BPG Glaho Mix" w:hAnsi="BPG Glaho Mix" w:cs="BPG Glaho Mix"/>
        </w:rPr>
      </w:pPr>
    </w:p>
    <w:tbl>
      <w:tblPr>
        <w:tblW w:w="10490" w:type="dxa"/>
        <w:tblInd w:w="107" w:type="dxa"/>
        <w:tblBorders>
          <w:top w:val="single" w:sz="2" w:space="0" w:color="000000"/>
          <w:left w:val="single" w:sz="2" w:space="0" w:color="auto"/>
          <w:bottom w:val="single" w:sz="2" w:space="0" w:color="000000"/>
          <w:right w:val="single" w:sz="2" w:space="0" w:color="auto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1837"/>
        <w:gridCol w:w="8653"/>
      </w:tblGrid>
      <w:tr w:rsidR="00791E10" w:rsidRPr="009F4A6C">
        <w:trPr>
          <w:cantSplit/>
          <w:trHeight w:hRule="exact" w:val="617"/>
        </w:trPr>
        <w:tc>
          <w:tcPr>
            <w:tcW w:w="1837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ojaxuri mdgomareoba</w:t>
            </w:r>
          </w:p>
        </w:tc>
        <w:tc>
          <w:tcPr>
            <w:tcW w:w="8653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 xml:space="preserve">   dauojaxebeli</w:t>
            </w:r>
          </w:p>
        </w:tc>
      </w:tr>
      <w:tr w:rsidR="00791E10" w:rsidRPr="009F4A6C">
        <w:trPr>
          <w:cantSplit/>
          <w:trHeight w:hRule="exact" w:val="511"/>
        </w:trPr>
        <w:tc>
          <w:tcPr>
            <w:tcW w:w="10490" w:type="dxa"/>
            <w:gridSpan w:val="2"/>
            <w:shd w:val="pct10" w:color="auto" w:fill="auto"/>
            <w:vAlign w:val="center"/>
          </w:tcPr>
          <w:p w:rsidR="00791E10" w:rsidRPr="009F4A6C" w:rsidRDefault="00791E10" w:rsidP="00826452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miuTiTeT ojaxis wevrebis saxeli, gvari, dabadebis weli da samuSao adgili:</w:t>
            </w:r>
          </w:p>
        </w:tc>
      </w:tr>
      <w:tr w:rsidR="00791E10" w:rsidRPr="009F4A6C">
        <w:trPr>
          <w:cantSplit/>
          <w:trHeight w:hRule="exact" w:val="715"/>
        </w:trPr>
        <w:tc>
          <w:tcPr>
            <w:tcW w:w="1837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deda</w:t>
            </w:r>
          </w:p>
        </w:tc>
        <w:tc>
          <w:tcPr>
            <w:tcW w:w="8653" w:type="dxa"/>
          </w:tcPr>
          <w:p w:rsidR="00791E10" w:rsidRPr="009F4A6C" w:rsidRDefault="00791E10" w:rsidP="00826452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maia   keJeraSvili     1965 w.   umuSevari</w:t>
            </w:r>
          </w:p>
        </w:tc>
      </w:tr>
      <w:tr w:rsidR="00791E10" w:rsidRPr="009F4A6C">
        <w:trPr>
          <w:cantSplit/>
          <w:trHeight w:hRule="exact" w:val="711"/>
        </w:trPr>
        <w:tc>
          <w:tcPr>
            <w:tcW w:w="1837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mama</w:t>
            </w:r>
          </w:p>
        </w:tc>
        <w:tc>
          <w:tcPr>
            <w:tcW w:w="8653" w:type="dxa"/>
          </w:tcPr>
          <w:p w:rsidR="00791E10" w:rsidRPr="009F4A6C" w:rsidRDefault="00791E10" w:rsidP="00826452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konstantine bregvaZe   1957 w. umuSevari</w:t>
            </w:r>
          </w:p>
        </w:tc>
      </w:tr>
      <w:tr w:rsidR="00791E10" w:rsidRPr="009F4A6C">
        <w:trPr>
          <w:cantSplit/>
          <w:trHeight w:hRule="exact" w:val="693"/>
        </w:trPr>
        <w:tc>
          <w:tcPr>
            <w:tcW w:w="1837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da</w:t>
            </w:r>
          </w:p>
        </w:tc>
        <w:tc>
          <w:tcPr>
            <w:tcW w:w="8653" w:type="dxa"/>
          </w:tcPr>
          <w:p w:rsidR="00791E10" w:rsidRPr="009F4A6C" w:rsidRDefault="00791E10" w:rsidP="00826452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 xml:space="preserve">  naTia bregvaZe   1983 w. umuSevari</w:t>
            </w:r>
          </w:p>
        </w:tc>
      </w:tr>
      <w:tr w:rsidR="00791E10" w:rsidRPr="009F4A6C">
        <w:trPr>
          <w:cantSplit/>
          <w:trHeight w:hRule="exact" w:val="575"/>
        </w:trPr>
        <w:tc>
          <w:tcPr>
            <w:tcW w:w="1837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Zma</w:t>
            </w:r>
          </w:p>
        </w:tc>
        <w:tc>
          <w:tcPr>
            <w:tcW w:w="8653" w:type="dxa"/>
          </w:tcPr>
          <w:p w:rsidR="00791E10" w:rsidRPr="009F4A6C" w:rsidRDefault="00791E10" w:rsidP="00826452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 xml:space="preserve">   -----</w:t>
            </w:r>
          </w:p>
        </w:tc>
      </w:tr>
      <w:tr w:rsidR="00791E10" w:rsidRPr="009F4A6C">
        <w:trPr>
          <w:cantSplit/>
          <w:trHeight w:hRule="exact" w:val="569"/>
        </w:trPr>
        <w:tc>
          <w:tcPr>
            <w:tcW w:w="1837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meuRle</w:t>
            </w:r>
          </w:p>
        </w:tc>
        <w:tc>
          <w:tcPr>
            <w:tcW w:w="8653" w:type="dxa"/>
          </w:tcPr>
          <w:p w:rsidR="00791E10" w:rsidRPr="009F4A6C" w:rsidRDefault="00791E10" w:rsidP="00826452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 xml:space="preserve">  -----</w:t>
            </w:r>
          </w:p>
        </w:tc>
      </w:tr>
      <w:tr w:rsidR="00791E10" w:rsidRPr="009F4A6C">
        <w:trPr>
          <w:cantSplit/>
          <w:trHeight w:hRule="exact" w:val="563"/>
        </w:trPr>
        <w:tc>
          <w:tcPr>
            <w:tcW w:w="1837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 xml:space="preserve">Svilebi: </w:t>
            </w:r>
          </w:p>
        </w:tc>
        <w:tc>
          <w:tcPr>
            <w:tcW w:w="8653" w:type="dxa"/>
          </w:tcPr>
          <w:p w:rsidR="00791E10" w:rsidRPr="009F4A6C" w:rsidRDefault="00791E10" w:rsidP="00826452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 xml:space="preserve">  -----</w:t>
            </w:r>
          </w:p>
        </w:tc>
      </w:tr>
    </w:tbl>
    <w:p w:rsidR="00791E10" w:rsidRPr="009F4A6C" w:rsidRDefault="00791E10" w:rsidP="002D183A">
      <w:pPr>
        <w:rPr>
          <w:rFonts w:ascii="BPG Glaho Mix" w:hAnsi="BPG Glaho Mix" w:cs="BPG Glaho Mix"/>
        </w:rPr>
      </w:pPr>
    </w:p>
    <w:p w:rsidR="00791E10" w:rsidRPr="009F4A6C" w:rsidRDefault="00791E10" w:rsidP="002D183A">
      <w:pPr>
        <w:rPr>
          <w:rFonts w:ascii="BPG Glaho Mix" w:hAnsi="BPG Glaho Mix" w:cs="BPG Glaho Mix"/>
          <w:b/>
        </w:rPr>
      </w:pPr>
      <w:r w:rsidRPr="009F4A6C">
        <w:rPr>
          <w:rFonts w:ascii="BPG Glaho Mix" w:hAnsi="BPG Glaho Mix" w:cs="BPG Glaho Mix"/>
        </w:rPr>
        <w:t>miuTiTeT sakontaqto telefonebi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28"/>
        <w:gridCol w:w="3437"/>
        <w:gridCol w:w="3725"/>
      </w:tblGrid>
      <w:tr w:rsidR="00791E10" w:rsidRPr="009F4A6C" w:rsidTr="00121889">
        <w:trPr>
          <w:trHeight w:val="612"/>
        </w:trPr>
        <w:tc>
          <w:tcPr>
            <w:tcW w:w="3328" w:type="dxa"/>
          </w:tcPr>
          <w:p w:rsidR="00791E10" w:rsidRPr="00121889" w:rsidRDefault="00791E10" w:rsidP="002D183A">
            <w:pPr>
              <w:rPr>
                <w:rFonts w:ascii="BPG Glaho Mix" w:hAnsi="BPG Glaho Mix" w:cs="BPG Glaho Mix"/>
                <w:b/>
                <w:color w:val="C0C0C0"/>
              </w:rPr>
            </w:pPr>
            <w:r w:rsidRPr="00121889">
              <w:rPr>
                <w:rFonts w:ascii="BPG Glaho Mix" w:hAnsi="BPG Glaho Mix" w:cs="BPG Glaho Mix"/>
                <w:b/>
              </w:rPr>
              <w:t xml:space="preserve">saxli:  </w:t>
            </w:r>
            <w:r>
              <w:rPr>
                <w:rFonts w:ascii="BPG Glaho Mix" w:hAnsi="BPG Glaho Mix" w:cs="BPG Glaho Mix"/>
                <w:b/>
              </w:rPr>
              <w:t>2</w:t>
            </w:r>
            <w:r w:rsidRPr="00121889">
              <w:rPr>
                <w:rFonts w:ascii="BPG Glaho Mix" w:hAnsi="BPG Glaho Mix" w:cs="BPG Glaho Mix"/>
                <w:b/>
              </w:rPr>
              <w:t>33 70 12</w:t>
            </w:r>
          </w:p>
        </w:tc>
        <w:tc>
          <w:tcPr>
            <w:tcW w:w="3437" w:type="dxa"/>
          </w:tcPr>
          <w:p w:rsidR="00791E10" w:rsidRPr="00121889" w:rsidRDefault="00791E10" w:rsidP="002D183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>mobiluri: 599 53 54 31</w:t>
            </w:r>
          </w:p>
        </w:tc>
        <w:tc>
          <w:tcPr>
            <w:tcW w:w="3725" w:type="dxa"/>
          </w:tcPr>
          <w:p w:rsidR="00791E10" w:rsidRPr="00121889" w:rsidRDefault="00791E10" w:rsidP="002D183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>samsaxuri:   -----------</w:t>
            </w:r>
          </w:p>
        </w:tc>
      </w:tr>
    </w:tbl>
    <w:p w:rsidR="00791E10" w:rsidRDefault="00791E10" w:rsidP="00664131">
      <w:pPr>
        <w:rPr>
          <w:rFonts w:ascii="BPG Glaho Mix" w:hAnsi="BPG Glaho Mix" w:cs="BPG Glaho Mix"/>
        </w:rPr>
      </w:pPr>
    </w:p>
    <w:p w:rsidR="00791E10" w:rsidRDefault="00791E10" w:rsidP="00664131">
      <w:pPr>
        <w:rPr>
          <w:rFonts w:ascii="BPG Glaho Mix" w:hAnsi="BPG Glaho Mix" w:cs="BPG Glaho Mix"/>
        </w:rPr>
      </w:pPr>
    </w:p>
    <w:p w:rsidR="00791E10" w:rsidRDefault="00791E10" w:rsidP="00664131">
      <w:pPr>
        <w:rPr>
          <w:rFonts w:ascii="BPG Glaho Mix" w:hAnsi="BPG Glaho Mix" w:cs="BPG Glaho Mix"/>
        </w:rPr>
      </w:pPr>
    </w:p>
    <w:p w:rsidR="00791E10" w:rsidRDefault="00791E10" w:rsidP="00664131">
      <w:pPr>
        <w:rPr>
          <w:rFonts w:ascii="BPG Glaho Mix" w:hAnsi="BPG Glaho Mix" w:cs="BPG Glaho Mix"/>
        </w:rPr>
      </w:pPr>
    </w:p>
    <w:p w:rsidR="00791E10" w:rsidRDefault="00791E10" w:rsidP="00664131">
      <w:pPr>
        <w:rPr>
          <w:rFonts w:ascii="BPG Glaho Mix" w:hAnsi="BPG Glaho Mix" w:cs="BPG Glaho Mix"/>
        </w:rPr>
      </w:pPr>
    </w:p>
    <w:p w:rsidR="00791E10" w:rsidRDefault="00791E10" w:rsidP="00664131">
      <w:pPr>
        <w:rPr>
          <w:rFonts w:ascii="BPG Glaho Mix" w:hAnsi="BPG Glaho Mix" w:cs="BPG Glaho Mix"/>
        </w:rPr>
      </w:pPr>
    </w:p>
    <w:p w:rsidR="00791E10" w:rsidRDefault="00791E10" w:rsidP="00664131">
      <w:pPr>
        <w:rPr>
          <w:rFonts w:ascii="BPG Glaho Mix" w:hAnsi="BPG Glaho Mix" w:cs="BPG Glaho Mix"/>
        </w:rPr>
      </w:pPr>
    </w:p>
    <w:p w:rsidR="00791E10" w:rsidRPr="009F4A6C" w:rsidRDefault="00791E10" w:rsidP="00664131">
      <w:pPr>
        <w:rPr>
          <w:rFonts w:ascii="BPG Glaho Mix" w:hAnsi="BPG Glaho Mix" w:cs="BPG Glaho Mix"/>
        </w:rPr>
      </w:pPr>
    </w:p>
    <w:p w:rsidR="00791E10" w:rsidRPr="007943F6" w:rsidRDefault="00791E10" w:rsidP="007943F6">
      <w:pPr>
        <w:pStyle w:val="Sectionhead"/>
      </w:pPr>
      <w:r w:rsidRPr="007943F6">
        <w:lastRenderedPageBreak/>
        <w:t>ganaTleba/kvalifikacia</w:t>
      </w:r>
    </w:p>
    <w:p w:rsidR="00791E10" w:rsidRPr="009F4A6C" w:rsidRDefault="00791E10" w:rsidP="0035327F">
      <w:pPr>
        <w:rPr>
          <w:rFonts w:ascii="BPG Glaho Mix" w:hAnsi="BPG Glaho Mix" w:cs="BPG Glaho Mix"/>
        </w:rPr>
      </w:pPr>
      <w:r w:rsidRPr="009F4A6C">
        <w:rPr>
          <w:rFonts w:ascii="BPG Glaho Mix" w:hAnsi="BPG Glaho Mix" w:cs="BPG Glaho Mix"/>
        </w:rPr>
        <w:t>gTxovT detalurad da Tanmimdevrulad miuTiToT swavlebis etapebi</w:t>
      </w:r>
    </w:p>
    <w:tbl>
      <w:tblPr>
        <w:tblW w:w="10490" w:type="dxa"/>
        <w:tblInd w:w="1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2552"/>
        <w:gridCol w:w="1984"/>
        <w:gridCol w:w="1985"/>
        <w:gridCol w:w="2126"/>
        <w:gridCol w:w="1843"/>
      </w:tblGrid>
      <w:tr w:rsidR="00791E10" w:rsidRPr="009F4A6C">
        <w:trPr>
          <w:cantSplit/>
          <w:trHeight w:hRule="exact" w:val="663"/>
        </w:trPr>
        <w:tc>
          <w:tcPr>
            <w:tcW w:w="2552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saswavlo dawesebuleba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  <w:snapToGrid w:val="0"/>
              </w:rPr>
            </w:pPr>
            <w:r w:rsidRPr="009F4A6C">
              <w:rPr>
                <w:rFonts w:ascii="BPG Glaho Mix" w:hAnsi="BPG Glaho Mix" w:cs="BPG Glaho Mix"/>
                <w:b/>
                <w:snapToGrid w:val="0"/>
              </w:rPr>
              <w:t>fakulteti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  <w:snapToGrid w:val="0"/>
              </w:rPr>
            </w:pPr>
            <w:r w:rsidRPr="009F4A6C">
              <w:rPr>
                <w:rFonts w:ascii="BPG Glaho Mix" w:hAnsi="BPG Glaho Mix" w:cs="BPG Glaho Mix"/>
                <w:b/>
                <w:snapToGrid w:val="0"/>
              </w:rPr>
              <w:t>specialoba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  <w:snapToGrid w:val="0"/>
              </w:rPr>
            </w:pPr>
            <w:r w:rsidRPr="009F4A6C">
              <w:rPr>
                <w:rFonts w:ascii="BPG Glaho Mix" w:hAnsi="BPG Glaho Mix" w:cs="BPG Glaho Mix"/>
                <w:b/>
                <w:snapToGrid w:val="0"/>
              </w:rPr>
              <w:t>xarisxi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  <w:snapToGrid w:val="0"/>
              </w:rPr>
            </w:pPr>
            <w:r w:rsidRPr="009F4A6C">
              <w:rPr>
                <w:rFonts w:ascii="BPG Glaho Mix" w:hAnsi="BPG Glaho Mix" w:cs="BPG Glaho Mix"/>
                <w:b/>
                <w:snapToGrid w:val="0"/>
              </w:rPr>
              <w:t>swavlis TariRebi</w:t>
            </w:r>
          </w:p>
        </w:tc>
      </w:tr>
      <w:tr w:rsidR="00791E10" w:rsidRPr="009F4A6C">
        <w:trPr>
          <w:cantSplit/>
          <w:trHeight w:val="709"/>
        </w:trPr>
        <w:tc>
          <w:tcPr>
            <w:tcW w:w="2552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  <w:bookmarkStart w:id="3" w:name="Text124"/>
          </w:p>
        </w:tc>
        <w:tc>
          <w:tcPr>
            <w:tcW w:w="1984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  <w:bookmarkStart w:id="4" w:name="Text135"/>
            <w:bookmarkEnd w:id="3"/>
          </w:p>
        </w:tc>
        <w:tc>
          <w:tcPr>
            <w:tcW w:w="1985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  <w:bookmarkStart w:id="5" w:name="Text129"/>
            <w:bookmarkEnd w:id="4"/>
          </w:p>
        </w:tc>
        <w:tc>
          <w:tcPr>
            <w:tcW w:w="2126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  <w:bookmarkStart w:id="6" w:name="Text140"/>
            <w:bookmarkEnd w:id="5"/>
          </w:p>
        </w:tc>
        <w:bookmarkEnd w:id="6"/>
        <w:tc>
          <w:tcPr>
            <w:tcW w:w="1843" w:type="dxa"/>
            <w:vAlign w:val="center"/>
          </w:tcPr>
          <w:p w:rsidR="00791E10" w:rsidRPr="009F4A6C" w:rsidRDefault="00791E10" w:rsidP="0046270E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91E10" w:rsidRPr="009F4A6C">
        <w:trPr>
          <w:cantSplit/>
          <w:trHeight w:val="655"/>
        </w:trPr>
        <w:tc>
          <w:tcPr>
            <w:tcW w:w="2552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984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985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2126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843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91E10" w:rsidRPr="009F4A6C">
        <w:trPr>
          <w:cantSplit/>
          <w:trHeight w:val="616"/>
        </w:trPr>
        <w:tc>
          <w:tcPr>
            <w:tcW w:w="2552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984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985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2126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843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91E10" w:rsidRPr="009F4A6C">
        <w:trPr>
          <w:cantSplit/>
          <w:trHeight w:val="631"/>
        </w:trPr>
        <w:tc>
          <w:tcPr>
            <w:tcW w:w="2552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984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985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2126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843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</w:tr>
    </w:tbl>
    <w:p w:rsidR="00791E10" w:rsidRPr="009F4A6C" w:rsidRDefault="00791E10" w:rsidP="00875195">
      <w:pPr>
        <w:pStyle w:val="Informationtext"/>
      </w:pPr>
    </w:p>
    <w:p w:rsidR="00791E10" w:rsidRPr="00CB6202" w:rsidRDefault="00791E10" w:rsidP="00875195">
      <w:pPr>
        <w:pStyle w:val="Informationtext"/>
        <w:rPr>
          <w:lang w:val="de-AT"/>
        </w:rPr>
      </w:pPr>
      <w:r w:rsidRPr="00CB6202">
        <w:rPr>
          <w:lang w:val="de-AT"/>
        </w:rPr>
        <w:t>miuTiTeT damatebiTi, kvalifikaciis asamaRlebeli treiningebi da serTificirebis kursebi</w:t>
      </w:r>
      <w:r w:rsidRPr="00CB6202">
        <w:rPr>
          <w:lang w:val="de-AT"/>
        </w:rPr>
        <w:br/>
      </w:r>
    </w:p>
    <w:tbl>
      <w:tblPr>
        <w:tblW w:w="10490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3544"/>
        <w:gridCol w:w="3544"/>
        <w:gridCol w:w="1701"/>
        <w:gridCol w:w="1701"/>
      </w:tblGrid>
      <w:tr w:rsidR="00791E10" w:rsidRPr="009F4A6C">
        <w:trPr>
          <w:cantSplit/>
          <w:trHeight w:val="633"/>
        </w:trPr>
        <w:tc>
          <w:tcPr>
            <w:tcW w:w="3544" w:type="dxa"/>
            <w:shd w:val="pct10" w:color="auto" w:fill="auto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saswavlo dawesebuleba</w:t>
            </w:r>
          </w:p>
        </w:tc>
        <w:tc>
          <w:tcPr>
            <w:tcW w:w="3544" w:type="dxa"/>
            <w:shd w:val="pct10" w:color="auto" w:fill="auto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  <w:b/>
              </w:rPr>
            </w:pPr>
            <w:bookmarkStart w:id="7" w:name="Text57"/>
            <w:r w:rsidRPr="009F4A6C">
              <w:rPr>
                <w:rFonts w:ascii="BPG Glaho Mix" w:hAnsi="BPG Glaho Mix" w:cs="BPG Glaho Mix"/>
                <w:b/>
              </w:rPr>
              <w:t>saswavlo kursis (treiningis) dasaxeleba</w:t>
            </w:r>
          </w:p>
        </w:tc>
        <w:bookmarkEnd w:id="7"/>
        <w:tc>
          <w:tcPr>
            <w:tcW w:w="1701" w:type="dxa"/>
            <w:shd w:val="pct10" w:color="auto" w:fill="auto"/>
            <w:vAlign w:val="center"/>
          </w:tcPr>
          <w:p w:rsidR="00791E10" w:rsidRPr="009F4A6C" w:rsidRDefault="00791E10" w:rsidP="0046270E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 xml:space="preserve">    periodi (weli)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791E10" w:rsidRPr="009F4A6C" w:rsidRDefault="00791E10" w:rsidP="0046270E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saswavlo kursis xangrZlivoba</w:t>
            </w:r>
          </w:p>
        </w:tc>
      </w:tr>
      <w:tr w:rsidR="00791E10" w:rsidRPr="009F4A6C">
        <w:trPr>
          <w:cantSplit/>
          <w:trHeight w:val="627"/>
        </w:trPr>
        <w:tc>
          <w:tcPr>
            <w:tcW w:w="3544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544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91E10" w:rsidRPr="009F4A6C">
        <w:trPr>
          <w:cantSplit/>
          <w:trHeight w:val="627"/>
        </w:trPr>
        <w:tc>
          <w:tcPr>
            <w:tcW w:w="3544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544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91E10" w:rsidRPr="009F4A6C">
        <w:trPr>
          <w:cantSplit/>
          <w:trHeight w:val="627"/>
        </w:trPr>
        <w:tc>
          <w:tcPr>
            <w:tcW w:w="3544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544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</w:p>
        </w:tc>
      </w:tr>
    </w:tbl>
    <w:p w:rsidR="00791E10" w:rsidRDefault="00791E10" w:rsidP="0016791D">
      <w:pPr>
        <w:rPr>
          <w:rFonts w:ascii="BPG Glaho Mix" w:hAnsi="BPG Glaho Mix" w:cs="BPG Glaho Mix"/>
        </w:rPr>
      </w:pPr>
    </w:p>
    <w:p w:rsidR="00791E10" w:rsidRDefault="00791E10" w:rsidP="00875195">
      <w:pPr>
        <w:pStyle w:val="Informationtext"/>
      </w:pPr>
      <w:r>
        <w:t>s</w:t>
      </w:r>
      <w:r w:rsidRPr="007F60F9">
        <w:t>ertifikatebi</w:t>
      </w:r>
      <w:r>
        <w:br/>
      </w:r>
    </w:p>
    <w:tbl>
      <w:tblPr>
        <w:tblW w:w="10490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4962"/>
        <w:gridCol w:w="3827"/>
        <w:gridCol w:w="1701"/>
      </w:tblGrid>
      <w:tr w:rsidR="00791E10" w:rsidRPr="009F4A6C">
        <w:trPr>
          <w:cantSplit/>
          <w:trHeight w:val="633"/>
        </w:trPr>
        <w:tc>
          <w:tcPr>
            <w:tcW w:w="4962" w:type="dxa"/>
            <w:shd w:val="pct10" w:color="auto" w:fill="auto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sertifikatis dasaxeleba</w:t>
            </w:r>
          </w:p>
        </w:tc>
        <w:tc>
          <w:tcPr>
            <w:tcW w:w="3827" w:type="dxa"/>
            <w:shd w:val="pct10" w:color="auto" w:fill="auto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gacemulia</w:t>
            </w:r>
            <w:r w:rsidRPr="009F4A6C">
              <w:rPr>
                <w:rFonts w:ascii="BPG Glaho Mix" w:hAnsi="BPG Glaho Mix" w:cs="BPG Glaho Mix"/>
                <w:b/>
              </w:rPr>
              <w:t xml:space="preserve"> (</w:t>
            </w:r>
            <w:r>
              <w:rPr>
                <w:rFonts w:ascii="BPG Glaho Mix" w:hAnsi="BPG Glaho Mix" w:cs="BPG Glaho Mix"/>
                <w:b/>
              </w:rPr>
              <w:t>dawesebuleba</w:t>
            </w:r>
            <w:r w:rsidRPr="009F4A6C">
              <w:rPr>
                <w:rFonts w:ascii="BPG Glaho Mix" w:hAnsi="BPG Glaho Mix" w:cs="BPG Glaho Mix"/>
                <w:b/>
              </w:rPr>
              <w:t>)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 xml:space="preserve"> periodi (</w:t>
            </w:r>
            <w:r>
              <w:rPr>
                <w:rFonts w:ascii="BPG Glaho Mix" w:hAnsi="BPG Glaho Mix" w:cs="BPG Glaho Mix"/>
                <w:b/>
              </w:rPr>
              <w:t>Tve/</w:t>
            </w:r>
            <w:r w:rsidRPr="009F4A6C">
              <w:rPr>
                <w:rFonts w:ascii="BPG Glaho Mix" w:hAnsi="BPG Glaho Mix" w:cs="BPG Glaho Mix"/>
                <w:b/>
              </w:rPr>
              <w:t>weli)</w:t>
            </w:r>
          </w:p>
        </w:tc>
      </w:tr>
      <w:tr w:rsidR="00791E10" w:rsidRPr="009F4A6C">
        <w:trPr>
          <w:cantSplit/>
          <w:trHeight w:val="627"/>
        </w:trPr>
        <w:tc>
          <w:tcPr>
            <w:tcW w:w="4962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91E10" w:rsidRPr="009F4A6C">
        <w:trPr>
          <w:cantSplit/>
          <w:trHeight w:val="627"/>
        </w:trPr>
        <w:tc>
          <w:tcPr>
            <w:tcW w:w="4962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91E10" w:rsidRPr="009F4A6C">
        <w:trPr>
          <w:cantSplit/>
          <w:trHeight w:val="627"/>
        </w:trPr>
        <w:tc>
          <w:tcPr>
            <w:tcW w:w="4962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701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</w:tr>
    </w:tbl>
    <w:p w:rsidR="00791E10" w:rsidRPr="007943F6" w:rsidRDefault="00791E10" w:rsidP="00383F0C">
      <w:pPr>
        <w:rPr>
          <w:rFonts w:ascii="BPG Glaho Mix" w:hAnsi="BPG Glaho Mix" w:cs="BPG Glaho Mix"/>
          <w:b/>
          <w:sz w:val="28"/>
          <w:szCs w:val="28"/>
          <w:lang w:val="it-IT"/>
        </w:rPr>
      </w:pPr>
      <w:r>
        <w:rPr>
          <w:rFonts w:ascii="BPG Glaho Mix" w:hAnsi="BPG Glaho Mix" w:cs="BPG Glaho Mix"/>
        </w:rPr>
        <w:br/>
      </w:r>
      <w:r w:rsidRPr="007943F6">
        <w:rPr>
          <w:rFonts w:ascii="BPG Glaho Mix" w:hAnsi="BPG Glaho Mix" w:cs="BPG Glaho Mix"/>
          <w:b/>
          <w:sz w:val="28"/>
          <w:szCs w:val="28"/>
          <w:lang w:val="it-IT"/>
        </w:rPr>
        <w:t>damatebiTi informacia aplikantze</w:t>
      </w:r>
      <w:r w:rsidRPr="007943F6">
        <w:rPr>
          <w:rFonts w:ascii="BPG Glaho Mix" w:hAnsi="BPG Glaho Mix" w:cs="BPG Glaho Mix"/>
          <w:sz w:val="28"/>
          <w:szCs w:val="28"/>
          <w:lang w:val="it-IT"/>
        </w:rPr>
        <w:t xml:space="preserve">   </w:t>
      </w:r>
    </w:p>
    <w:p w:rsidR="00791E10" w:rsidRPr="009F4A6C" w:rsidRDefault="00791E10" w:rsidP="00383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shd w:val="clear" w:color="auto" w:fill="E0E0E0"/>
        <w:ind w:right="313"/>
        <w:rPr>
          <w:rFonts w:ascii="BPG Glaho Mix" w:hAnsi="BPG Glaho Mix" w:cs="BPG Glaho Mix"/>
          <w:b/>
          <w:sz w:val="22"/>
          <w:szCs w:val="22"/>
          <w:lang w:val="it-IT"/>
        </w:rPr>
      </w:pPr>
      <w:r w:rsidRPr="009F4A6C">
        <w:rPr>
          <w:rFonts w:ascii="BPG Glaho Mix" w:hAnsi="BPG Glaho Mix" w:cs="BPG Glaho Mix"/>
          <w:b/>
          <w:sz w:val="22"/>
          <w:szCs w:val="22"/>
          <w:lang w:val="it-IT"/>
        </w:rPr>
        <w:t>teqnikuri unar-Cvevebi</w:t>
      </w:r>
    </w:p>
    <w:p w:rsidR="00791E10" w:rsidRPr="009F4A6C" w:rsidRDefault="00791E10" w:rsidP="00383F0C">
      <w:pPr>
        <w:rPr>
          <w:rFonts w:ascii="BPG Glaho Mix" w:hAnsi="BPG Glaho Mix" w:cs="BPG Glaho Mix"/>
          <w:lang w:val="it-IT"/>
        </w:rPr>
      </w:pPr>
      <w:r w:rsidRPr="009F4A6C">
        <w:rPr>
          <w:rFonts w:ascii="BPG Glaho Mix" w:hAnsi="BPG Glaho Mix" w:cs="BPG Glaho Mix"/>
          <w:lang w:val="it-IT"/>
        </w:rPr>
        <w:t xml:space="preserve">miuTuTeT kompiuteris saofise programebis codnis done (daasaxeleT programa da codnis/ gamoyenebis done miuTiTeT Sesabamis grafaSi) </w:t>
      </w:r>
    </w:p>
    <w:p w:rsidR="00791E10" w:rsidRPr="009F4A6C" w:rsidRDefault="00791E10" w:rsidP="00383F0C">
      <w:pPr>
        <w:rPr>
          <w:rFonts w:ascii="BPG Glaho Mix" w:hAnsi="BPG Glaho Mix" w:cs="BPG Glaho Mix"/>
          <w:lang w:val="it-I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41"/>
        <w:gridCol w:w="2632"/>
        <w:gridCol w:w="2631"/>
        <w:gridCol w:w="2405"/>
      </w:tblGrid>
      <w:tr w:rsidR="00791E10" w:rsidRPr="009F4A6C" w:rsidTr="00121889">
        <w:trPr>
          <w:trHeight w:val="50"/>
        </w:trPr>
        <w:tc>
          <w:tcPr>
            <w:tcW w:w="2641" w:type="dxa"/>
            <w:vMerge w:val="restart"/>
            <w:shd w:val="clear" w:color="auto" w:fill="E0E0E0"/>
            <w:vAlign w:val="center"/>
          </w:tcPr>
          <w:p w:rsidR="00791E10" w:rsidRPr="00121889" w:rsidRDefault="00791E10" w:rsidP="00121889">
            <w:pPr>
              <w:jc w:val="center"/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>programis dasaxeleba</w:t>
            </w:r>
          </w:p>
        </w:tc>
        <w:tc>
          <w:tcPr>
            <w:tcW w:w="7668" w:type="dxa"/>
            <w:gridSpan w:val="3"/>
            <w:shd w:val="clear" w:color="auto" w:fill="E0E0E0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 xml:space="preserve">                     codnis done</w:t>
            </w:r>
          </w:p>
        </w:tc>
      </w:tr>
      <w:tr w:rsidR="00791E10" w:rsidRPr="009F4A6C" w:rsidTr="00121889">
        <w:trPr>
          <w:trHeight w:val="47"/>
        </w:trPr>
        <w:tc>
          <w:tcPr>
            <w:tcW w:w="2641" w:type="dxa"/>
            <w:vMerge/>
            <w:shd w:val="clear" w:color="auto" w:fill="CCCCCC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 xml:space="preserve">  Zalian kargad</w:t>
            </w: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 xml:space="preserve">       kargad</w:t>
            </w: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>momxmareblis doneze</w:t>
            </w: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Tahoma" w:hAnsi="Tahoma" w:cs="Tahoma"/>
              </w:rPr>
            </w:pPr>
            <w:r w:rsidRPr="00121889">
              <w:rPr>
                <w:rFonts w:ascii="Tahoma" w:hAnsi="Tahoma" w:cs="Tahoma"/>
              </w:rPr>
              <w:t>Windows</w:t>
            </w: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 xml:space="preserve">      </w:t>
            </w: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 xml:space="preserve">               +</w:t>
            </w: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Tahoma" w:hAnsi="Tahoma" w:cs="Tahoma"/>
              </w:rPr>
              <w:t>MS Office</w:t>
            </w: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 xml:space="preserve">               +</w:t>
            </w: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 xml:space="preserve">         </w:t>
            </w: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Tahoma" w:hAnsi="Tahoma" w:cs="Tahoma"/>
              </w:rPr>
              <w:t>Internet</w:t>
            </w: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 xml:space="preserve">              +</w:t>
            </w: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 xml:space="preserve"> </w:t>
            </w: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Tahoma" w:hAnsi="Tahoma" w:cs="Tahoma"/>
              </w:rPr>
              <w:t>Email</w:t>
            </w: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 xml:space="preserve">               +</w:t>
            </w: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rPr>
          <w:trHeight w:val="130"/>
        </w:trPr>
        <w:tc>
          <w:tcPr>
            <w:tcW w:w="264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63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2405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</w:tbl>
    <w:p w:rsidR="00791E10" w:rsidRDefault="00791E10" w:rsidP="00383F0C">
      <w:pPr>
        <w:rPr>
          <w:rFonts w:ascii="BPG Glaho Mix" w:hAnsi="BPG Glaho Mix" w:cs="BPG Glaho Mix"/>
        </w:rPr>
      </w:pPr>
    </w:p>
    <w:p w:rsidR="00791E10" w:rsidRPr="007F60F9" w:rsidRDefault="00791E10" w:rsidP="00383F0C">
      <w:pPr>
        <w:rPr>
          <w:rFonts w:ascii="BPG Glaho Mix" w:hAnsi="BPG Glaho Mix" w:cs="BPG Glaho Mix"/>
          <w:b/>
          <w:sz w:val="28"/>
          <w:szCs w:val="28"/>
        </w:rPr>
      </w:pPr>
      <w:r w:rsidRPr="007F60F9">
        <w:rPr>
          <w:rFonts w:ascii="BPG Glaho Mix" w:hAnsi="BPG Glaho Mix" w:cs="BPG Glaho Mix"/>
          <w:b/>
          <w:sz w:val="28"/>
          <w:szCs w:val="28"/>
        </w:rPr>
        <w:t xml:space="preserve">ucxo enebis codna  </w:t>
      </w:r>
    </w:p>
    <w:p w:rsidR="00791E10" w:rsidRPr="00D81302" w:rsidRDefault="00791E10" w:rsidP="00383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BPG Glaho Mix" w:hAnsi="BPG Glaho Mix" w:cs="BPG Glaho Mix"/>
          <w:b/>
        </w:rPr>
      </w:pPr>
      <w:r w:rsidRPr="00D81302">
        <w:rPr>
          <w:rFonts w:ascii="BPG Glaho Mix" w:hAnsi="BPG Glaho Mix" w:cs="BPG Glaho Mix"/>
          <w:b/>
        </w:rPr>
        <w:t xml:space="preserve">flobT Tu ara sxva enebs qarTuli  enis garda?                 </w:t>
      </w:r>
      <w:r w:rsidRPr="009F4A6C">
        <w:rPr>
          <w:b/>
          <w:sz w:val="32"/>
          <w:szCs w:val="32"/>
        </w:rPr>
        <w:t></w:t>
      </w:r>
      <w:r w:rsidRPr="00D81302">
        <w:rPr>
          <w:rFonts w:ascii="BPG Glaho Mix" w:hAnsi="BPG Glaho Mix" w:cs="BPG Glaho Mix"/>
          <w:b/>
          <w:sz w:val="32"/>
          <w:szCs w:val="32"/>
        </w:rPr>
        <w:t xml:space="preserve"> </w:t>
      </w:r>
      <w:r w:rsidRPr="00D81302">
        <w:rPr>
          <w:rFonts w:ascii="BPG Glaho Mix" w:hAnsi="BPG Glaho Mix" w:cs="BPG Glaho Mix"/>
          <w:b/>
        </w:rPr>
        <w:t xml:space="preserve">diax    </w:t>
      </w:r>
      <w:r w:rsidRPr="00D81302">
        <w:rPr>
          <w:rFonts w:ascii="BPG Glaho Mix" w:hAnsi="BPG Glaho Mix" w:cs="BPG Glaho Mix"/>
          <w:b/>
          <w:sz w:val="28"/>
          <w:szCs w:val="28"/>
        </w:rPr>
        <w:t xml:space="preserve">      </w:t>
      </w:r>
      <w:r w:rsidRPr="009F4A6C">
        <w:rPr>
          <w:b/>
          <w:sz w:val="32"/>
          <w:szCs w:val="32"/>
        </w:rPr>
        <w:t></w:t>
      </w:r>
      <w:r w:rsidRPr="00D81302">
        <w:rPr>
          <w:b/>
          <w:sz w:val="32"/>
          <w:szCs w:val="32"/>
        </w:rPr>
        <w:t xml:space="preserve"> </w:t>
      </w:r>
      <w:r w:rsidRPr="00D81302">
        <w:rPr>
          <w:rFonts w:ascii="BPG Glaho Mix" w:hAnsi="BPG Glaho Mix" w:cs="BPG Glaho Mix"/>
          <w:b/>
        </w:rPr>
        <w:t>ara</w:t>
      </w:r>
    </w:p>
    <w:p w:rsidR="00791E10" w:rsidRPr="00D81302" w:rsidRDefault="00791E10" w:rsidP="00383F0C">
      <w:pPr>
        <w:rPr>
          <w:rFonts w:ascii="BPG Glaho Mix" w:hAnsi="BPG Glaho Mix" w:cs="BPG Glaho Mix"/>
        </w:rPr>
      </w:pPr>
      <w:r w:rsidRPr="00D81302">
        <w:rPr>
          <w:rFonts w:ascii="BPG Glaho Mix" w:hAnsi="BPG Glaho Mix" w:cs="BPG Glaho Mix"/>
        </w:rPr>
        <w:t xml:space="preserve">dadebiTi pasuxis SemTxvevaSi, gTxovT 5 baliani Sefasebis  mixedviT moniSnoT “X”-iT grafebi </w:t>
      </w:r>
    </w:p>
    <w:p w:rsidR="00791E10" w:rsidRPr="00D81302" w:rsidRDefault="00791E10" w:rsidP="00383F0C">
      <w:pPr>
        <w:rPr>
          <w:rFonts w:ascii="BPG Glaho Mix" w:hAnsi="BPG Glaho Mix" w:cs="BPG Glaho Mi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23"/>
        <w:gridCol w:w="1733"/>
        <w:gridCol w:w="1734"/>
        <w:gridCol w:w="1732"/>
        <w:gridCol w:w="1651"/>
        <w:gridCol w:w="1637"/>
      </w:tblGrid>
      <w:tr w:rsidR="00791E10" w:rsidRPr="009F4A6C" w:rsidTr="00121889">
        <w:tc>
          <w:tcPr>
            <w:tcW w:w="1823" w:type="dxa"/>
            <w:shd w:val="clear" w:color="auto" w:fill="E0E0E0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 xml:space="preserve">       ucxo ena</w:t>
            </w:r>
          </w:p>
        </w:tc>
        <w:tc>
          <w:tcPr>
            <w:tcW w:w="1733" w:type="dxa"/>
            <w:shd w:val="clear" w:color="auto" w:fill="E0E0E0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 xml:space="preserve">   5</w:t>
            </w:r>
          </w:p>
        </w:tc>
        <w:tc>
          <w:tcPr>
            <w:tcW w:w="1734" w:type="dxa"/>
            <w:shd w:val="clear" w:color="auto" w:fill="E0E0E0"/>
            <w:vAlign w:val="center"/>
          </w:tcPr>
          <w:p w:rsidR="00791E10" w:rsidRPr="00121889" w:rsidRDefault="00791E10" w:rsidP="00121889">
            <w:pPr>
              <w:jc w:val="center"/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>4</w:t>
            </w:r>
          </w:p>
        </w:tc>
        <w:tc>
          <w:tcPr>
            <w:tcW w:w="1732" w:type="dxa"/>
            <w:shd w:val="clear" w:color="auto" w:fill="E0E0E0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 xml:space="preserve">     3</w:t>
            </w:r>
          </w:p>
        </w:tc>
        <w:tc>
          <w:tcPr>
            <w:tcW w:w="1651" w:type="dxa"/>
            <w:shd w:val="clear" w:color="auto" w:fill="E0E0E0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>2</w:t>
            </w:r>
          </w:p>
        </w:tc>
        <w:tc>
          <w:tcPr>
            <w:tcW w:w="1637" w:type="dxa"/>
            <w:shd w:val="clear" w:color="auto" w:fill="E0E0E0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>1</w:t>
            </w:r>
          </w:p>
        </w:tc>
      </w:tr>
      <w:tr w:rsidR="00791E10" w:rsidRPr="009F4A6C" w:rsidTr="00121889">
        <w:tc>
          <w:tcPr>
            <w:tcW w:w="182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>qarTuli</w:t>
            </w:r>
          </w:p>
        </w:tc>
        <w:tc>
          <w:tcPr>
            <w:tcW w:w="173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>+</w:t>
            </w:r>
          </w:p>
        </w:tc>
        <w:tc>
          <w:tcPr>
            <w:tcW w:w="1734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c>
          <w:tcPr>
            <w:tcW w:w="182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>rusuli</w:t>
            </w:r>
          </w:p>
        </w:tc>
        <w:tc>
          <w:tcPr>
            <w:tcW w:w="173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4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>+</w:t>
            </w:r>
          </w:p>
        </w:tc>
        <w:tc>
          <w:tcPr>
            <w:tcW w:w="165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c>
          <w:tcPr>
            <w:tcW w:w="182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>inglisuri</w:t>
            </w:r>
          </w:p>
        </w:tc>
        <w:tc>
          <w:tcPr>
            <w:tcW w:w="173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4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c>
          <w:tcPr>
            <w:tcW w:w="182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>germanuli</w:t>
            </w:r>
          </w:p>
        </w:tc>
        <w:tc>
          <w:tcPr>
            <w:tcW w:w="173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4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c>
          <w:tcPr>
            <w:tcW w:w="182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>franguli</w:t>
            </w:r>
          </w:p>
        </w:tc>
        <w:tc>
          <w:tcPr>
            <w:tcW w:w="173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4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c>
          <w:tcPr>
            <w:tcW w:w="182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  <w:r w:rsidRPr="00121889">
              <w:rPr>
                <w:rFonts w:ascii="BPG Glaho Mix" w:hAnsi="BPG Glaho Mix" w:cs="BPG Glaho Mix"/>
              </w:rPr>
              <w:t>italiuri</w:t>
            </w:r>
          </w:p>
        </w:tc>
        <w:tc>
          <w:tcPr>
            <w:tcW w:w="173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4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  <w:tr w:rsidR="00791E10" w:rsidRPr="009F4A6C" w:rsidTr="00121889">
        <w:tc>
          <w:tcPr>
            <w:tcW w:w="182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4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73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65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  <w:tc>
          <w:tcPr>
            <w:tcW w:w="1637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</w:rPr>
            </w:pPr>
          </w:p>
        </w:tc>
      </w:tr>
    </w:tbl>
    <w:p w:rsidR="00791E10" w:rsidRDefault="00791E10" w:rsidP="00383F0C">
      <w:pPr>
        <w:rPr>
          <w:rFonts w:ascii="BPG Glaho Mix" w:hAnsi="BPG Glaho Mix" w:cs="BPG Glaho Mix"/>
        </w:rPr>
      </w:pPr>
    </w:p>
    <w:p w:rsidR="00791E10" w:rsidRPr="009F4A6C" w:rsidRDefault="00791E10" w:rsidP="00383F0C">
      <w:pPr>
        <w:rPr>
          <w:rFonts w:ascii="BPG Glaho Mix" w:hAnsi="BPG Glaho Mix" w:cs="BPG Glaho Mix"/>
        </w:rPr>
      </w:pPr>
    </w:p>
    <w:p w:rsidR="00791E10" w:rsidRPr="009F4A6C" w:rsidRDefault="00791E10" w:rsidP="00383F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BPG Glaho Mix" w:hAnsi="BPG Glaho Mix" w:cs="BPG Glaho Mix"/>
          <w:b/>
        </w:rPr>
      </w:pPr>
      <w:r w:rsidRPr="009F4A6C">
        <w:rPr>
          <w:rFonts w:ascii="BPG Glaho Mix" w:hAnsi="BPG Glaho Mix" w:cs="BPG Glaho Mix"/>
          <w:b/>
          <w:sz w:val="20"/>
          <w:szCs w:val="20"/>
        </w:rPr>
        <w:t>gegmavT Tu ara swavlis gagrZelebas?</w:t>
      </w:r>
      <w:r w:rsidRPr="009F4A6C">
        <w:rPr>
          <w:rFonts w:ascii="BPG Glaho Mix" w:hAnsi="BPG Glaho Mix" w:cs="BPG Glaho Mix"/>
          <w:sz w:val="22"/>
          <w:szCs w:val="22"/>
        </w:rPr>
        <w:t xml:space="preserve">                </w:t>
      </w:r>
      <w:r w:rsidRPr="009F4A6C">
        <w:rPr>
          <w:sz w:val="32"/>
          <w:szCs w:val="32"/>
        </w:rPr>
        <w:t></w:t>
      </w:r>
      <w:r w:rsidRPr="009F4A6C">
        <w:rPr>
          <w:rFonts w:ascii="BPG Glaho Mix" w:hAnsi="BPG Glaho Mix" w:cs="BPG Glaho Mix"/>
          <w:sz w:val="32"/>
          <w:szCs w:val="32"/>
        </w:rPr>
        <w:t xml:space="preserve"> </w:t>
      </w:r>
      <w:r w:rsidRPr="009F4A6C">
        <w:rPr>
          <w:rFonts w:ascii="BPG Glaho Mix" w:hAnsi="BPG Glaho Mix" w:cs="BPG Glaho Mix"/>
          <w:b/>
        </w:rPr>
        <w:t xml:space="preserve">diax    </w:t>
      </w:r>
      <w:r w:rsidRPr="009F4A6C">
        <w:rPr>
          <w:rFonts w:ascii="BPG Glaho Mix" w:hAnsi="BPG Glaho Mix" w:cs="BPG Glaho Mix"/>
          <w:b/>
          <w:sz w:val="28"/>
          <w:szCs w:val="28"/>
        </w:rPr>
        <w:t xml:space="preserve">             </w:t>
      </w:r>
      <w:r w:rsidRPr="009F4A6C">
        <w:rPr>
          <w:b/>
          <w:sz w:val="32"/>
          <w:szCs w:val="32"/>
        </w:rPr>
        <w:t></w:t>
      </w:r>
      <w:r w:rsidRPr="009F4A6C">
        <w:rPr>
          <w:rFonts w:ascii="BPG Glaho Mix" w:hAnsi="BPG Glaho Mix" w:cs="BPG Glaho Mix"/>
          <w:b/>
        </w:rPr>
        <w:t>ara</w:t>
      </w:r>
    </w:p>
    <w:p w:rsidR="00791E10" w:rsidRPr="009F4A6C" w:rsidRDefault="00791E10" w:rsidP="00383F0C">
      <w:pPr>
        <w:rPr>
          <w:rFonts w:ascii="BPG Glaho Mix" w:hAnsi="BPG Glaho Mix" w:cs="BPG Glaho Mix"/>
        </w:rPr>
      </w:pPr>
    </w:p>
    <w:p w:rsidR="00791E10" w:rsidRPr="009F4A6C" w:rsidRDefault="00791E10" w:rsidP="00383F0C">
      <w:pPr>
        <w:rPr>
          <w:rFonts w:ascii="BPG Glaho Mix" w:hAnsi="BPG Glaho Mix" w:cs="BPG Glaho Mix"/>
        </w:rPr>
      </w:pPr>
      <w:r w:rsidRPr="009F4A6C">
        <w:rPr>
          <w:rFonts w:ascii="BPG Glaho Mix" w:hAnsi="BPG Glaho Mix" w:cs="BPG Glaho Mix"/>
        </w:rPr>
        <w:t>dadebiTi pasuxis SemTxvevaSi daasaxeleT sasurveli mimarTuleba da saswavlo programa</w:t>
      </w:r>
    </w:p>
    <w:tbl>
      <w:tblPr>
        <w:tblW w:w="10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01"/>
        <w:gridCol w:w="2062"/>
        <w:gridCol w:w="2107"/>
        <w:gridCol w:w="2113"/>
        <w:gridCol w:w="2076"/>
      </w:tblGrid>
      <w:tr w:rsidR="00791E10" w:rsidRPr="009F4A6C" w:rsidTr="00121889">
        <w:trPr>
          <w:trHeight w:val="350"/>
        </w:trPr>
        <w:tc>
          <w:tcPr>
            <w:tcW w:w="210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>mimarTuleba</w:t>
            </w:r>
          </w:p>
        </w:tc>
        <w:tc>
          <w:tcPr>
            <w:tcW w:w="206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>swavlis dawyebis savaraudo periodi</w:t>
            </w:r>
          </w:p>
        </w:tc>
        <w:tc>
          <w:tcPr>
            <w:tcW w:w="2107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>saswavlo</w:t>
            </w:r>
          </w:p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>dawesebuleba</w:t>
            </w:r>
          </w:p>
        </w:tc>
        <w:tc>
          <w:tcPr>
            <w:tcW w:w="211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>swavlis xangrZlivoba</w:t>
            </w:r>
          </w:p>
        </w:tc>
        <w:tc>
          <w:tcPr>
            <w:tcW w:w="2076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b/>
              </w:rPr>
            </w:pPr>
            <w:r w:rsidRPr="00121889">
              <w:rPr>
                <w:rFonts w:ascii="BPG Glaho Mix" w:hAnsi="BPG Glaho Mix" w:cs="BPG Glaho Mix"/>
                <w:b/>
              </w:rPr>
              <w:t>adgil- mdebareoba</w:t>
            </w:r>
          </w:p>
        </w:tc>
      </w:tr>
      <w:tr w:rsidR="00791E10" w:rsidRPr="009F4A6C" w:rsidTr="00121889">
        <w:trPr>
          <w:trHeight w:val="350"/>
        </w:trPr>
        <w:tc>
          <w:tcPr>
            <w:tcW w:w="210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6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07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1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76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</w:tr>
      <w:tr w:rsidR="00791E10" w:rsidRPr="009F4A6C" w:rsidTr="00121889">
        <w:trPr>
          <w:trHeight w:val="350"/>
        </w:trPr>
        <w:tc>
          <w:tcPr>
            <w:tcW w:w="210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6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07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1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76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</w:tr>
      <w:tr w:rsidR="00791E10" w:rsidRPr="009F4A6C" w:rsidTr="00121889">
        <w:trPr>
          <w:trHeight w:val="350"/>
        </w:trPr>
        <w:tc>
          <w:tcPr>
            <w:tcW w:w="2101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62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07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113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  <w:tc>
          <w:tcPr>
            <w:tcW w:w="2076" w:type="dxa"/>
          </w:tcPr>
          <w:p w:rsidR="00791E10" w:rsidRPr="00121889" w:rsidRDefault="00791E10" w:rsidP="007800DA">
            <w:pPr>
              <w:rPr>
                <w:rFonts w:ascii="BPG Glaho Mix" w:hAnsi="BPG Glaho Mix" w:cs="BPG Glaho Mix"/>
                <w:sz w:val="20"/>
                <w:szCs w:val="20"/>
              </w:rPr>
            </w:pPr>
          </w:p>
        </w:tc>
      </w:tr>
    </w:tbl>
    <w:p w:rsidR="00791E10" w:rsidRPr="009F4A6C" w:rsidRDefault="00791E10" w:rsidP="0016791D">
      <w:pPr>
        <w:rPr>
          <w:rFonts w:ascii="BPG Glaho Mix" w:hAnsi="BPG Glaho Mix" w:cs="BPG Glaho Mix"/>
        </w:rPr>
      </w:pPr>
    </w:p>
    <w:p w:rsidR="00791E10" w:rsidRPr="009E5070" w:rsidRDefault="00791E10" w:rsidP="0016791D">
      <w:pPr>
        <w:rPr>
          <w:rFonts w:ascii="BPG Glaho Mix" w:hAnsi="BPG Glaho Mix" w:cs="BPG Glaho Mix"/>
          <w:b/>
          <w:sz w:val="28"/>
          <w:szCs w:val="28"/>
        </w:rPr>
      </w:pPr>
      <w:r w:rsidRPr="009E5070">
        <w:rPr>
          <w:rFonts w:ascii="BPG Glaho Mix" w:hAnsi="BPG Glaho Mix" w:cs="BPG Glaho Mix"/>
          <w:b/>
          <w:sz w:val="28"/>
          <w:szCs w:val="28"/>
        </w:rPr>
        <w:t>samuSao gamocdileba</w:t>
      </w:r>
    </w:p>
    <w:p w:rsidR="00791E10" w:rsidRPr="009F4A6C" w:rsidRDefault="00791E10" w:rsidP="004B493B">
      <w:pPr>
        <w:ind w:left="6237" w:hanging="6237"/>
        <w:rPr>
          <w:rFonts w:ascii="BPG Glaho Mix" w:hAnsi="BPG Glaho Mix" w:cs="BPG Glaho Mix"/>
        </w:rPr>
      </w:pPr>
      <w:r w:rsidRPr="009F4A6C">
        <w:rPr>
          <w:rFonts w:ascii="BPG Glaho Mix" w:hAnsi="BPG Glaho Mix" w:cs="BPG Glaho Mix"/>
        </w:rPr>
        <w:t xml:space="preserve">gTxovT miuTiToT bolo </w:t>
      </w:r>
      <w:r w:rsidRPr="009F4A6C">
        <w:rPr>
          <w:rFonts w:ascii="BPG Glaho Mix" w:hAnsi="BPG Glaho Mix" w:cs="BPG Glaho Mix"/>
          <w:b/>
        </w:rPr>
        <w:t>4</w:t>
      </w:r>
      <w:r w:rsidRPr="009F4A6C">
        <w:rPr>
          <w:rFonts w:ascii="BPG Glaho Mix" w:hAnsi="BPG Glaho Mix" w:cs="BPG Glaho Mix"/>
        </w:rPr>
        <w:t xml:space="preserve"> samuSao gamocdileba, maT Soris: moxalised muSaobis gamocdileba, </w:t>
      </w:r>
    </w:p>
    <w:p w:rsidR="00791E10" w:rsidRPr="009F4A6C" w:rsidRDefault="00791E10" w:rsidP="0016791D">
      <w:pPr>
        <w:ind w:left="6237" w:hanging="6237"/>
        <w:rPr>
          <w:rFonts w:ascii="BPG Glaho Mix" w:hAnsi="BPG Glaho Mix" w:cs="BPG Glaho Mix"/>
        </w:rPr>
      </w:pPr>
      <w:r w:rsidRPr="009F4A6C">
        <w:rPr>
          <w:rFonts w:ascii="BPG Glaho Mix" w:hAnsi="BPG Glaho Mix" w:cs="BPG Glaho Mix"/>
        </w:rPr>
        <w:t>staJireba, droebiTi samuSao.</w:t>
      </w:r>
    </w:p>
    <w:p w:rsidR="00791E10" w:rsidRPr="00FE6D5F" w:rsidRDefault="00791E10" w:rsidP="00BC56DE">
      <w:pPr>
        <w:rPr>
          <w:rFonts w:ascii="BPG Glaho Mix" w:hAnsi="BPG Glaho Mix" w:cs="BPG Glaho Mix"/>
          <w:b/>
          <w:color w:val="FFFFFF"/>
        </w:rPr>
      </w:pPr>
      <w:r w:rsidRPr="00FE6D5F">
        <w:rPr>
          <w:rFonts w:ascii="BPG Glaho Mix" w:hAnsi="BPG Glaho Mix" w:cs="BPG Glaho Mix"/>
          <w:b/>
          <w:color w:val="FFFFFF"/>
          <w:highlight w:val="black"/>
        </w:rPr>
        <w:t>1</w:t>
      </w:r>
    </w:p>
    <w:tbl>
      <w:tblPr>
        <w:tblW w:w="0" w:type="auto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2268"/>
        <w:gridCol w:w="3402"/>
        <w:gridCol w:w="1561"/>
        <w:gridCol w:w="3118"/>
      </w:tblGrid>
      <w:tr w:rsidR="00791E10" w:rsidRPr="009F4A6C">
        <w:trPr>
          <w:cantSplit/>
          <w:trHeight w:hRule="exact" w:val="7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791E10" w:rsidRPr="00CB6202" w:rsidRDefault="00791E10" w:rsidP="00194B34">
            <w:pPr>
              <w:rPr>
                <w:rFonts w:ascii="BPG Glaho Mix" w:hAnsi="BPG Glaho Mix" w:cs="BPG Glaho Mix"/>
                <w:b/>
                <w:lang w:val="de-AT"/>
              </w:rPr>
            </w:pPr>
            <w:r w:rsidRPr="00CB6202">
              <w:rPr>
                <w:rFonts w:ascii="BPG Glaho Mix" w:hAnsi="BPG Glaho Mix" w:cs="BPG Glaho Mix"/>
                <w:b/>
                <w:lang w:val="de-AT"/>
              </w:rPr>
              <w:t>periodi (dawyebisa da dasrulebis Tve/weli)</w:t>
            </w:r>
          </w:p>
        </w:tc>
        <w:bookmarkStart w:id="8" w:name="Text46"/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791E10" w:rsidRPr="00D81302" w:rsidRDefault="00D23EA4" w:rsidP="00E56024">
            <w:pPr>
              <w:pStyle w:val="In-fill"/>
              <w:rPr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</w:rPr>
            </w:r>
            <w:r w:rsidRPr="009F4A6C">
              <w:rPr>
                <w:rFonts w:ascii="BPG Glaho Mix" w:hAnsi="BPG Glaho Mix" w:cs="BPG Glaho Mix"/>
                <w:b/>
              </w:rPr>
              <w:fldChar w:fldCharType="separate"/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Pr="009F4A6C">
              <w:rPr>
                <w:rFonts w:ascii="BPG Glaho Mix" w:hAnsi="BPG Glaho Mix" w:cs="BPG Glaho Mix"/>
                <w:b/>
              </w:rPr>
              <w:fldChar w:fldCharType="end"/>
            </w:r>
            <w:bookmarkEnd w:id="8"/>
            <w:r w:rsidR="00791E10">
              <w:rPr>
                <w:rFonts w:ascii="BPG Glaho Mix" w:hAnsi="BPG Glaho Mix" w:cs="BPG Glaho Mix"/>
                <w:b/>
              </w:rPr>
              <w:t>2009</w:t>
            </w:r>
            <w:r w:rsidR="00791E10">
              <w:rPr>
                <w:b/>
              </w:rPr>
              <w:t>_</w:t>
            </w:r>
            <w:r w:rsidR="00E56024">
              <w:rPr>
                <w:b/>
              </w:rPr>
              <w:t>2014</w:t>
            </w:r>
          </w:p>
        </w:tc>
        <w:tc>
          <w:tcPr>
            <w:tcW w:w="1561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194B34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samuSao adgilis  mdebareoba</w:t>
            </w:r>
          </w:p>
        </w:tc>
        <w:bookmarkStart w:id="9" w:name="Text47"/>
        <w:tc>
          <w:tcPr>
            <w:tcW w:w="31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91E10" w:rsidRPr="009F4A6C" w:rsidRDefault="00D23EA4" w:rsidP="004C7812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ascii="Cambria Math" w:hAnsi="Cambria Math" w:cs="Cambria Math"/>
                <w:b/>
                <w:kern w:val="18"/>
              </w:rPr>
              <w:t> </w:t>
            </w:r>
            <w:r w:rsidR="00791E10" w:rsidRPr="009F4A6C">
              <w:rPr>
                <w:rFonts w:ascii="Cambria Math" w:hAnsi="Cambria Math" w:cs="Cambria Math"/>
                <w:b/>
                <w:kern w:val="18"/>
              </w:rPr>
              <w:t> </w:t>
            </w:r>
            <w:r w:rsidR="00791E10" w:rsidRPr="009F4A6C">
              <w:rPr>
                <w:rFonts w:ascii="Cambria Math" w:hAnsi="Cambria Math" w:cs="Cambria Math"/>
                <w:b/>
                <w:kern w:val="18"/>
              </w:rPr>
              <w:t> </w:t>
            </w:r>
            <w:r w:rsidR="00791E10" w:rsidRPr="009F4A6C">
              <w:rPr>
                <w:rFonts w:ascii="Cambria Math" w:hAnsi="Cambria Math" w:cs="Cambria Math"/>
                <w:b/>
                <w:kern w:val="18"/>
              </w:rPr>
              <w:t> </w:t>
            </w:r>
            <w:r w:rsidR="00791E10" w:rsidRPr="009F4A6C">
              <w:rPr>
                <w:rFonts w:ascii="Cambria Math" w:hAnsi="Cambria Math" w:cs="Cambria Math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  <w:bookmarkEnd w:id="9"/>
            <w:r w:rsidR="00791E10">
              <w:rPr>
                <w:rFonts w:ascii="BPG Glaho Mix" w:hAnsi="BPG Glaho Mix" w:cs="BPG Glaho Mix"/>
                <w:b/>
                <w:kern w:val="18"/>
                <w:lang w:eastAsia="en-US"/>
              </w:rPr>
              <w:t>qavTaraZis q.</w:t>
            </w:r>
          </w:p>
        </w:tc>
      </w:tr>
      <w:tr w:rsidR="00791E10" w:rsidRPr="009F4A6C">
        <w:trPr>
          <w:cantSplit/>
          <w:trHeight w:hRule="exact" w:val="422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194B34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organizacia</w:t>
            </w:r>
          </w:p>
        </w:tc>
        <w:bookmarkStart w:id="10" w:name="Text48"/>
        <w:tc>
          <w:tcPr>
            <w:tcW w:w="8081" w:type="dxa"/>
            <w:gridSpan w:val="3"/>
            <w:tcBorders>
              <w:right w:val="single" w:sz="4" w:space="0" w:color="auto"/>
            </w:tcBorders>
            <w:vAlign w:val="center"/>
          </w:tcPr>
          <w:p w:rsidR="00791E10" w:rsidRPr="009F4A6C" w:rsidRDefault="00D23EA4" w:rsidP="00E56024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  <w:bookmarkEnd w:id="10"/>
            <w:r w:rsidR="00791E10">
              <w:rPr>
                <w:rFonts w:ascii="BPG Glaho Mix" w:hAnsi="BPG Glaho Mix" w:cs="BPG Glaho Mix"/>
                <w:b/>
                <w:kern w:val="18"/>
                <w:lang w:eastAsia="en-US"/>
              </w:rPr>
              <w:t>stamba    “</w:t>
            </w:r>
            <w:r w:rsidR="00E56024">
              <w:rPr>
                <w:rFonts w:ascii="BPG Glaho Mix" w:hAnsi="BPG Glaho Mix" w:cs="BPG Glaho Mix"/>
                <w:b/>
                <w:kern w:val="18"/>
                <w:lang w:eastAsia="en-US"/>
              </w:rPr>
              <w:t>printmaster</w:t>
            </w:r>
            <w:r w:rsidR="00791E10">
              <w:rPr>
                <w:rFonts w:ascii="BPG Glaho Mix" w:hAnsi="BPG Glaho Mix" w:cs="BPG Glaho Mix"/>
                <w:b/>
                <w:kern w:val="18"/>
                <w:lang w:eastAsia="en-US"/>
              </w:rPr>
              <w:t>”</w:t>
            </w:r>
          </w:p>
        </w:tc>
      </w:tr>
      <w:tr w:rsidR="00791E10" w:rsidRPr="009F4A6C">
        <w:trPr>
          <w:cantSplit/>
          <w:trHeight w:hRule="exact" w:val="40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194B34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dakavebuli pozicia</w:t>
            </w:r>
          </w:p>
        </w:tc>
        <w:bookmarkStart w:id="11" w:name="Text72"/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791E10" w:rsidRPr="009F4A6C" w:rsidRDefault="00D23EA4" w:rsidP="00194B34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  <w:bookmarkEnd w:id="11"/>
            <w:r w:rsidR="00791E10">
              <w:rPr>
                <w:rFonts w:ascii="BPG Glaho Mix" w:hAnsi="BPG Glaho Mix" w:cs="BPG Glaho Mix"/>
                <w:b/>
                <w:kern w:val="18"/>
                <w:lang w:eastAsia="en-US"/>
              </w:rPr>
              <w:t>ufrosis moadgile</w:t>
            </w:r>
          </w:p>
        </w:tc>
        <w:tc>
          <w:tcPr>
            <w:tcW w:w="1561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791E10" w:rsidRPr="009F4A6C" w:rsidRDefault="00791E10" w:rsidP="00194B34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t>anazRaureba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791E10" w:rsidRPr="009F4A6C" w:rsidRDefault="00E56024" w:rsidP="00194B34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BPG Glaho Mix" w:hAnsi="BPG Glaho Mix" w:cs="BPG Glaho Mix"/>
                <w:b/>
                <w:kern w:val="18"/>
                <w:lang w:eastAsia="en-US"/>
              </w:rPr>
              <w:t>1000</w:t>
            </w:r>
          </w:p>
        </w:tc>
      </w:tr>
      <w:tr w:rsidR="00791E10" w:rsidRPr="009F4A6C">
        <w:trPr>
          <w:cantSplit/>
          <w:trHeight w:hRule="exact" w:val="835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194B34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mokled aRwereT Tqvenze dakisrebuli funqcia-movaleobebi</w:t>
            </w:r>
          </w:p>
        </w:tc>
        <w:tc>
          <w:tcPr>
            <w:tcW w:w="8081" w:type="dxa"/>
            <w:gridSpan w:val="3"/>
            <w:tcBorders>
              <w:right w:val="single" w:sz="4" w:space="0" w:color="auto"/>
            </w:tcBorders>
            <w:vAlign w:val="center"/>
          </w:tcPr>
          <w:p w:rsidR="00791E10" w:rsidRPr="009F4A6C" w:rsidRDefault="00791E10" w:rsidP="00194B34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BPG Glaho Mix" w:hAnsi="BPG Glaho Mix" w:cs="BPG Glaho Mix"/>
                <w:b/>
                <w:kern w:val="18"/>
                <w:lang w:eastAsia="en-US"/>
              </w:rPr>
              <w:t>vxelmZRvanelobdi samuSao process</w:t>
            </w:r>
          </w:p>
        </w:tc>
      </w:tr>
      <w:tr w:rsidR="00791E10" w:rsidRPr="009F4A6C">
        <w:trPr>
          <w:cantSplit/>
          <w:trHeight w:hRule="exact" w:val="456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194B34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wasvlis mizezi</w:t>
            </w:r>
          </w:p>
        </w:tc>
        <w:tc>
          <w:tcPr>
            <w:tcW w:w="808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91E10" w:rsidRPr="009F4A6C" w:rsidRDefault="00791E10" w:rsidP="00194B34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>
              <w:rPr>
                <w:rFonts w:ascii="BPG Glaho Mix" w:hAnsi="BPG Glaho Mix" w:cs="BPG Glaho Mix"/>
                <w:b/>
                <w:kern w:val="18"/>
                <w:lang w:eastAsia="en-US"/>
              </w:rPr>
              <w:t>stambis daxurva</w:t>
            </w:r>
          </w:p>
        </w:tc>
      </w:tr>
    </w:tbl>
    <w:p w:rsidR="00791E10" w:rsidRDefault="00791E10" w:rsidP="008842FA">
      <w:pPr>
        <w:rPr>
          <w:rFonts w:ascii="BPG Glaho Mix" w:hAnsi="BPG Glaho Mix" w:cs="BPG Glaho Mix"/>
          <w:b/>
          <w:color w:val="FFFFFF"/>
          <w:highlight w:val="black"/>
        </w:rPr>
      </w:pPr>
    </w:p>
    <w:p w:rsidR="00791E10" w:rsidRDefault="00791E10" w:rsidP="008842FA">
      <w:pPr>
        <w:rPr>
          <w:rFonts w:ascii="BPG Glaho Mix" w:hAnsi="BPG Glaho Mix" w:cs="BPG Glaho Mix"/>
          <w:b/>
          <w:color w:val="FFFFFF"/>
          <w:highlight w:val="black"/>
        </w:rPr>
      </w:pPr>
    </w:p>
    <w:p w:rsidR="00791E10" w:rsidRPr="00FE6D5F" w:rsidRDefault="00791E10" w:rsidP="008842FA">
      <w:pPr>
        <w:rPr>
          <w:rFonts w:ascii="BPG Glaho Mix" w:hAnsi="BPG Glaho Mix" w:cs="BPG Glaho Mix"/>
          <w:b/>
          <w:color w:val="FFFFFF"/>
        </w:rPr>
      </w:pPr>
      <w:r w:rsidRPr="00FE6D5F">
        <w:rPr>
          <w:rFonts w:ascii="BPG Glaho Mix" w:hAnsi="BPG Glaho Mix" w:cs="BPG Glaho Mix"/>
          <w:b/>
          <w:color w:val="FFFFFF"/>
          <w:highlight w:val="black"/>
        </w:rPr>
        <w:lastRenderedPageBreak/>
        <w:t>2</w:t>
      </w:r>
    </w:p>
    <w:tbl>
      <w:tblPr>
        <w:tblW w:w="0" w:type="auto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2268"/>
        <w:gridCol w:w="3402"/>
        <w:gridCol w:w="1560"/>
        <w:gridCol w:w="3118"/>
      </w:tblGrid>
      <w:tr w:rsidR="00791E10" w:rsidRPr="009F4A6C">
        <w:trPr>
          <w:cantSplit/>
          <w:trHeight w:hRule="exact" w:val="70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91E10" w:rsidRPr="00CB6202" w:rsidRDefault="00791E10" w:rsidP="00CD1FC1">
            <w:pPr>
              <w:rPr>
                <w:rFonts w:ascii="BPG Glaho Mix" w:hAnsi="BPG Glaho Mix" w:cs="BPG Glaho Mix"/>
                <w:b/>
                <w:lang w:val="de-AT"/>
              </w:rPr>
            </w:pPr>
            <w:r w:rsidRPr="00CB6202">
              <w:rPr>
                <w:rFonts w:ascii="BPG Glaho Mix" w:hAnsi="BPG Glaho Mix" w:cs="BPG Glaho Mix"/>
                <w:b/>
                <w:lang w:val="de-AT"/>
              </w:rPr>
              <w:t>periodi (dawyebisa da dasrulebis Tve/weli)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E10" w:rsidRPr="009F4A6C" w:rsidRDefault="00D23EA4" w:rsidP="00CD1FC1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</w:rPr>
            </w:r>
            <w:r w:rsidRPr="009F4A6C">
              <w:rPr>
                <w:rFonts w:ascii="BPG Glaho Mix" w:hAnsi="BPG Glaho Mix" w:cs="BPG Glaho Mix"/>
                <w:b/>
              </w:rPr>
              <w:fldChar w:fldCharType="separate"/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Pr="009F4A6C">
              <w:rPr>
                <w:rFonts w:ascii="BPG Glaho Mix" w:hAnsi="BPG Glaho Mix" w:cs="BPG Glaho Mix"/>
                <w:b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samuSao adgilis  mdebareoba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1E10" w:rsidRPr="009F4A6C" w:rsidRDefault="00D23EA4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</w:p>
        </w:tc>
      </w:tr>
      <w:tr w:rsidR="00791E10" w:rsidRPr="009F4A6C">
        <w:trPr>
          <w:cantSplit/>
          <w:trHeight w:hRule="exact" w:val="40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organizacia</w:t>
            </w:r>
          </w:p>
        </w:tc>
        <w:tc>
          <w:tcPr>
            <w:tcW w:w="8080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91E10" w:rsidRPr="009F4A6C" w:rsidRDefault="00D23EA4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</w:p>
        </w:tc>
      </w:tr>
      <w:tr w:rsidR="00791E10" w:rsidRPr="009F4A6C">
        <w:trPr>
          <w:cantSplit/>
          <w:trHeight w:hRule="exact" w:val="468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dakavebuli pozicia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791E10" w:rsidRPr="009F4A6C" w:rsidRDefault="00D23EA4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791E10" w:rsidRPr="009F4A6C" w:rsidRDefault="00791E10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t>anazRaureba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791E10" w:rsidRPr="009F4A6C" w:rsidRDefault="00791E10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</w:p>
        </w:tc>
      </w:tr>
      <w:tr w:rsidR="00791E10" w:rsidRPr="009F4A6C">
        <w:trPr>
          <w:cantSplit/>
          <w:trHeight w:hRule="exact" w:val="835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mokled aRwereT Tqvenze dakisrebuli funqcia-movaleobebi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791E10" w:rsidRPr="009F4A6C" w:rsidRDefault="00791E10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</w:p>
        </w:tc>
      </w:tr>
      <w:tr w:rsidR="00791E10" w:rsidRPr="009F4A6C">
        <w:trPr>
          <w:cantSplit/>
          <w:trHeight w:hRule="exact" w:val="460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wasvlis mizezi</w:t>
            </w:r>
          </w:p>
        </w:tc>
        <w:tc>
          <w:tcPr>
            <w:tcW w:w="8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91E10" w:rsidRPr="009F4A6C" w:rsidRDefault="00791E10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</w:p>
        </w:tc>
      </w:tr>
    </w:tbl>
    <w:p w:rsidR="00791E10" w:rsidRPr="00FE6D5F" w:rsidRDefault="00791E10" w:rsidP="008842FA">
      <w:pPr>
        <w:rPr>
          <w:rFonts w:ascii="BPG Glaho Mix" w:hAnsi="BPG Glaho Mix" w:cs="BPG Glaho Mix"/>
          <w:b/>
          <w:color w:val="FFFFFF"/>
        </w:rPr>
      </w:pPr>
      <w:r w:rsidRPr="00FE6D5F">
        <w:rPr>
          <w:rFonts w:ascii="BPG Glaho Mix" w:hAnsi="BPG Glaho Mix" w:cs="BPG Glaho Mix"/>
          <w:b/>
          <w:color w:val="FFFFFF"/>
          <w:highlight w:val="black"/>
        </w:rPr>
        <w:t>3</w:t>
      </w:r>
    </w:p>
    <w:tbl>
      <w:tblPr>
        <w:tblW w:w="0" w:type="auto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2268"/>
        <w:gridCol w:w="3402"/>
        <w:gridCol w:w="1560"/>
        <w:gridCol w:w="3118"/>
      </w:tblGrid>
      <w:tr w:rsidR="00791E10" w:rsidRPr="009F4A6C">
        <w:trPr>
          <w:cantSplit/>
          <w:trHeight w:hRule="exact" w:val="69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791E10" w:rsidRPr="00CB6202" w:rsidRDefault="00791E10" w:rsidP="00CD1FC1">
            <w:pPr>
              <w:rPr>
                <w:rFonts w:ascii="BPG Glaho Mix" w:hAnsi="BPG Glaho Mix" w:cs="BPG Glaho Mix"/>
                <w:b/>
                <w:lang w:val="de-AT"/>
              </w:rPr>
            </w:pPr>
            <w:r w:rsidRPr="00CB6202">
              <w:rPr>
                <w:rFonts w:ascii="BPG Glaho Mix" w:hAnsi="BPG Glaho Mix" w:cs="BPG Glaho Mix"/>
                <w:b/>
                <w:lang w:val="de-AT"/>
              </w:rPr>
              <w:t>periodi (dawyebisa da dasrulebis Tve/weli)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791E10" w:rsidRPr="009F4A6C" w:rsidRDefault="00D23EA4" w:rsidP="00CD1FC1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</w:rPr>
            </w:r>
            <w:r w:rsidRPr="009F4A6C">
              <w:rPr>
                <w:rFonts w:ascii="BPG Glaho Mix" w:hAnsi="BPG Glaho Mix" w:cs="BPG Glaho Mix"/>
                <w:b/>
              </w:rPr>
              <w:fldChar w:fldCharType="separate"/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Pr="009F4A6C">
              <w:rPr>
                <w:rFonts w:ascii="BPG Glaho Mix" w:hAnsi="BPG Glaho Mix" w:cs="BPG Glaho Mix"/>
                <w:b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samuSao adgilis  mdebareoba</w:t>
            </w:r>
          </w:p>
        </w:tc>
        <w:tc>
          <w:tcPr>
            <w:tcW w:w="31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91E10" w:rsidRPr="009F4A6C" w:rsidRDefault="00D23EA4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</w:p>
        </w:tc>
      </w:tr>
      <w:tr w:rsidR="00791E10" w:rsidRPr="009F4A6C">
        <w:trPr>
          <w:cantSplit/>
          <w:trHeight w:hRule="exact" w:val="426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organizacia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791E10" w:rsidRPr="009F4A6C" w:rsidRDefault="00D23EA4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</w:p>
        </w:tc>
      </w:tr>
      <w:tr w:rsidR="00791E10" w:rsidRPr="009F4A6C">
        <w:trPr>
          <w:cantSplit/>
          <w:trHeight w:hRule="exact" w:val="40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dakavebuli pozicia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791E10" w:rsidRPr="009F4A6C" w:rsidRDefault="00D23EA4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791E10" w:rsidRPr="009F4A6C" w:rsidRDefault="00791E10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t>anazRaureba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791E10" w:rsidRPr="009F4A6C" w:rsidRDefault="00791E10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</w:p>
        </w:tc>
      </w:tr>
      <w:tr w:rsidR="00791E10" w:rsidRPr="009F4A6C">
        <w:trPr>
          <w:cantSplit/>
          <w:trHeight w:hRule="exact" w:val="835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mokled aRwereT Tqvenze dakisrebuli funqcia-movaleobebi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791E10" w:rsidRPr="009F4A6C" w:rsidRDefault="00791E10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</w:p>
        </w:tc>
      </w:tr>
      <w:tr w:rsidR="00791E10" w:rsidRPr="009F4A6C">
        <w:trPr>
          <w:cantSplit/>
          <w:trHeight w:hRule="exact" w:val="435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wasvlis mizezi</w:t>
            </w:r>
          </w:p>
        </w:tc>
        <w:tc>
          <w:tcPr>
            <w:tcW w:w="8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91E10" w:rsidRPr="009F4A6C" w:rsidRDefault="00791E10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</w:p>
        </w:tc>
      </w:tr>
    </w:tbl>
    <w:p w:rsidR="00791E10" w:rsidRPr="009F4A6C" w:rsidRDefault="00791E10" w:rsidP="008842FA">
      <w:pPr>
        <w:rPr>
          <w:rFonts w:ascii="BPG Glaho Mix" w:hAnsi="BPG Glaho Mix" w:cs="BPG Glaho Mix"/>
          <w:b/>
        </w:rPr>
      </w:pPr>
    </w:p>
    <w:p w:rsidR="00791E10" w:rsidRPr="00FE6D5F" w:rsidRDefault="00791E10" w:rsidP="008842FA">
      <w:pPr>
        <w:rPr>
          <w:rFonts w:ascii="BPG Glaho Mix" w:hAnsi="BPG Glaho Mix" w:cs="BPG Glaho Mix"/>
          <w:b/>
          <w:color w:val="FFFFFF"/>
        </w:rPr>
      </w:pPr>
      <w:r w:rsidRPr="00FE6D5F">
        <w:rPr>
          <w:rFonts w:ascii="BPG Glaho Mix" w:hAnsi="BPG Glaho Mix" w:cs="BPG Glaho Mix"/>
          <w:b/>
          <w:color w:val="FFFFFF"/>
          <w:highlight w:val="black"/>
        </w:rPr>
        <w:t>4</w:t>
      </w:r>
    </w:p>
    <w:tbl>
      <w:tblPr>
        <w:tblW w:w="0" w:type="auto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2268"/>
        <w:gridCol w:w="3402"/>
        <w:gridCol w:w="1560"/>
        <w:gridCol w:w="3118"/>
      </w:tblGrid>
      <w:tr w:rsidR="00791E10" w:rsidRPr="009F4A6C">
        <w:trPr>
          <w:cantSplit/>
          <w:trHeight w:hRule="exact" w:val="69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  <w:shd w:val="pct10" w:color="auto" w:fill="auto"/>
            <w:vAlign w:val="center"/>
          </w:tcPr>
          <w:p w:rsidR="00791E10" w:rsidRPr="00CB6202" w:rsidRDefault="00791E10" w:rsidP="00CD1FC1">
            <w:pPr>
              <w:rPr>
                <w:rFonts w:ascii="BPG Glaho Mix" w:hAnsi="BPG Glaho Mix" w:cs="BPG Glaho Mix"/>
                <w:b/>
                <w:lang w:val="de-AT"/>
              </w:rPr>
            </w:pPr>
            <w:r w:rsidRPr="00CB6202">
              <w:rPr>
                <w:rFonts w:ascii="BPG Glaho Mix" w:hAnsi="BPG Glaho Mix" w:cs="BPG Glaho Mix"/>
                <w:b/>
                <w:lang w:val="de-AT"/>
              </w:rPr>
              <w:t>periodi (dawyebisa da dasrulebis Tve/weli)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791E10" w:rsidRPr="009F4A6C" w:rsidRDefault="00D23EA4" w:rsidP="00CD1FC1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</w:rPr>
            </w:r>
            <w:r w:rsidRPr="009F4A6C">
              <w:rPr>
                <w:rFonts w:ascii="BPG Glaho Mix" w:hAnsi="BPG Glaho Mix" w:cs="BPG Glaho Mix"/>
                <w:b/>
              </w:rPr>
              <w:fldChar w:fldCharType="separate"/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="00791E10" w:rsidRPr="009F4A6C">
              <w:rPr>
                <w:rFonts w:cs="BPG Glaho Mix"/>
                <w:b/>
              </w:rPr>
              <w:t> </w:t>
            </w:r>
            <w:r w:rsidRPr="009F4A6C">
              <w:rPr>
                <w:rFonts w:ascii="BPG Glaho Mix" w:hAnsi="BPG Glaho Mix" w:cs="BPG Glaho Mix"/>
                <w:b/>
              </w:rPr>
              <w:fldChar w:fldCharType="end"/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samuSao adgilis  mdebareoba</w:t>
            </w:r>
          </w:p>
        </w:tc>
        <w:tc>
          <w:tcPr>
            <w:tcW w:w="31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91E10" w:rsidRPr="009F4A6C" w:rsidRDefault="00D23EA4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</w:p>
        </w:tc>
      </w:tr>
      <w:tr w:rsidR="00791E10" w:rsidRPr="009F4A6C">
        <w:trPr>
          <w:cantSplit/>
          <w:trHeight w:hRule="exact" w:val="40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organizacia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791E10" w:rsidRPr="009F4A6C" w:rsidRDefault="00D23EA4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</w:p>
        </w:tc>
      </w:tr>
      <w:tr w:rsidR="00791E10" w:rsidRPr="009F4A6C">
        <w:trPr>
          <w:cantSplit/>
          <w:trHeight w:hRule="exact" w:val="400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dakavebuli pozicia</w:t>
            </w:r>
          </w:p>
        </w:tc>
        <w:tc>
          <w:tcPr>
            <w:tcW w:w="3402" w:type="dxa"/>
            <w:tcBorders>
              <w:right w:val="single" w:sz="4" w:space="0" w:color="auto"/>
            </w:tcBorders>
            <w:vAlign w:val="center"/>
          </w:tcPr>
          <w:p w:rsidR="00791E10" w:rsidRPr="009F4A6C" w:rsidRDefault="00D23EA4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="00791E10" w:rsidRPr="009F4A6C">
              <w:rPr>
                <w:rFonts w:cs="BPG Glaho Mix"/>
                <w:b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fldChar w:fldCharType="end"/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791E10" w:rsidRPr="009F4A6C" w:rsidRDefault="00791E10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b/>
                <w:kern w:val="18"/>
                <w:lang w:eastAsia="en-US"/>
              </w:rPr>
              <w:t>anazRaureba</w:t>
            </w:r>
          </w:p>
        </w:tc>
        <w:tc>
          <w:tcPr>
            <w:tcW w:w="3118" w:type="dxa"/>
            <w:tcBorders>
              <w:right w:val="single" w:sz="4" w:space="0" w:color="auto"/>
            </w:tcBorders>
            <w:vAlign w:val="center"/>
          </w:tcPr>
          <w:p w:rsidR="00791E10" w:rsidRPr="009F4A6C" w:rsidRDefault="00791E10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</w:p>
        </w:tc>
      </w:tr>
      <w:tr w:rsidR="00791E10" w:rsidRPr="009F4A6C">
        <w:trPr>
          <w:cantSplit/>
          <w:trHeight w:hRule="exact" w:val="835"/>
        </w:trPr>
        <w:tc>
          <w:tcPr>
            <w:tcW w:w="2268" w:type="dxa"/>
            <w:tcBorders>
              <w:left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mokled aRwereT Tqvenze dakisrebuli funqcia-movaleobebi</w:t>
            </w:r>
          </w:p>
        </w:tc>
        <w:tc>
          <w:tcPr>
            <w:tcW w:w="8080" w:type="dxa"/>
            <w:gridSpan w:val="3"/>
            <w:tcBorders>
              <w:right w:val="single" w:sz="4" w:space="0" w:color="auto"/>
            </w:tcBorders>
            <w:vAlign w:val="center"/>
          </w:tcPr>
          <w:p w:rsidR="00791E10" w:rsidRPr="009F4A6C" w:rsidRDefault="00791E10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</w:p>
        </w:tc>
      </w:tr>
      <w:tr w:rsidR="00791E10" w:rsidRPr="009F4A6C">
        <w:trPr>
          <w:cantSplit/>
          <w:trHeight w:hRule="exact" w:val="532"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  <w:shd w:val="pct10" w:color="auto" w:fill="auto"/>
            <w:vAlign w:val="center"/>
          </w:tcPr>
          <w:p w:rsidR="00791E10" w:rsidRPr="009F4A6C" w:rsidRDefault="00791E10" w:rsidP="00CD1FC1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>wasvlis mizezi</w:t>
            </w:r>
          </w:p>
        </w:tc>
        <w:tc>
          <w:tcPr>
            <w:tcW w:w="80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91E10" w:rsidRPr="009F4A6C" w:rsidRDefault="00791E10" w:rsidP="00CD1FC1">
            <w:pPr>
              <w:pStyle w:val="In-fill"/>
              <w:rPr>
                <w:rFonts w:ascii="BPG Glaho Mix" w:hAnsi="BPG Glaho Mix" w:cs="BPG Glaho Mix"/>
                <w:b/>
                <w:kern w:val="18"/>
                <w:lang w:eastAsia="en-US"/>
              </w:rPr>
            </w:pPr>
          </w:p>
        </w:tc>
      </w:tr>
    </w:tbl>
    <w:p w:rsidR="00791E10" w:rsidRPr="009F4A6C" w:rsidRDefault="00791E10" w:rsidP="00875195">
      <w:pPr>
        <w:pStyle w:val="Informationtext"/>
      </w:pPr>
      <w:r>
        <w:rPr>
          <w:sz w:val="20"/>
          <w:szCs w:val="20"/>
        </w:rPr>
        <w:br/>
      </w:r>
      <w:r>
        <w:t>proeqtebi (razec muSaobdiT)</w:t>
      </w:r>
      <w:r>
        <w:br/>
      </w:r>
    </w:p>
    <w:tbl>
      <w:tblPr>
        <w:tblW w:w="10348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4962"/>
        <w:gridCol w:w="3827"/>
        <w:gridCol w:w="1559"/>
      </w:tblGrid>
      <w:tr w:rsidR="00791E10" w:rsidRPr="009F4A6C">
        <w:trPr>
          <w:cantSplit/>
          <w:trHeight w:val="633"/>
        </w:trPr>
        <w:tc>
          <w:tcPr>
            <w:tcW w:w="4962" w:type="dxa"/>
            <w:shd w:val="pct10" w:color="auto" w:fill="auto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proeqtis dasaxeleba</w:t>
            </w:r>
          </w:p>
        </w:tc>
        <w:tc>
          <w:tcPr>
            <w:tcW w:w="3827" w:type="dxa"/>
            <w:shd w:val="pct10" w:color="auto" w:fill="auto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  <w:b/>
              </w:rPr>
            </w:pPr>
            <w:r>
              <w:rPr>
                <w:rFonts w:ascii="BPG Glaho Mix" w:hAnsi="BPG Glaho Mix" w:cs="BPG Glaho Mix"/>
                <w:b/>
              </w:rPr>
              <w:t>dawesebuleba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  <w:b/>
              </w:rPr>
              <w:t xml:space="preserve"> periodi (</w:t>
            </w:r>
            <w:r>
              <w:rPr>
                <w:rFonts w:ascii="BPG Glaho Mix" w:hAnsi="BPG Glaho Mix" w:cs="BPG Glaho Mix"/>
                <w:b/>
              </w:rPr>
              <w:t>Tve/</w:t>
            </w:r>
            <w:r w:rsidRPr="009F4A6C">
              <w:rPr>
                <w:rFonts w:ascii="BPG Glaho Mix" w:hAnsi="BPG Glaho Mix" w:cs="BPG Glaho Mix"/>
                <w:b/>
              </w:rPr>
              <w:t>weli)</w:t>
            </w:r>
          </w:p>
        </w:tc>
      </w:tr>
      <w:tr w:rsidR="00791E10" w:rsidRPr="009F4A6C">
        <w:trPr>
          <w:cantSplit/>
          <w:trHeight w:val="627"/>
        </w:trPr>
        <w:tc>
          <w:tcPr>
            <w:tcW w:w="4962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559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91E10" w:rsidRPr="009F4A6C">
        <w:trPr>
          <w:cantSplit/>
          <w:trHeight w:val="627"/>
        </w:trPr>
        <w:tc>
          <w:tcPr>
            <w:tcW w:w="4962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559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</w:tr>
      <w:tr w:rsidR="00791E10" w:rsidRPr="009F4A6C">
        <w:trPr>
          <w:cantSplit/>
          <w:trHeight w:val="627"/>
        </w:trPr>
        <w:tc>
          <w:tcPr>
            <w:tcW w:w="4962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3827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  <w:tc>
          <w:tcPr>
            <w:tcW w:w="1559" w:type="dxa"/>
            <w:vAlign w:val="center"/>
          </w:tcPr>
          <w:p w:rsidR="00791E10" w:rsidRPr="009F4A6C" w:rsidRDefault="00791E10" w:rsidP="007800DA">
            <w:pPr>
              <w:pStyle w:val="In-fill"/>
              <w:rPr>
                <w:rFonts w:ascii="BPG Glaho Mix" w:hAnsi="BPG Glaho Mix" w:cs="BPG Glaho Mix"/>
              </w:rPr>
            </w:pPr>
          </w:p>
        </w:tc>
      </w:tr>
    </w:tbl>
    <w:p w:rsidR="00791E10" w:rsidRDefault="00791E10" w:rsidP="00A7309F">
      <w:pPr>
        <w:rPr>
          <w:rFonts w:ascii="BPG Glaho Mix" w:hAnsi="BPG Glaho Mix" w:cs="BPG Glaho Mix"/>
          <w:b/>
          <w:sz w:val="20"/>
          <w:szCs w:val="20"/>
        </w:rPr>
      </w:pPr>
    </w:p>
    <w:p w:rsidR="00791E10" w:rsidRDefault="00791E10" w:rsidP="00A7309F">
      <w:pPr>
        <w:rPr>
          <w:rFonts w:ascii="BPG Glaho Mix" w:hAnsi="BPG Glaho Mix" w:cs="BPG Glaho Mix"/>
          <w:b/>
          <w:sz w:val="20"/>
          <w:szCs w:val="20"/>
        </w:rPr>
      </w:pPr>
    </w:p>
    <w:p w:rsidR="00791E10" w:rsidRPr="009F4A6C" w:rsidRDefault="00791E10" w:rsidP="00A7309F">
      <w:pPr>
        <w:rPr>
          <w:rFonts w:ascii="BPG Glaho Mix" w:hAnsi="BPG Glaho Mix" w:cs="BPG Glaho Mix"/>
          <w:b/>
          <w:sz w:val="20"/>
          <w:szCs w:val="20"/>
        </w:rPr>
      </w:pPr>
      <w:r>
        <w:rPr>
          <w:rFonts w:ascii="BPG Glaho Mix" w:hAnsi="BPG Glaho Mix" w:cs="BPG Glaho Mix"/>
          <w:b/>
          <w:sz w:val="20"/>
          <w:szCs w:val="20"/>
        </w:rPr>
        <w:br/>
      </w:r>
    </w:p>
    <w:p w:rsidR="00791E10" w:rsidRPr="00383F0C" w:rsidRDefault="00791E10" w:rsidP="008842FA">
      <w:pPr>
        <w:rPr>
          <w:rFonts w:ascii="BPG Glaho Mix" w:hAnsi="BPG Glaho Mix" w:cs="BPG Glaho Mix"/>
          <w:sz w:val="20"/>
          <w:szCs w:val="20"/>
        </w:rPr>
      </w:pPr>
      <w:r w:rsidRPr="00383F0C">
        <w:rPr>
          <w:rFonts w:ascii="BPG Glaho Mix" w:hAnsi="BPG Glaho Mix" w:cs="BPG Glaho Mix"/>
          <w:b/>
          <w:sz w:val="20"/>
          <w:szCs w:val="20"/>
          <w:highlight w:val="lightGray"/>
        </w:rPr>
        <w:t>miuTiTeT TqvenTvis sasurveli saxelfaso ganakve</w:t>
      </w:r>
      <w:r>
        <w:rPr>
          <w:rFonts w:ascii="BPG Glaho Mix" w:hAnsi="BPG Glaho Mix" w:cs="BPG Glaho Mix"/>
          <w:b/>
          <w:sz w:val="20"/>
          <w:szCs w:val="20"/>
          <w:highlight w:val="lightGray"/>
        </w:rPr>
        <w:t>Ti</w:t>
      </w:r>
    </w:p>
    <w:p w:rsidR="00791E10" w:rsidRPr="009F4A6C" w:rsidRDefault="00791E10" w:rsidP="008842FA">
      <w:pPr>
        <w:pBdr>
          <w:bottom w:val="single" w:sz="12" w:space="1" w:color="auto"/>
        </w:pBdr>
        <w:rPr>
          <w:rFonts w:ascii="BPG Glaho Mix" w:hAnsi="BPG Glaho Mix" w:cs="BPG Glaho Mix"/>
        </w:rPr>
      </w:pPr>
    </w:p>
    <w:p w:rsidR="00791E10" w:rsidRDefault="00791E10" w:rsidP="00DC1793">
      <w:pPr>
        <w:rPr>
          <w:rFonts w:ascii="BPG Glaho Mix" w:hAnsi="BPG Glaho Mix" w:cs="BPG Glaho Mix"/>
          <w:sz w:val="20"/>
          <w:szCs w:val="20"/>
        </w:rPr>
      </w:pPr>
    </w:p>
    <w:p w:rsidR="00791E10" w:rsidRDefault="00791E10" w:rsidP="00DC1793">
      <w:pPr>
        <w:rPr>
          <w:rFonts w:ascii="BPG Glaho Mix" w:hAnsi="BPG Glaho Mix" w:cs="BPG Glaho Mix"/>
          <w:sz w:val="20"/>
          <w:szCs w:val="20"/>
        </w:rPr>
      </w:pPr>
    </w:p>
    <w:p w:rsidR="00791E10" w:rsidRDefault="00791E10" w:rsidP="00DC1793">
      <w:pPr>
        <w:rPr>
          <w:rFonts w:ascii="BPG Glaho Mix" w:hAnsi="BPG Glaho Mix" w:cs="BPG Glaho Mix"/>
          <w:sz w:val="20"/>
          <w:szCs w:val="20"/>
        </w:rPr>
      </w:pPr>
    </w:p>
    <w:p w:rsidR="00791E10" w:rsidRDefault="00791E10" w:rsidP="00DC1793">
      <w:pPr>
        <w:rPr>
          <w:rFonts w:ascii="BPG Glaho Mix" w:hAnsi="BPG Glaho Mix" w:cs="BPG Glaho Mix"/>
          <w:sz w:val="20"/>
          <w:szCs w:val="20"/>
        </w:rPr>
      </w:pPr>
    </w:p>
    <w:p w:rsidR="00791E10" w:rsidRDefault="00791E10" w:rsidP="00DC1793">
      <w:pPr>
        <w:rPr>
          <w:rFonts w:ascii="BPG Glaho Mix" w:hAnsi="BPG Glaho Mix" w:cs="BPG Glaho Mix"/>
          <w:sz w:val="20"/>
          <w:szCs w:val="20"/>
        </w:rPr>
      </w:pPr>
    </w:p>
    <w:p w:rsidR="00791E10" w:rsidRPr="009F4A6C" w:rsidRDefault="00791E10" w:rsidP="00DC1793">
      <w:pPr>
        <w:rPr>
          <w:rFonts w:ascii="BPG Glaho Mix" w:hAnsi="BPG Glaho Mix" w:cs="BPG Glaho Mix"/>
          <w:sz w:val="20"/>
          <w:szCs w:val="20"/>
        </w:rPr>
      </w:pPr>
    </w:p>
    <w:p w:rsidR="00791E10" w:rsidRPr="009F4A6C" w:rsidRDefault="00791E10" w:rsidP="00DC1793">
      <w:pPr>
        <w:rPr>
          <w:rFonts w:ascii="BPG Glaho Mix" w:hAnsi="BPG Glaho Mix" w:cs="BPG Glaho Mix"/>
          <w:b/>
          <w:sz w:val="20"/>
          <w:szCs w:val="20"/>
        </w:rPr>
      </w:pPr>
      <w:r w:rsidRPr="009F4A6C">
        <w:rPr>
          <w:rFonts w:ascii="BPG Glaho Mix" w:hAnsi="BPG Glaho Mix" w:cs="BPG Glaho Mix"/>
          <w:sz w:val="20"/>
          <w:szCs w:val="20"/>
        </w:rPr>
        <w:t xml:space="preserve">  </w:t>
      </w:r>
      <w:r w:rsidRPr="009F4A6C">
        <w:rPr>
          <w:rFonts w:ascii="BPG Glaho Mix" w:hAnsi="BPG Glaho Mix" w:cs="BPG Glaho Mix"/>
          <w:b/>
          <w:sz w:val="20"/>
          <w:szCs w:val="20"/>
          <w:bdr w:val="single" w:sz="4" w:space="0" w:color="auto"/>
          <w:shd w:val="clear" w:color="auto" w:fill="E0E0E0"/>
        </w:rPr>
        <w:t>TqvenTvis sasurveli samuSao grafiki</w:t>
      </w:r>
      <w:r w:rsidRPr="009F4A6C">
        <w:rPr>
          <w:rFonts w:ascii="BPG Glaho Mix" w:hAnsi="BPG Glaho Mix" w:cs="BPG Glaho Mix"/>
          <w:b/>
          <w:sz w:val="20"/>
          <w:szCs w:val="20"/>
          <w:bdr w:val="single" w:sz="4" w:space="0" w:color="auto"/>
        </w:rPr>
        <w:t xml:space="preserve"> </w:t>
      </w:r>
    </w:p>
    <w:p w:rsidR="00791E10" w:rsidRPr="009F4A6C" w:rsidRDefault="00791E10" w:rsidP="00DC1793">
      <w:pPr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sz w:val="20"/>
          <w:szCs w:val="20"/>
        </w:rPr>
        <w:t xml:space="preserve">    </w:t>
      </w:r>
    </w:p>
    <w:p w:rsidR="00791E10" w:rsidRPr="0039497D" w:rsidRDefault="00791E10" w:rsidP="00CD1FC1">
      <w:pPr>
        <w:numPr>
          <w:ilvl w:val="0"/>
          <w:numId w:val="26"/>
        </w:numPr>
        <w:rPr>
          <w:rFonts w:ascii="BPG Glaho Mix" w:hAnsi="BPG Glaho Mix" w:cs="BPG Glaho Mix"/>
          <w:b/>
          <w:sz w:val="20"/>
          <w:szCs w:val="20"/>
          <w:u w:val="single"/>
        </w:rPr>
      </w:pPr>
      <w:r w:rsidRPr="0039497D">
        <w:rPr>
          <w:rFonts w:ascii="BPG Glaho Mix" w:hAnsi="BPG Glaho Mix" w:cs="BPG Glaho Mix"/>
          <w:b/>
          <w:sz w:val="20"/>
          <w:szCs w:val="20"/>
          <w:u w:val="single"/>
        </w:rPr>
        <w:t>sruli samuSao ganakveTi</w:t>
      </w:r>
    </w:p>
    <w:p w:rsidR="00791E10" w:rsidRPr="009F4A6C" w:rsidRDefault="00791E10" w:rsidP="00CD1FC1">
      <w:pPr>
        <w:numPr>
          <w:ilvl w:val="0"/>
          <w:numId w:val="26"/>
        </w:numPr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sz w:val="20"/>
          <w:szCs w:val="20"/>
        </w:rPr>
        <w:t>naxevari ganakveTi</w:t>
      </w:r>
    </w:p>
    <w:p w:rsidR="00791E10" w:rsidRPr="009F4A6C" w:rsidRDefault="00791E10" w:rsidP="00DC1793">
      <w:pPr>
        <w:numPr>
          <w:ilvl w:val="0"/>
          <w:numId w:val="26"/>
        </w:numPr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sz w:val="20"/>
          <w:szCs w:val="20"/>
        </w:rPr>
        <w:t xml:space="preserve">droebiTi samuSao </w:t>
      </w:r>
    </w:p>
    <w:p w:rsidR="00791E10" w:rsidRPr="009F4A6C" w:rsidRDefault="00791E10" w:rsidP="00DC1793">
      <w:pPr>
        <w:rPr>
          <w:rFonts w:ascii="BPG Glaho Mix" w:hAnsi="BPG Glaho Mix" w:cs="BPG Glaho Mix"/>
          <w:sz w:val="20"/>
          <w:szCs w:val="20"/>
        </w:rPr>
      </w:pPr>
    </w:p>
    <w:p w:rsidR="00791E10" w:rsidRPr="009F4A6C" w:rsidRDefault="00791E10" w:rsidP="007A343A">
      <w:pPr>
        <w:rPr>
          <w:rFonts w:ascii="BPG Glaho Mix" w:hAnsi="BPG Glaho Mix" w:cs="BPG Glaho Mix"/>
          <w:b/>
          <w:sz w:val="20"/>
          <w:szCs w:val="20"/>
        </w:rPr>
      </w:pPr>
      <w:r w:rsidRPr="009F4A6C">
        <w:rPr>
          <w:rFonts w:ascii="BPG Glaho Mix" w:hAnsi="BPG Glaho Mix" w:cs="BPG Glaho Mix"/>
          <w:sz w:val="20"/>
          <w:szCs w:val="20"/>
        </w:rPr>
        <w:t xml:space="preserve">  </w:t>
      </w:r>
      <w:r w:rsidRPr="009F4A6C">
        <w:rPr>
          <w:rFonts w:ascii="BPG Glaho Mix" w:hAnsi="BPG Glaho Mix" w:cs="BPG Glaho Mix"/>
          <w:b/>
          <w:sz w:val="20"/>
          <w:szCs w:val="20"/>
          <w:shd w:val="clear" w:color="auto" w:fill="E0E0E0"/>
        </w:rPr>
        <w:t>SemoTavazebis SemTxvevaSi ra periodi dagWirdebaT axal poziciaze muSaobis</w:t>
      </w:r>
      <w:r w:rsidRPr="009F4A6C">
        <w:rPr>
          <w:rFonts w:ascii="BPG Glaho Mix" w:hAnsi="BPG Glaho Mix" w:cs="BPG Glaho Mix"/>
          <w:b/>
          <w:sz w:val="20"/>
          <w:szCs w:val="20"/>
        </w:rPr>
        <w:t xml:space="preserve">         </w:t>
      </w:r>
    </w:p>
    <w:p w:rsidR="00791E10" w:rsidRPr="00EC78BC" w:rsidRDefault="00791E10" w:rsidP="00CD1FC1">
      <w:pPr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b/>
          <w:sz w:val="20"/>
          <w:szCs w:val="20"/>
        </w:rPr>
        <w:t xml:space="preserve">  </w:t>
      </w:r>
      <w:r w:rsidRPr="009F4A6C">
        <w:rPr>
          <w:rFonts w:ascii="BPG Glaho Mix" w:hAnsi="BPG Glaho Mix" w:cs="BPG Glaho Mix"/>
          <w:b/>
          <w:sz w:val="20"/>
          <w:szCs w:val="20"/>
          <w:shd w:val="clear" w:color="auto" w:fill="E0E0E0"/>
        </w:rPr>
        <w:t>dasawyebad?</w:t>
      </w:r>
      <w:r w:rsidRPr="009F4A6C">
        <w:rPr>
          <w:rFonts w:ascii="BPG Glaho Mix" w:hAnsi="BPG Glaho Mix" w:cs="BPG Glaho Mix"/>
          <w:b/>
          <w:sz w:val="20"/>
          <w:szCs w:val="20"/>
        </w:rPr>
        <w:t xml:space="preserve"> </w:t>
      </w:r>
      <w:r w:rsidRPr="009F4A6C">
        <w:rPr>
          <w:rFonts w:ascii="BPG Glaho Mix" w:hAnsi="BPG Glaho Mix" w:cs="BPG Glaho Mix"/>
          <w:sz w:val="20"/>
          <w:szCs w:val="20"/>
        </w:rPr>
        <w:t>(igulisxmeba mimdinare samsaxuridan wamosvlis periodi)</w:t>
      </w:r>
    </w:p>
    <w:p w:rsidR="00791E10" w:rsidRPr="009F4A6C" w:rsidRDefault="00791E10" w:rsidP="00EC78BC">
      <w:pPr>
        <w:pBdr>
          <w:bottom w:val="single" w:sz="12" w:space="1" w:color="auto"/>
        </w:pBdr>
        <w:rPr>
          <w:rFonts w:ascii="BPG Glaho Mix" w:hAnsi="BPG Glaho Mix" w:cs="BPG Glaho Mix"/>
        </w:rPr>
      </w:pPr>
    </w:p>
    <w:p w:rsidR="00791E10" w:rsidRPr="009F4A6C" w:rsidRDefault="00791E10" w:rsidP="00CD1FC1">
      <w:pPr>
        <w:rPr>
          <w:rFonts w:ascii="BPG Glaho Mix" w:hAnsi="BPG Glaho Mix" w:cs="BPG Glaho Mix"/>
          <w:sz w:val="20"/>
          <w:szCs w:val="20"/>
        </w:rPr>
      </w:pPr>
    </w:p>
    <w:p w:rsidR="00791E10" w:rsidRPr="009F4A6C" w:rsidRDefault="00791E10" w:rsidP="007A3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b/>
          <w:sz w:val="20"/>
          <w:szCs w:val="20"/>
        </w:rPr>
        <w:t xml:space="preserve">mimdinare an bolo samsaxurSi sargeblodbiT Tu ara socialuri daxmarebebiT?                             </w:t>
      </w:r>
    </w:p>
    <w:p w:rsidR="00791E10" w:rsidRPr="009F4A6C" w:rsidRDefault="00791E10" w:rsidP="007A3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BPG Glaho Mix" w:hAnsi="BPG Glaho Mix" w:cs="BPG Glaho Mix"/>
          <w:b/>
          <w:sz w:val="20"/>
          <w:szCs w:val="20"/>
        </w:rPr>
      </w:pPr>
      <w:r w:rsidRPr="009F4A6C">
        <w:rPr>
          <w:rFonts w:ascii="BPG Glaho Mix" w:hAnsi="BPG Glaho Mix" w:cs="BPG Glaho Mix"/>
          <w:b/>
          <w:sz w:val="20"/>
          <w:szCs w:val="20"/>
        </w:rPr>
        <w:t xml:space="preserve">(igulisxmeba dazRveva, zeganakveTuri samuSao anazRaureba, satelefono saubrebi,    </w:t>
      </w:r>
    </w:p>
    <w:p w:rsidR="00791E10" w:rsidRPr="009F4A6C" w:rsidRDefault="00791E10" w:rsidP="007A34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rPr>
          <w:rFonts w:ascii="BPG Glaho Mix" w:hAnsi="BPG Glaho Mix" w:cs="BPG Glaho Mix"/>
          <w:b/>
          <w:sz w:val="20"/>
          <w:szCs w:val="20"/>
        </w:rPr>
      </w:pPr>
      <w:r w:rsidRPr="009F4A6C">
        <w:rPr>
          <w:rFonts w:ascii="BPG Glaho Mix" w:hAnsi="BPG Glaho Mix" w:cs="BPG Glaho Mix"/>
          <w:b/>
          <w:sz w:val="20"/>
          <w:szCs w:val="20"/>
        </w:rPr>
        <w:t xml:space="preserve">avtomobiliT sargebloba da sxv). daasaxeleT dadebiTi pasuxis SemTxvevaSi </w:t>
      </w:r>
    </w:p>
    <w:p w:rsidR="00791E10" w:rsidRPr="009F4A6C" w:rsidRDefault="00791E10" w:rsidP="00DC1793">
      <w:pPr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sz w:val="20"/>
          <w:szCs w:val="20"/>
        </w:rPr>
        <w:t xml:space="preserve">  </w:t>
      </w:r>
      <w:r>
        <w:rPr>
          <w:rFonts w:ascii="BPG Glaho Mix" w:hAnsi="BPG Glaho Mix" w:cs="BPG Glaho Mix"/>
          <w:sz w:val="20"/>
          <w:szCs w:val="20"/>
        </w:rPr>
        <w:t xml:space="preserve"> ara</w:t>
      </w:r>
    </w:p>
    <w:p w:rsidR="00791E10" w:rsidRPr="009F4A6C" w:rsidRDefault="00791E10" w:rsidP="00DC1793">
      <w:pPr>
        <w:pBdr>
          <w:top w:val="single" w:sz="12" w:space="1" w:color="auto"/>
          <w:bottom w:val="single" w:sz="12" w:space="1" w:color="auto"/>
        </w:pBdr>
        <w:rPr>
          <w:rFonts w:ascii="BPG Glaho Mix" w:hAnsi="BPG Glaho Mix" w:cs="BPG Glaho Mix"/>
          <w:sz w:val="20"/>
          <w:szCs w:val="20"/>
        </w:rPr>
      </w:pPr>
    </w:p>
    <w:p w:rsidR="00791E10" w:rsidRPr="009F4A6C" w:rsidRDefault="00791E10" w:rsidP="00DC1793">
      <w:pPr>
        <w:pBdr>
          <w:bottom w:val="single" w:sz="12" w:space="1" w:color="auto"/>
          <w:between w:val="single" w:sz="12" w:space="1" w:color="auto"/>
        </w:pBdr>
        <w:rPr>
          <w:rFonts w:ascii="BPG Glaho Mix" w:hAnsi="BPG Glaho Mix" w:cs="BPG Glaho Mix"/>
          <w:sz w:val="20"/>
          <w:szCs w:val="20"/>
        </w:rPr>
      </w:pPr>
    </w:p>
    <w:p w:rsidR="00791E10" w:rsidRPr="009F4A6C" w:rsidRDefault="00791E10" w:rsidP="00DC1793">
      <w:pPr>
        <w:rPr>
          <w:rFonts w:ascii="BPG Glaho Mix" w:hAnsi="BPG Glaho Mix" w:cs="BPG Glaho Mix"/>
          <w:sz w:val="20"/>
          <w:szCs w:val="20"/>
        </w:rPr>
      </w:pPr>
      <w:r w:rsidRPr="009F4A6C">
        <w:rPr>
          <w:rFonts w:ascii="BPG Glaho Mix" w:hAnsi="BPG Glaho Mix" w:cs="BPG Glaho Mix"/>
          <w:sz w:val="20"/>
          <w:szCs w:val="20"/>
        </w:rPr>
        <w:t xml:space="preserve"> </w:t>
      </w:r>
    </w:p>
    <w:p w:rsidR="00791E10" w:rsidRPr="00CB6202" w:rsidRDefault="00791E10" w:rsidP="00AE151B">
      <w:pPr>
        <w:rPr>
          <w:rFonts w:ascii="BPG Glaho Mix" w:hAnsi="BPG Glaho Mix" w:cs="BPG Glaho Mix"/>
          <w:sz w:val="20"/>
          <w:szCs w:val="20"/>
          <w:lang w:val="de-AT"/>
        </w:rPr>
      </w:pPr>
      <w:r w:rsidRPr="00CB6202">
        <w:rPr>
          <w:rFonts w:ascii="BPG Glaho Mix" w:hAnsi="BPG Glaho Mix" w:cs="BPG Glaho Mix"/>
          <w:b/>
          <w:sz w:val="22"/>
          <w:szCs w:val="22"/>
          <w:lang w:val="de-AT"/>
        </w:rPr>
        <w:t>rekomendaciebi (gaqvT Tu ara rekomendaciebi) ?</w:t>
      </w:r>
    </w:p>
    <w:p w:rsidR="00791E10" w:rsidRPr="00CB6202" w:rsidRDefault="00791E10" w:rsidP="00AE151B">
      <w:pPr>
        <w:pBdr>
          <w:bottom w:val="single" w:sz="12" w:space="1" w:color="auto"/>
        </w:pBdr>
        <w:rPr>
          <w:rFonts w:ascii="BPG Glaho Mix" w:hAnsi="BPG Glaho Mix" w:cs="BPG Glaho Mix"/>
          <w:lang w:val="de-AT"/>
        </w:rPr>
      </w:pPr>
      <w:r w:rsidRPr="00CB6202">
        <w:rPr>
          <w:rFonts w:ascii="BPG Glaho Mix" w:hAnsi="BPG Glaho Mix" w:cs="BPG Glaho Mix"/>
          <w:b/>
          <w:sz w:val="22"/>
          <w:szCs w:val="22"/>
          <w:lang w:val="de-AT"/>
        </w:rPr>
        <w:t xml:space="preserve"> </w:t>
      </w:r>
    </w:p>
    <w:p w:rsidR="00791E10" w:rsidRPr="00CB6202" w:rsidRDefault="00791E10" w:rsidP="00EB4F31">
      <w:pPr>
        <w:rPr>
          <w:rFonts w:ascii="BPG Glaho Mix" w:hAnsi="BPG Glaho Mix" w:cs="BPG Glaho Mix"/>
          <w:b/>
          <w:sz w:val="22"/>
          <w:szCs w:val="22"/>
          <w:lang w:val="de-AT"/>
        </w:rPr>
      </w:pPr>
    </w:p>
    <w:p w:rsidR="00791E10" w:rsidRPr="00CB6202" w:rsidRDefault="00791E10" w:rsidP="00E56EF4">
      <w:pPr>
        <w:rPr>
          <w:rFonts w:ascii="BPG Glaho Mix" w:hAnsi="BPG Glaho Mix" w:cs="BPG Glaho Mix"/>
          <w:b/>
          <w:sz w:val="20"/>
          <w:szCs w:val="20"/>
          <w:lang w:val="de-AT"/>
        </w:rPr>
      </w:pPr>
      <w:r w:rsidRPr="00CB6202">
        <w:rPr>
          <w:rFonts w:ascii="BPG Glaho Mix" w:hAnsi="BPG Glaho Mix" w:cs="BPG Glaho Mix"/>
          <w:b/>
          <w:sz w:val="20"/>
          <w:szCs w:val="20"/>
          <w:lang w:val="de-AT"/>
        </w:rPr>
        <w:t>1. Tqveni amJamindeli samsaxuridan (Tu samuSao gamocdileba ar aris igulisxmeba umaRlesi saswavlebeli)</w:t>
      </w:r>
    </w:p>
    <w:p w:rsidR="00791E10" w:rsidRPr="00CB6202" w:rsidRDefault="00791E10" w:rsidP="00E56EF4">
      <w:pPr>
        <w:rPr>
          <w:rFonts w:ascii="BPG Glaho Mix" w:hAnsi="BPG Glaho Mix" w:cs="BPG Glaho Mix"/>
          <w:b/>
          <w:sz w:val="20"/>
          <w:szCs w:val="20"/>
          <w:lang w:val="de-AT"/>
        </w:rPr>
      </w:pPr>
    </w:p>
    <w:tbl>
      <w:tblPr>
        <w:tblW w:w="10490" w:type="dxa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3420"/>
        <w:gridCol w:w="990"/>
        <w:gridCol w:w="1530"/>
        <w:gridCol w:w="14"/>
        <w:gridCol w:w="436"/>
        <w:gridCol w:w="414"/>
        <w:gridCol w:w="3686"/>
      </w:tblGrid>
      <w:tr w:rsidR="00791E10" w:rsidRPr="009F4A6C"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SegviZlia Tu ara moviTxovoT rekomendacia?</w:t>
            </w:r>
          </w:p>
        </w:tc>
        <w:bookmarkStart w:id="12" w:name="Check7"/>
        <w:tc>
          <w:tcPr>
            <w:tcW w:w="990" w:type="dxa"/>
            <w:vAlign w:val="center"/>
          </w:tcPr>
          <w:p w:rsidR="00791E10" w:rsidRPr="009F4A6C" w:rsidRDefault="00D23EA4">
            <w:pPr>
              <w:pStyle w:val="box"/>
              <w:rPr>
                <w:rFonts w:ascii="BPG Glaho Mix" w:hAnsi="BPG Glaho Mix" w:cs="BPG Glaho Mix"/>
                <w:kern w:val="18"/>
              </w:rPr>
            </w:pPr>
            <w:r w:rsidRPr="009F4A6C">
              <w:rPr>
                <w:rFonts w:ascii="BPG Glaho Mix" w:hAnsi="BPG Glaho Mix" w:cs="BPG Glaho Mix"/>
                <w:kern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91E10" w:rsidRPr="009F4A6C">
              <w:rPr>
                <w:rFonts w:ascii="BPG Glaho Mix" w:hAnsi="BPG Glaho Mix" w:cs="BPG Glaho Mix"/>
                <w:kern w:val="18"/>
              </w:rPr>
              <w:instrText xml:space="preserve"> FORMCHECKBOX </w:instrText>
            </w:r>
            <w:r w:rsidRPr="009F4A6C">
              <w:rPr>
                <w:rFonts w:ascii="BPG Glaho Mix" w:hAnsi="BPG Glaho Mix" w:cs="BPG Glaho Mix"/>
                <w:kern w:val="18"/>
              </w:rPr>
            </w:r>
            <w:r w:rsidRPr="009F4A6C">
              <w:rPr>
                <w:rFonts w:ascii="BPG Glaho Mix" w:hAnsi="BPG Glaho Mix" w:cs="BPG Glaho Mix"/>
                <w:kern w:val="18"/>
              </w:rPr>
              <w:fldChar w:fldCharType="end"/>
            </w:r>
            <w:bookmarkEnd w:id="12"/>
          </w:p>
        </w:tc>
        <w:tc>
          <w:tcPr>
            <w:tcW w:w="1530" w:type="dxa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t>nebismier dros</w:t>
            </w:r>
          </w:p>
        </w:tc>
        <w:tc>
          <w:tcPr>
            <w:tcW w:w="450" w:type="dxa"/>
            <w:gridSpan w:val="2"/>
            <w:vAlign w:val="center"/>
          </w:tcPr>
          <w:p w:rsidR="00791E10" w:rsidRPr="009F4A6C" w:rsidRDefault="00D23EA4">
            <w:pPr>
              <w:pStyle w:val="box"/>
              <w:rPr>
                <w:rFonts w:ascii="BPG Glaho Mix" w:hAnsi="BPG Glaho Mix" w:cs="BPG Glaho Mix"/>
                <w:kern w:val="18"/>
              </w:rPr>
            </w:pPr>
            <w:r w:rsidRPr="009F4A6C">
              <w:rPr>
                <w:rFonts w:ascii="BPG Glaho Mix" w:hAnsi="BPG Glaho Mix" w:cs="BPG Glaho Mix"/>
                <w:kern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91E10" w:rsidRPr="009F4A6C">
              <w:rPr>
                <w:rFonts w:ascii="BPG Glaho Mix" w:hAnsi="BPG Glaho Mix" w:cs="BPG Glaho Mix"/>
                <w:kern w:val="18"/>
              </w:rPr>
              <w:instrText xml:space="preserve"> FORMCHECKBOX </w:instrText>
            </w:r>
            <w:r w:rsidRPr="009F4A6C">
              <w:rPr>
                <w:rFonts w:ascii="BPG Glaho Mix" w:hAnsi="BPG Glaho Mix" w:cs="BPG Glaho Mix"/>
                <w:kern w:val="18"/>
              </w:rPr>
            </w:r>
            <w:r w:rsidRPr="009F4A6C">
              <w:rPr>
                <w:rFonts w:ascii="BPG Glaho Mix" w:hAnsi="BPG Glaho Mix" w:cs="BPG Glaho Mix"/>
                <w:kern w:val="18"/>
              </w:rPr>
              <w:fldChar w:fldCharType="end"/>
            </w:r>
          </w:p>
        </w:tc>
        <w:tc>
          <w:tcPr>
            <w:tcW w:w="4100" w:type="dxa"/>
            <w:gridSpan w:val="2"/>
            <w:vAlign w:val="center"/>
          </w:tcPr>
          <w:p w:rsidR="00791E10" w:rsidRPr="009F4A6C" w:rsidRDefault="00791E10">
            <w:pPr>
              <w:pStyle w:val="In-fill"/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SemoTavazebis SemTxvevaSi</w:t>
            </w:r>
          </w:p>
        </w:tc>
      </w:tr>
      <w:tr w:rsidR="00791E10" w:rsidRPr="009F4A6C"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</w:rPr>
              <w:t>rekomendatoris saxeli da gvari</w:t>
            </w:r>
          </w:p>
        </w:tc>
        <w:bookmarkStart w:id="13" w:name="Text59"/>
        <w:tc>
          <w:tcPr>
            <w:tcW w:w="7070" w:type="dxa"/>
            <w:gridSpan w:val="6"/>
            <w:vAlign w:val="center"/>
          </w:tcPr>
          <w:p w:rsidR="00791E10" w:rsidRPr="009F4A6C" w:rsidRDefault="00D23EA4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  <w:bookmarkEnd w:id="13"/>
          </w:p>
        </w:tc>
      </w:tr>
      <w:tr w:rsidR="00791E10" w:rsidRPr="009F4A6C"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rekomendatoris Tanamdeboba</w:t>
            </w:r>
          </w:p>
        </w:tc>
        <w:bookmarkStart w:id="14" w:name="Text60"/>
        <w:tc>
          <w:tcPr>
            <w:tcW w:w="7070" w:type="dxa"/>
            <w:gridSpan w:val="6"/>
            <w:vAlign w:val="center"/>
          </w:tcPr>
          <w:p w:rsidR="00791E10" w:rsidRPr="009F4A6C" w:rsidRDefault="00D23EA4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  <w:bookmarkEnd w:id="14"/>
          </w:p>
        </w:tc>
      </w:tr>
      <w:tr w:rsidR="00791E10" w:rsidRPr="009F4A6C"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telefoni</w:t>
            </w:r>
          </w:p>
        </w:tc>
        <w:bookmarkStart w:id="15" w:name="Text61"/>
        <w:tc>
          <w:tcPr>
            <w:tcW w:w="2534" w:type="dxa"/>
            <w:gridSpan w:val="3"/>
            <w:vAlign w:val="center"/>
          </w:tcPr>
          <w:p w:rsidR="00791E10" w:rsidRPr="009F4A6C" w:rsidRDefault="00D23EA4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  <w:bookmarkEnd w:id="15"/>
          </w:p>
        </w:tc>
        <w:tc>
          <w:tcPr>
            <w:tcW w:w="850" w:type="dxa"/>
            <w:gridSpan w:val="2"/>
            <w:shd w:val="pct10" w:color="auto" w:fill="auto"/>
            <w:vAlign w:val="center"/>
          </w:tcPr>
          <w:p w:rsidR="00791E10" w:rsidRPr="009F4A6C" w:rsidRDefault="00791E10">
            <w:pPr>
              <w:rPr>
                <w:rFonts w:ascii="BPG Glaho Mix" w:hAnsi="BPG Glaho Mix" w:cs="BPG Glaho Mix"/>
                <w:snapToGrid w:val="0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t>faqsi</w:t>
            </w:r>
          </w:p>
        </w:tc>
        <w:bookmarkStart w:id="16" w:name="Text62"/>
        <w:tc>
          <w:tcPr>
            <w:tcW w:w="3686" w:type="dxa"/>
            <w:vAlign w:val="center"/>
          </w:tcPr>
          <w:p w:rsidR="00791E10" w:rsidRPr="009F4A6C" w:rsidRDefault="00D23EA4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  <w:bookmarkEnd w:id="16"/>
          </w:p>
        </w:tc>
      </w:tr>
    </w:tbl>
    <w:p w:rsidR="00791E10" w:rsidRPr="009F4A6C" w:rsidRDefault="00791E10">
      <w:pPr>
        <w:rPr>
          <w:rFonts w:ascii="BPG Glaho Mix" w:hAnsi="BPG Glaho Mix" w:cs="BPG Glaho Mix"/>
          <w:b/>
        </w:rPr>
      </w:pPr>
    </w:p>
    <w:p w:rsidR="00791E10" w:rsidRPr="009F4A6C" w:rsidRDefault="00791E10">
      <w:pPr>
        <w:rPr>
          <w:rFonts w:ascii="BPG Glaho Mix" w:hAnsi="BPG Glaho Mix" w:cs="BPG Glaho Mix"/>
        </w:rPr>
      </w:pPr>
      <w:r w:rsidRPr="009F4A6C">
        <w:rPr>
          <w:rFonts w:ascii="BPG Glaho Mix" w:hAnsi="BPG Glaho Mix" w:cs="BPG Glaho Mix"/>
          <w:b/>
        </w:rPr>
        <w:t>2.</w:t>
      </w:r>
      <w:r w:rsidRPr="009F4A6C">
        <w:rPr>
          <w:rFonts w:ascii="BPG Glaho Mix" w:hAnsi="BPG Glaho Mix" w:cs="BPG Glaho Mix"/>
        </w:rPr>
        <w:t xml:space="preserve"> </w:t>
      </w:r>
      <w:r w:rsidRPr="009F4A6C">
        <w:rPr>
          <w:rFonts w:ascii="BPG Glaho Mix" w:hAnsi="BPG Glaho Mix" w:cs="BPG Glaho Mix"/>
          <w:b/>
          <w:sz w:val="20"/>
          <w:szCs w:val="20"/>
        </w:rPr>
        <w:t>Tqveni wina samsaxuridan</w:t>
      </w:r>
    </w:p>
    <w:p w:rsidR="00791E10" w:rsidRPr="009F4A6C" w:rsidRDefault="00791E10">
      <w:pPr>
        <w:rPr>
          <w:rFonts w:ascii="BPG Glaho Mix" w:hAnsi="BPG Glaho Mix" w:cs="BPG Glaho Mix"/>
        </w:rPr>
      </w:pPr>
    </w:p>
    <w:tbl>
      <w:tblPr>
        <w:tblW w:w="10490" w:type="dxa"/>
        <w:tblInd w:w="107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left w:w="107" w:type="dxa"/>
          <w:right w:w="107" w:type="dxa"/>
        </w:tblCellMar>
        <w:tblLook w:val="00A1"/>
      </w:tblPr>
      <w:tblGrid>
        <w:gridCol w:w="3420"/>
        <w:gridCol w:w="990"/>
        <w:gridCol w:w="1530"/>
        <w:gridCol w:w="14"/>
        <w:gridCol w:w="436"/>
        <w:gridCol w:w="414"/>
        <w:gridCol w:w="3686"/>
      </w:tblGrid>
      <w:tr w:rsidR="00791E10" w:rsidRPr="009F4A6C"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91E10" w:rsidRPr="009F4A6C" w:rsidRDefault="00791E10" w:rsidP="00FA1B8D">
            <w:pPr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SegviZlia Tu ara moviTxovoT rekomendacia?</w:t>
            </w:r>
          </w:p>
        </w:tc>
        <w:tc>
          <w:tcPr>
            <w:tcW w:w="990" w:type="dxa"/>
            <w:vAlign w:val="center"/>
          </w:tcPr>
          <w:p w:rsidR="00791E10" w:rsidRPr="009F4A6C" w:rsidRDefault="00D23EA4" w:rsidP="00FA1B8D">
            <w:pPr>
              <w:pStyle w:val="box"/>
              <w:rPr>
                <w:rFonts w:ascii="BPG Glaho Mix" w:hAnsi="BPG Glaho Mix" w:cs="BPG Glaho Mix"/>
                <w:kern w:val="18"/>
              </w:rPr>
            </w:pPr>
            <w:r w:rsidRPr="009F4A6C">
              <w:rPr>
                <w:rFonts w:ascii="BPG Glaho Mix" w:hAnsi="BPG Glaho Mix" w:cs="BPG Glaho Mix"/>
                <w:kern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91E10" w:rsidRPr="009F4A6C">
              <w:rPr>
                <w:rFonts w:ascii="BPG Glaho Mix" w:hAnsi="BPG Glaho Mix" w:cs="BPG Glaho Mix"/>
                <w:kern w:val="18"/>
              </w:rPr>
              <w:instrText xml:space="preserve"> FORMCHECKBOX </w:instrText>
            </w:r>
            <w:r w:rsidRPr="009F4A6C">
              <w:rPr>
                <w:rFonts w:ascii="BPG Glaho Mix" w:hAnsi="BPG Glaho Mix" w:cs="BPG Glaho Mix"/>
                <w:kern w:val="18"/>
              </w:rPr>
            </w:r>
            <w:r w:rsidRPr="009F4A6C">
              <w:rPr>
                <w:rFonts w:ascii="BPG Glaho Mix" w:hAnsi="BPG Glaho Mix" w:cs="BPG Glaho Mix"/>
                <w:kern w:val="18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791E10" w:rsidRPr="0082764A" w:rsidRDefault="00791E10" w:rsidP="00FA1B8D">
            <w:pPr>
              <w:pStyle w:val="In-fill"/>
              <w:rPr>
                <w:rFonts w:ascii="BPG Glaho Mix" w:hAnsi="BPG Glaho Mix" w:cs="BPG Glaho Mix"/>
                <w:b/>
                <w:kern w:val="18"/>
                <w:u w:val="single"/>
                <w:lang w:eastAsia="en-US"/>
              </w:rPr>
            </w:pPr>
            <w:r w:rsidRPr="0082764A">
              <w:rPr>
                <w:rFonts w:ascii="BPG Glaho Mix" w:hAnsi="BPG Glaho Mix" w:cs="BPG Glaho Mix"/>
                <w:b/>
                <w:kern w:val="18"/>
                <w:u w:val="single"/>
                <w:lang w:eastAsia="en-US"/>
              </w:rPr>
              <w:t>nebismier dros</w:t>
            </w:r>
          </w:p>
        </w:tc>
        <w:tc>
          <w:tcPr>
            <w:tcW w:w="450" w:type="dxa"/>
            <w:gridSpan w:val="2"/>
            <w:vAlign w:val="center"/>
          </w:tcPr>
          <w:p w:rsidR="00791E10" w:rsidRPr="009F4A6C" w:rsidRDefault="00D23EA4" w:rsidP="00FA1B8D">
            <w:pPr>
              <w:pStyle w:val="box"/>
              <w:rPr>
                <w:rFonts w:ascii="BPG Glaho Mix" w:hAnsi="BPG Glaho Mix" w:cs="BPG Glaho Mix"/>
                <w:kern w:val="18"/>
              </w:rPr>
            </w:pPr>
            <w:r w:rsidRPr="009F4A6C">
              <w:rPr>
                <w:rFonts w:ascii="BPG Glaho Mix" w:hAnsi="BPG Glaho Mix" w:cs="BPG Glaho Mix"/>
                <w:kern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91E10" w:rsidRPr="009F4A6C">
              <w:rPr>
                <w:rFonts w:ascii="BPG Glaho Mix" w:hAnsi="BPG Glaho Mix" w:cs="BPG Glaho Mix"/>
                <w:kern w:val="18"/>
              </w:rPr>
              <w:instrText xml:space="preserve"> FORMCHECKBOX </w:instrText>
            </w:r>
            <w:r w:rsidRPr="009F4A6C">
              <w:rPr>
                <w:rFonts w:ascii="BPG Glaho Mix" w:hAnsi="BPG Glaho Mix" w:cs="BPG Glaho Mix"/>
                <w:kern w:val="18"/>
              </w:rPr>
            </w:r>
            <w:r w:rsidRPr="009F4A6C">
              <w:rPr>
                <w:rFonts w:ascii="BPG Glaho Mix" w:hAnsi="BPG Glaho Mix" w:cs="BPG Glaho Mix"/>
                <w:kern w:val="18"/>
              </w:rPr>
              <w:fldChar w:fldCharType="end"/>
            </w:r>
          </w:p>
        </w:tc>
        <w:tc>
          <w:tcPr>
            <w:tcW w:w="4100" w:type="dxa"/>
            <w:gridSpan w:val="2"/>
            <w:vAlign w:val="center"/>
          </w:tcPr>
          <w:p w:rsidR="00791E10" w:rsidRPr="009F4A6C" w:rsidRDefault="00791E10" w:rsidP="00FA1B8D">
            <w:pPr>
              <w:pStyle w:val="In-fill"/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SemoTavazebis SemTxvevaSi</w:t>
            </w:r>
            <w:r>
              <w:rPr>
                <w:rFonts w:ascii="BPG Glaho Mix" w:hAnsi="BPG Glaho Mix" w:cs="BPG Glaho Mix"/>
              </w:rPr>
              <w:t xml:space="preserve">  </w:t>
            </w:r>
          </w:p>
        </w:tc>
      </w:tr>
      <w:tr w:rsidR="00791E10" w:rsidRPr="009F4A6C"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91E10" w:rsidRPr="009F4A6C" w:rsidRDefault="00791E10" w:rsidP="00FA1B8D">
            <w:pPr>
              <w:rPr>
                <w:rFonts w:ascii="BPG Glaho Mix" w:hAnsi="BPG Glaho Mix" w:cs="BPG Glaho Mix"/>
                <w:b/>
              </w:rPr>
            </w:pPr>
            <w:r w:rsidRPr="009F4A6C">
              <w:rPr>
                <w:rFonts w:ascii="BPG Glaho Mix" w:hAnsi="BPG Glaho Mix" w:cs="BPG Glaho Mix"/>
              </w:rPr>
              <w:t>rekomendatoris saxeli da gvari</w:t>
            </w:r>
          </w:p>
        </w:tc>
        <w:tc>
          <w:tcPr>
            <w:tcW w:w="7070" w:type="dxa"/>
            <w:gridSpan w:val="6"/>
            <w:vAlign w:val="center"/>
          </w:tcPr>
          <w:p w:rsidR="00791E10" w:rsidRPr="009F4A6C" w:rsidRDefault="00D23EA4" w:rsidP="00FA1B8D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</w:p>
        </w:tc>
      </w:tr>
      <w:tr w:rsidR="00791E10" w:rsidRPr="009F4A6C"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91E10" w:rsidRPr="009F4A6C" w:rsidRDefault="00791E10" w:rsidP="00FA1B8D">
            <w:pPr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rekomendatoris Tanamdeboba</w:t>
            </w:r>
          </w:p>
        </w:tc>
        <w:tc>
          <w:tcPr>
            <w:tcW w:w="7070" w:type="dxa"/>
            <w:gridSpan w:val="6"/>
            <w:vAlign w:val="center"/>
          </w:tcPr>
          <w:p w:rsidR="00791E10" w:rsidRPr="009F4A6C" w:rsidRDefault="00D23EA4" w:rsidP="00FA1B8D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</w:p>
        </w:tc>
      </w:tr>
      <w:tr w:rsidR="00791E10" w:rsidRPr="009F4A6C">
        <w:trPr>
          <w:cantSplit/>
          <w:trHeight w:val="400"/>
        </w:trPr>
        <w:tc>
          <w:tcPr>
            <w:tcW w:w="3420" w:type="dxa"/>
            <w:shd w:val="pct10" w:color="auto" w:fill="auto"/>
            <w:vAlign w:val="center"/>
          </w:tcPr>
          <w:p w:rsidR="00791E10" w:rsidRPr="009F4A6C" w:rsidRDefault="00791E10" w:rsidP="00FA1B8D">
            <w:pPr>
              <w:rPr>
                <w:rFonts w:ascii="BPG Glaho Mix" w:hAnsi="BPG Glaho Mix" w:cs="BPG Glaho Mix"/>
              </w:rPr>
            </w:pPr>
            <w:r w:rsidRPr="009F4A6C">
              <w:rPr>
                <w:rFonts w:ascii="BPG Glaho Mix" w:hAnsi="BPG Glaho Mix" w:cs="BPG Glaho Mix"/>
              </w:rPr>
              <w:t>telefoni</w:t>
            </w:r>
          </w:p>
        </w:tc>
        <w:tc>
          <w:tcPr>
            <w:tcW w:w="2534" w:type="dxa"/>
            <w:gridSpan w:val="3"/>
            <w:vAlign w:val="center"/>
          </w:tcPr>
          <w:p w:rsidR="00791E10" w:rsidRPr="009F4A6C" w:rsidRDefault="00D23EA4" w:rsidP="00FA1B8D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</w:p>
        </w:tc>
        <w:tc>
          <w:tcPr>
            <w:tcW w:w="850" w:type="dxa"/>
            <w:gridSpan w:val="2"/>
            <w:shd w:val="pct10" w:color="auto" w:fill="auto"/>
            <w:vAlign w:val="center"/>
          </w:tcPr>
          <w:p w:rsidR="00791E10" w:rsidRPr="009F4A6C" w:rsidRDefault="00791E10" w:rsidP="00FA1B8D">
            <w:pPr>
              <w:rPr>
                <w:rFonts w:ascii="BPG Glaho Mix" w:hAnsi="BPG Glaho Mix" w:cs="BPG Glaho Mix"/>
                <w:snapToGrid w:val="0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t>faqsi</w:t>
            </w:r>
          </w:p>
        </w:tc>
        <w:tc>
          <w:tcPr>
            <w:tcW w:w="3686" w:type="dxa"/>
            <w:vAlign w:val="center"/>
          </w:tcPr>
          <w:p w:rsidR="00791E10" w:rsidRPr="009F4A6C" w:rsidRDefault="00D23EA4" w:rsidP="00FA1B8D">
            <w:pPr>
              <w:pStyle w:val="In-fill"/>
              <w:rPr>
                <w:rFonts w:ascii="BPG Glaho Mix" w:hAnsi="BPG Glaho Mix" w:cs="BPG Glaho Mix"/>
                <w:kern w:val="18"/>
                <w:lang w:eastAsia="en-US"/>
              </w:rPr>
            </w:pP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r w:rsidR="00791E10" w:rsidRPr="009F4A6C">
              <w:rPr>
                <w:rFonts w:ascii="BPG Glaho Mix" w:hAnsi="BPG Glaho Mix" w:cs="BPG Glaho Mix"/>
                <w:kern w:val="18"/>
                <w:lang w:eastAsia="en-US"/>
              </w:rPr>
              <w:instrText xml:space="preserve"> FORMTEXT </w:instrTex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separate"/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="00791E10" w:rsidRPr="009F4A6C">
              <w:rPr>
                <w:rFonts w:cs="BPG Glaho Mix"/>
                <w:kern w:val="18"/>
              </w:rPr>
              <w:t> </w:t>
            </w:r>
            <w:r w:rsidRPr="009F4A6C">
              <w:rPr>
                <w:rFonts w:ascii="BPG Glaho Mix" w:hAnsi="BPG Glaho Mix" w:cs="BPG Glaho Mix"/>
                <w:kern w:val="18"/>
                <w:lang w:eastAsia="en-US"/>
              </w:rPr>
              <w:fldChar w:fldCharType="end"/>
            </w:r>
          </w:p>
        </w:tc>
      </w:tr>
    </w:tbl>
    <w:p w:rsidR="00791E10" w:rsidRPr="00AE151B" w:rsidRDefault="00791E10" w:rsidP="004B3CAC">
      <w:pPr>
        <w:rPr>
          <w:rFonts w:ascii="BPG Glaho Mix" w:hAnsi="BPG Glaho Mix" w:cs="BPG Glaho Mix"/>
          <w:sz w:val="20"/>
          <w:szCs w:val="20"/>
        </w:rPr>
      </w:pPr>
      <w:r>
        <w:rPr>
          <w:rFonts w:ascii="BPG Glaho Mix" w:hAnsi="BPG Glaho Mix" w:cs="BPG Glaho Mix"/>
          <w:b/>
          <w:sz w:val="22"/>
          <w:szCs w:val="22"/>
        </w:rPr>
        <w:br/>
        <w:t>Tqveni hobi</w:t>
      </w:r>
      <w:r>
        <w:rPr>
          <w:rFonts w:ascii="BPG Glaho Mix" w:hAnsi="BPG Glaho Mix" w:cs="BPG Glaho Mix"/>
          <w:b/>
          <w:sz w:val="22"/>
          <w:szCs w:val="22"/>
        </w:rPr>
        <w:br/>
      </w:r>
    </w:p>
    <w:p w:rsidR="00791E10" w:rsidRPr="009F4A6C" w:rsidRDefault="00791E10" w:rsidP="00ED3A4C">
      <w:pPr>
        <w:pBdr>
          <w:top w:val="single" w:sz="12" w:space="1" w:color="auto"/>
          <w:bottom w:val="single" w:sz="12" w:space="1" w:color="auto"/>
        </w:pBdr>
        <w:rPr>
          <w:rFonts w:ascii="BPG Glaho Mix" w:hAnsi="BPG Glaho Mix" w:cs="BPG Glaho Mix"/>
          <w:sz w:val="20"/>
          <w:szCs w:val="20"/>
        </w:rPr>
      </w:pPr>
    </w:p>
    <w:p w:rsidR="00791E10" w:rsidRPr="009F4A6C" w:rsidRDefault="00791E10" w:rsidP="00ED3A4C">
      <w:pPr>
        <w:pBdr>
          <w:bottom w:val="single" w:sz="12" w:space="1" w:color="auto"/>
          <w:between w:val="single" w:sz="12" w:space="1" w:color="auto"/>
        </w:pBdr>
        <w:rPr>
          <w:rFonts w:ascii="BPG Glaho Mix" w:hAnsi="BPG Glaho Mix" w:cs="BPG Glaho Mix"/>
          <w:sz w:val="20"/>
          <w:szCs w:val="20"/>
        </w:rPr>
      </w:pPr>
    </w:p>
    <w:p w:rsidR="00791E10" w:rsidRDefault="00791E10" w:rsidP="00875195">
      <w:pPr>
        <w:pStyle w:val="Informationtext"/>
        <w:rPr>
          <w:lang w:val="it-IT"/>
        </w:rPr>
      </w:pPr>
    </w:p>
    <w:p w:rsidR="00791E10" w:rsidRDefault="00791E10" w:rsidP="00875195">
      <w:pPr>
        <w:pStyle w:val="Informationtext"/>
        <w:rPr>
          <w:lang w:val="it-IT"/>
        </w:rPr>
      </w:pPr>
    </w:p>
    <w:p w:rsidR="00791E10" w:rsidRPr="009F4A6C" w:rsidRDefault="00791E10" w:rsidP="00875195">
      <w:pPr>
        <w:pStyle w:val="Informationtext"/>
        <w:rPr>
          <w:lang w:val="it-IT"/>
        </w:rPr>
      </w:pPr>
    </w:p>
    <w:sectPr w:rsidR="00791E10" w:rsidRPr="009F4A6C" w:rsidSect="001679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8" w:h="16833" w:code="9"/>
      <w:pgMar w:top="510" w:right="1134" w:bottom="567" w:left="680" w:header="0" w:footer="170" w:gutter="0"/>
      <w:pgNumType w:start="1"/>
      <w:cols w:space="720"/>
      <w:noEndnote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3F39" w:rsidRDefault="00F23F39">
      <w:r>
        <w:separator/>
      </w:r>
    </w:p>
  </w:endnote>
  <w:endnote w:type="continuationSeparator" w:id="1">
    <w:p w:rsidR="00F23F39" w:rsidRDefault="00F23F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cadMtavr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BPG Glaho Mix">
    <w:panose1 w:val="020B0604020202020204"/>
    <w:charset w:val="00"/>
    <w:family w:val="swiss"/>
    <w:pitch w:val="variable"/>
    <w:sig w:usb0="84000023" w:usb1="1000004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E10" w:rsidRDefault="00D23EA4" w:rsidP="00BB172C">
    <w:pPr>
      <w:pStyle w:val="Footer"/>
      <w:framePr w:wrap="around" w:vAnchor="text" w:hAnchor="margin" w:xAlign="center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 w:rsidR="00791E10"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end"/>
    </w:r>
  </w:p>
  <w:p w:rsidR="00791E10" w:rsidRDefault="00791E1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E10" w:rsidRDefault="00D23EA4" w:rsidP="00BB172C">
    <w:pPr>
      <w:pStyle w:val="Footer"/>
      <w:framePr w:wrap="around" w:vAnchor="text" w:hAnchor="margin" w:xAlign="center" w:y="1"/>
      <w:rPr>
        <w:rStyle w:val="PageNumber"/>
        <w:rFonts w:cs="Arial"/>
      </w:rPr>
    </w:pPr>
    <w:r>
      <w:rPr>
        <w:rStyle w:val="PageNumber"/>
        <w:rFonts w:cs="Arial"/>
      </w:rPr>
      <w:fldChar w:fldCharType="begin"/>
    </w:r>
    <w:r w:rsidR="00791E10">
      <w:rPr>
        <w:rStyle w:val="PageNumber"/>
        <w:rFonts w:cs="Arial"/>
      </w:rPr>
      <w:instrText xml:space="preserve">PAGE  </w:instrText>
    </w:r>
    <w:r>
      <w:rPr>
        <w:rStyle w:val="PageNumber"/>
        <w:rFonts w:cs="Arial"/>
      </w:rPr>
      <w:fldChar w:fldCharType="separate"/>
    </w:r>
    <w:r w:rsidR="00E56024">
      <w:rPr>
        <w:rStyle w:val="PageNumber"/>
        <w:rFonts w:cs="Arial"/>
      </w:rPr>
      <w:t>1</w:t>
    </w:r>
    <w:r>
      <w:rPr>
        <w:rStyle w:val="PageNumber"/>
        <w:rFonts w:cs="Arial"/>
      </w:rPr>
      <w:fldChar w:fldCharType="end"/>
    </w:r>
  </w:p>
  <w:p w:rsidR="00791E10" w:rsidRDefault="00791E10">
    <w:pPr>
      <w:pStyle w:val="Footer"/>
      <w:framePr w:wrap="around" w:vAnchor="text" w:hAnchor="margin" w:xAlign="right" w:y="1"/>
      <w:jc w:val="center"/>
      <w:rPr>
        <w:rStyle w:val="PageNumber"/>
        <w:rFonts w:cs="Arial"/>
      </w:rPr>
    </w:pPr>
  </w:p>
  <w:p w:rsidR="00791E10" w:rsidRDefault="00791E10">
    <w:pPr>
      <w:pStyle w:val="Footer"/>
      <w:ind w:right="360"/>
      <w:rPr>
        <w:rStyle w:val="PageNumber"/>
        <w:rFonts w:cs="Aria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024" w:rsidRDefault="00E560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3F39" w:rsidRDefault="00F23F39">
      <w:r>
        <w:separator/>
      </w:r>
    </w:p>
  </w:footnote>
  <w:footnote w:type="continuationSeparator" w:id="1">
    <w:p w:rsidR="00F23F39" w:rsidRDefault="00F23F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6024" w:rsidRDefault="00E560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E10" w:rsidRDefault="00791E10">
    <w:pPr>
      <w:pStyle w:val="Formtitle"/>
    </w:pPr>
    <w:r>
      <w:tab/>
    </w:r>
  </w:p>
  <w:p w:rsidR="00791E10" w:rsidRDefault="00791E10"/>
  <w:p w:rsidR="00791E10" w:rsidRDefault="00791E1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1E10" w:rsidRDefault="00D23EA4">
    <w:pPr>
      <w:pStyle w:val="Header"/>
    </w:pPr>
    <w:r>
      <w:rPr>
        <w:rStyle w:val="PageNumber"/>
        <w:rFonts w:cs="Arial"/>
      </w:rPr>
      <w:fldChar w:fldCharType="begin"/>
    </w:r>
    <w:r w:rsidR="00791E10">
      <w:rPr>
        <w:rStyle w:val="PageNumber"/>
        <w:rFonts w:cs="Arial"/>
      </w:rPr>
      <w:instrText xml:space="preserve"> PAGE </w:instrText>
    </w:r>
    <w:r>
      <w:rPr>
        <w:rStyle w:val="PageNumber"/>
        <w:rFonts w:cs="Arial"/>
      </w:rPr>
      <w:fldChar w:fldCharType="separate"/>
    </w:r>
    <w:r w:rsidR="00791E10">
      <w:rPr>
        <w:rStyle w:val="PageNumber"/>
        <w:rFonts w:cs="Arial"/>
      </w:rPr>
      <w:t>1</w:t>
    </w:r>
    <w:r>
      <w:rPr>
        <w:rStyle w:val="PageNumber"/>
        <w:rFonts w:cs="Arial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7D2A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F698D7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7C10E0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E3C6BE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5F7A4C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F0AD1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F9CDF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68A5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8E0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AA85C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4D4A46"/>
    <w:multiLevelType w:val="hybridMultilevel"/>
    <w:tmpl w:val="4B26620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C000F25"/>
    <w:multiLevelType w:val="hybridMultilevel"/>
    <w:tmpl w:val="3C969F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1B343EF"/>
    <w:multiLevelType w:val="hybridMultilevel"/>
    <w:tmpl w:val="F44A42C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B710D9"/>
    <w:multiLevelType w:val="multilevel"/>
    <w:tmpl w:val="453440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B211D6"/>
    <w:multiLevelType w:val="singleLevel"/>
    <w:tmpl w:val="72963F6C"/>
    <w:lvl w:ilvl="0">
      <w:start w:val="1"/>
      <w:numFmt w:val="bullet"/>
      <w:pStyle w:val="Bulle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265417A3"/>
    <w:multiLevelType w:val="hybridMultilevel"/>
    <w:tmpl w:val="E89E95F8"/>
    <w:lvl w:ilvl="0" w:tplc="0409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6">
    <w:nsid w:val="2744106E"/>
    <w:multiLevelType w:val="hybridMultilevel"/>
    <w:tmpl w:val="11AC59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A8A24A7"/>
    <w:multiLevelType w:val="singleLevel"/>
    <w:tmpl w:val="A360424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8">
    <w:nsid w:val="42474CE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9">
    <w:nsid w:val="47443CDB"/>
    <w:multiLevelType w:val="hybridMultilevel"/>
    <w:tmpl w:val="96EA0A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6C75F6"/>
    <w:multiLevelType w:val="singleLevel"/>
    <w:tmpl w:val="DE32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4E403BA0"/>
    <w:multiLevelType w:val="hybridMultilevel"/>
    <w:tmpl w:val="5A943EF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2">
    <w:nsid w:val="538B3656"/>
    <w:multiLevelType w:val="hybridMultilevel"/>
    <w:tmpl w:val="9CFCEED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872CAA"/>
    <w:multiLevelType w:val="hybridMultilevel"/>
    <w:tmpl w:val="7DBC0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BC0060"/>
    <w:multiLevelType w:val="hybridMultilevel"/>
    <w:tmpl w:val="453440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50B17CA"/>
    <w:multiLevelType w:val="hybridMultilevel"/>
    <w:tmpl w:val="93E662C0"/>
    <w:lvl w:ilvl="0" w:tplc="040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6">
    <w:nsid w:val="70066F28"/>
    <w:multiLevelType w:val="singleLevel"/>
    <w:tmpl w:val="CBB0BD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27">
    <w:nsid w:val="78662C5B"/>
    <w:multiLevelType w:val="multilevel"/>
    <w:tmpl w:val="93E662C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28">
    <w:nsid w:val="7A1247CB"/>
    <w:multiLevelType w:val="hybridMultilevel"/>
    <w:tmpl w:val="32E27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A5D10B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7"/>
  </w:num>
  <w:num w:numId="3">
    <w:abstractNumId w:val="26"/>
  </w:num>
  <w:num w:numId="4">
    <w:abstractNumId w:val="20"/>
  </w:num>
  <w:num w:numId="5">
    <w:abstractNumId w:val="1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1"/>
  </w:num>
  <w:num w:numId="18">
    <w:abstractNumId w:val="16"/>
  </w:num>
  <w:num w:numId="19">
    <w:abstractNumId w:val="23"/>
  </w:num>
  <w:num w:numId="20">
    <w:abstractNumId w:val="18"/>
  </w:num>
  <w:num w:numId="21">
    <w:abstractNumId w:val="10"/>
  </w:num>
  <w:num w:numId="22">
    <w:abstractNumId w:val="24"/>
  </w:num>
  <w:num w:numId="23">
    <w:abstractNumId w:val="13"/>
  </w:num>
  <w:num w:numId="24">
    <w:abstractNumId w:val="28"/>
  </w:num>
  <w:num w:numId="25">
    <w:abstractNumId w:val="12"/>
  </w:num>
  <w:num w:numId="26">
    <w:abstractNumId w:val="22"/>
  </w:num>
  <w:num w:numId="27">
    <w:abstractNumId w:val="15"/>
  </w:num>
  <w:num w:numId="28">
    <w:abstractNumId w:val="25"/>
  </w:num>
  <w:num w:numId="29">
    <w:abstractNumId w:val="27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65DB"/>
    <w:rsid w:val="00000C40"/>
    <w:rsid w:val="00033977"/>
    <w:rsid w:val="00036F84"/>
    <w:rsid w:val="00054A64"/>
    <w:rsid w:val="00064A8F"/>
    <w:rsid w:val="000A642C"/>
    <w:rsid w:val="000B412A"/>
    <w:rsid w:val="000F3E21"/>
    <w:rsid w:val="00102A9E"/>
    <w:rsid w:val="0010327A"/>
    <w:rsid w:val="00105C1D"/>
    <w:rsid w:val="00106543"/>
    <w:rsid w:val="0010654B"/>
    <w:rsid w:val="00121889"/>
    <w:rsid w:val="00122795"/>
    <w:rsid w:val="0016791D"/>
    <w:rsid w:val="00194B34"/>
    <w:rsid w:val="001A0E2E"/>
    <w:rsid w:val="001B5C06"/>
    <w:rsid w:val="001D67E9"/>
    <w:rsid w:val="001E5C34"/>
    <w:rsid w:val="00224065"/>
    <w:rsid w:val="002465DB"/>
    <w:rsid w:val="00290298"/>
    <w:rsid w:val="002903AB"/>
    <w:rsid w:val="002A2AB0"/>
    <w:rsid w:val="002B70FB"/>
    <w:rsid w:val="002D183A"/>
    <w:rsid w:val="002F0DA7"/>
    <w:rsid w:val="002F37FD"/>
    <w:rsid w:val="002F4B78"/>
    <w:rsid w:val="00305BC9"/>
    <w:rsid w:val="00315419"/>
    <w:rsid w:val="00320090"/>
    <w:rsid w:val="00331FC7"/>
    <w:rsid w:val="0033535C"/>
    <w:rsid w:val="0035327F"/>
    <w:rsid w:val="003647AA"/>
    <w:rsid w:val="0037146D"/>
    <w:rsid w:val="00383F0C"/>
    <w:rsid w:val="0039497D"/>
    <w:rsid w:val="003A3DF3"/>
    <w:rsid w:val="003B5180"/>
    <w:rsid w:val="003E3A01"/>
    <w:rsid w:val="003F4CC3"/>
    <w:rsid w:val="0040448A"/>
    <w:rsid w:val="00420E41"/>
    <w:rsid w:val="004519AE"/>
    <w:rsid w:val="004561BB"/>
    <w:rsid w:val="0046270E"/>
    <w:rsid w:val="00471A24"/>
    <w:rsid w:val="0047569B"/>
    <w:rsid w:val="004778E0"/>
    <w:rsid w:val="004B3CAC"/>
    <w:rsid w:val="004B493B"/>
    <w:rsid w:val="004C6005"/>
    <w:rsid w:val="004C7812"/>
    <w:rsid w:val="004D02D0"/>
    <w:rsid w:val="004D056E"/>
    <w:rsid w:val="004D2F1C"/>
    <w:rsid w:val="004D574B"/>
    <w:rsid w:val="004D5C50"/>
    <w:rsid w:val="004E1683"/>
    <w:rsid w:val="00503379"/>
    <w:rsid w:val="0052115D"/>
    <w:rsid w:val="005378FB"/>
    <w:rsid w:val="00540CDF"/>
    <w:rsid w:val="00553E6D"/>
    <w:rsid w:val="005656F4"/>
    <w:rsid w:val="00567E7B"/>
    <w:rsid w:val="005D166F"/>
    <w:rsid w:val="005D6E21"/>
    <w:rsid w:val="005F4853"/>
    <w:rsid w:val="005F5BE0"/>
    <w:rsid w:val="005F71E0"/>
    <w:rsid w:val="005F7AF8"/>
    <w:rsid w:val="00606114"/>
    <w:rsid w:val="00610A9A"/>
    <w:rsid w:val="00664131"/>
    <w:rsid w:val="0067310B"/>
    <w:rsid w:val="00677E6B"/>
    <w:rsid w:val="00690253"/>
    <w:rsid w:val="006A0066"/>
    <w:rsid w:val="006A0EFB"/>
    <w:rsid w:val="006C25CF"/>
    <w:rsid w:val="006C7769"/>
    <w:rsid w:val="006D308F"/>
    <w:rsid w:val="006F5D4E"/>
    <w:rsid w:val="0070465D"/>
    <w:rsid w:val="00717B9C"/>
    <w:rsid w:val="00723FD0"/>
    <w:rsid w:val="00725DF5"/>
    <w:rsid w:val="00733ADF"/>
    <w:rsid w:val="00757D0D"/>
    <w:rsid w:val="0077318D"/>
    <w:rsid w:val="007800DA"/>
    <w:rsid w:val="00791E10"/>
    <w:rsid w:val="007943F6"/>
    <w:rsid w:val="007976FA"/>
    <w:rsid w:val="007A343A"/>
    <w:rsid w:val="007A4AD6"/>
    <w:rsid w:val="007B1D7C"/>
    <w:rsid w:val="007B4298"/>
    <w:rsid w:val="007B585A"/>
    <w:rsid w:val="007F60F9"/>
    <w:rsid w:val="00804B58"/>
    <w:rsid w:val="00820FFF"/>
    <w:rsid w:val="00826452"/>
    <w:rsid w:val="0082764A"/>
    <w:rsid w:val="00827B0D"/>
    <w:rsid w:val="0085369F"/>
    <w:rsid w:val="00866B40"/>
    <w:rsid w:val="00875195"/>
    <w:rsid w:val="008842FA"/>
    <w:rsid w:val="008947E2"/>
    <w:rsid w:val="008B11A4"/>
    <w:rsid w:val="008C6D51"/>
    <w:rsid w:val="008D5858"/>
    <w:rsid w:val="008D7B40"/>
    <w:rsid w:val="008E5441"/>
    <w:rsid w:val="008F1777"/>
    <w:rsid w:val="008F3CDA"/>
    <w:rsid w:val="00910E0A"/>
    <w:rsid w:val="0091258F"/>
    <w:rsid w:val="00933718"/>
    <w:rsid w:val="00942208"/>
    <w:rsid w:val="00977B6B"/>
    <w:rsid w:val="009A56D2"/>
    <w:rsid w:val="009E5070"/>
    <w:rsid w:val="009F4A6C"/>
    <w:rsid w:val="00A2179F"/>
    <w:rsid w:val="00A5256F"/>
    <w:rsid w:val="00A53196"/>
    <w:rsid w:val="00A534B8"/>
    <w:rsid w:val="00A5354C"/>
    <w:rsid w:val="00A7309F"/>
    <w:rsid w:val="00AD279D"/>
    <w:rsid w:val="00AD5421"/>
    <w:rsid w:val="00AE151B"/>
    <w:rsid w:val="00AE2B3D"/>
    <w:rsid w:val="00B543D8"/>
    <w:rsid w:val="00B74D42"/>
    <w:rsid w:val="00BB172C"/>
    <w:rsid w:val="00BB3ABC"/>
    <w:rsid w:val="00BC56DE"/>
    <w:rsid w:val="00BE03B1"/>
    <w:rsid w:val="00BE4207"/>
    <w:rsid w:val="00BF1FED"/>
    <w:rsid w:val="00C11951"/>
    <w:rsid w:val="00C24B88"/>
    <w:rsid w:val="00C33B93"/>
    <w:rsid w:val="00C50838"/>
    <w:rsid w:val="00C51F20"/>
    <w:rsid w:val="00C564A9"/>
    <w:rsid w:val="00C67CF2"/>
    <w:rsid w:val="00C721F7"/>
    <w:rsid w:val="00C73F97"/>
    <w:rsid w:val="00C808AD"/>
    <w:rsid w:val="00C80EF3"/>
    <w:rsid w:val="00C95C28"/>
    <w:rsid w:val="00CA1E68"/>
    <w:rsid w:val="00CB353D"/>
    <w:rsid w:val="00CB5ABD"/>
    <w:rsid w:val="00CB6202"/>
    <w:rsid w:val="00CD1FC1"/>
    <w:rsid w:val="00CF0322"/>
    <w:rsid w:val="00D04E04"/>
    <w:rsid w:val="00D23EA4"/>
    <w:rsid w:val="00D26012"/>
    <w:rsid w:val="00D275D6"/>
    <w:rsid w:val="00D30B64"/>
    <w:rsid w:val="00D4019C"/>
    <w:rsid w:val="00D747AD"/>
    <w:rsid w:val="00D81302"/>
    <w:rsid w:val="00D92B19"/>
    <w:rsid w:val="00DB7E6C"/>
    <w:rsid w:val="00DC1793"/>
    <w:rsid w:val="00DE3C4C"/>
    <w:rsid w:val="00DE4777"/>
    <w:rsid w:val="00DE6CF2"/>
    <w:rsid w:val="00E06101"/>
    <w:rsid w:val="00E3564D"/>
    <w:rsid w:val="00E56024"/>
    <w:rsid w:val="00E56EF4"/>
    <w:rsid w:val="00E57D34"/>
    <w:rsid w:val="00E64ECE"/>
    <w:rsid w:val="00E82411"/>
    <w:rsid w:val="00E933A1"/>
    <w:rsid w:val="00EB064D"/>
    <w:rsid w:val="00EB4F31"/>
    <w:rsid w:val="00EC1E4C"/>
    <w:rsid w:val="00EC78BC"/>
    <w:rsid w:val="00ED3A4C"/>
    <w:rsid w:val="00F0739A"/>
    <w:rsid w:val="00F23F39"/>
    <w:rsid w:val="00F4251D"/>
    <w:rsid w:val="00F84F86"/>
    <w:rsid w:val="00F8593C"/>
    <w:rsid w:val="00F97255"/>
    <w:rsid w:val="00FA1B8D"/>
    <w:rsid w:val="00FA3C86"/>
    <w:rsid w:val="00FC3ECB"/>
    <w:rsid w:val="00FD2B64"/>
    <w:rsid w:val="00FD79B1"/>
    <w:rsid w:val="00FE63D4"/>
    <w:rsid w:val="00FE6D5F"/>
    <w:rsid w:val="00FF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F0C"/>
    <w:pPr>
      <w:keepNext/>
      <w:tabs>
        <w:tab w:val="left" w:pos="6237"/>
      </w:tabs>
      <w:spacing w:before="40" w:after="40" w:line="180" w:lineRule="atLeast"/>
    </w:pPr>
    <w:rPr>
      <w:rFonts w:ascii="Arial" w:hAnsi="Arial" w:cs="Arial"/>
      <w:noProof/>
      <w:sz w:val="18"/>
      <w:szCs w:val="18"/>
      <w:lang w:val="en-GB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33B93"/>
    <w:pPr>
      <w:widowControl w:val="0"/>
      <w:tabs>
        <w:tab w:val="left" w:pos="600"/>
        <w:tab w:val="left" w:pos="1320"/>
        <w:tab w:val="left" w:pos="2280"/>
        <w:tab w:val="left" w:pos="3480"/>
        <w:tab w:val="left" w:pos="4920"/>
        <w:tab w:val="left" w:pos="6360"/>
        <w:tab w:val="left" w:pos="7800"/>
        <w:tab w:val="left" w:pos="9240"/>
        <w:tab w:val="left" w:pos="10680"/>
      </w:tabs>
      <w:outlineLvl w:val="0"/>
    </w:pPr>
    <w:rPr>
      <w:noProof w:val="0"/>
      <w:color w:val="00000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33B93"/>
    <w:pPr>
      <w:outlineLvl w:val="1"/>
    </w:pPr>
    <w:rPr>
      <w:noProof w:val="0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33B93"/>
    <w:pPr>
      <w:outlineLvl w:val="2"/>
    </w:pPr>
    <w:rPr>
      <w:b/>
      <w:bCs/>
      <w:noProof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23EA4"/>
    <w:rPr>
      <w:rFonts w:ascii="Cambria" w:hAnsi="Cambria" w:cs="Times New Roman"/>
      <w:b/>
      <w:bCs/>
      <w:noProof/>
      <w:kern w:val="32"/>
      <w:sz w:val="32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23EA4"/>
    <w:rPr>
      <w:rFonts w:ascii="Cambria" w:hAnsi="Cambria" w:cs="Times New Roman"/>
      <w:b/>
      <w:bCs/>
      <w:i/>
      <w:iCs/>
      <w:noProof/>
      <w:sz w:val="28"/>
      <w:szCs w:val="28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23EA4"/>
    <w:rPr>
      <w:rFonts w:ascii="Cambria" w:hAnsi="Cambria" w:cs="Times New Roman"/>
      <w:b/>
      <w:bCs/>
      <w:noProof/>
      <w:sz w:val="26"/>
      <w:szCs w:val="26"/>
      <w:lang w:val="en-GB" w:eastAsia="zh-CN"/>
    </w:rPr>
  </w:style>
  <w:style w:type="paragraph" w:customStyle="1" w:styleId="Formnumberdepartment">
    <w:name w:val="Form number/department"/>
    <w:basedOn w:val="Formtitle"/>
    <w:autoRedefine/>
    <w:uiPriority w:val="99"/>
    <w:rsid w:val="00664131"/>
    <w:pPr>
      <w:tabs>
        <w:tab w:val="left" w:pos="7230"/>
      </w:tabs>
      <w:jc w:val="center"/>
    </w:pPr>
    <w:rPr>
      <w:rFonts w:ascii="AcadMtavr" w:hAnsi="AcadMtavr"/>
    </w:rPr>
  </w:style>
  <w:style w:type="paragraph" w:customStyle="1" w:styleId="Formtitle">
    <w:name w:val="Form title"/>
    <w:uiPriority w:val="99"/>
    <w:rsid w:val="00C33B93"/>
    <w:pPr>
      <w:spacing w:line="360" w:lineRule="exact"/>
      <w:jc w:val="right"/>
    </w:pPr>
    <w:rPr>
      <w:rFonts w:ascii="Arial" w:hAnsi="Arial" w:cs="Arial"/>
      <w:b/>
      <w:bCs/>
      <w:noProof/>
      <w:sz w:val="32"/>
      <w:szCs w:val="32"/>
      <w:lang w:val="en-GB" w:eastAsia="zh-CN"/>
    </w:rPr>
  </w:style>
  <w:style w:type="paragraph" w:customStyle="1" w:styleId="Sectionhead">
    <w:name w:val="Section head"/>
    <w:next w:val="Normal"/>
    <w:autoRedefine/>
    <w:uiPriority w:val="99"/>
    <w:rsid w:val="007943F6"/>
    <w:pPr>
      <w:keepNext/>
      <w:suppressAutoHyphens/>
      <w:spacing w:before="240" w:after="40"/>
    </w:pPr>
    <w:rPr>
      <w:rFonts w:ascii="BPG Glaho Mix" w:hAnsi="BPG Glaho Mix" w:cs="BPG Glaho Mix"/>
      <w:b/>
      <w:bCs/>
      <w:noProof/>
      <w:kern w:val="20"/>
      <w:sz w:val="28"/>
      <w:szCs w:val="28"/>
      <w:lang w:val="en-GB" w:eastAsia="zh-CN"/>
    </w:rPr>
  </w:style>
  <w:style w:type="paragraph" w:customStyle="1" w:styleId="In-fill">
    <w:name w:val="In-fill"/>
    <w:next w:val="Normal"/>
    <w:uiPriority w:val="99"/>
    <w:rsid w:val="00C33B93"/>
    <w:pPr>
      <w:keepNext/>
      <w:spacing w:before="40" w:after="40" w:line="180" w:lineRule="atLeast"/>
    </w:pPr>
    <w:rPr>
      <w:rFonts w:ascii="Arial" w:hAnsi="Arial" w:cs="Arial"/>
      <w:noProof/>
      <w:sz w:val="18"/>
      <w:szCs w:val="18"/>
      <w:lang w:val="en-GB" w:eastAsia="zh-CN"/>
    </w:rPr>
  </w:style>
  <w:style w:type="paragraph" w:customStyle="1" w:styleId="Informationtext">
    <w:name w:val="Information text"/>
    <w:basedOn w:val="Normal"/>
    <w:autoRedefine/>
    <w:uiPriority w:val="99"/>
    <w:rsid w:val="00875195"/>
    <w:pPr>
      <w:shd w:val="clear" w:color="000000" w:fill="auto"/>
      <w:tabs>
        <w:tab w:val="left" w:pos="2520"/>
      </w:tabs>
      <w:suppressAutoHyphens/>
      <w:spacing w:line="220" w:lineRule="exact"/>
    </w:pPr>
    <w:rPr>
      <w:rFonts w:ascii="BPG Glaho Mix" w:hAnsi="BPG Glaho Mix" w:cs="BPG Glaho Mix"/>
      <w:b/>
      <w:noProof w:val="0"/>
      <w:kern w:val="18"/>
      <w:sz w:val="22"/>
      <w:szCs w:val="22"/>
      <w:lang w:eastAsia="en-US"/>
    </w:rPr>
  </w:style>
  <w:style w:type="paragraph" w:customStyle="1" w:styleId="Dropdown">
    <w:name w:val="Dropdown"/>
    <w:basedOn w:val="Normal"/>
    <w:uiPriority w:val="99"/>
    <w:rsid w:val="00C33B93"/>
    <w:rPr>
      <w:b/>
      <w:bCs/>
    </w:rPr>
  </w:style>
  <w:style w:type="paragraph" w:customStyle="1" w:styleId="Normalplus">
    <w:name w:val="Normal plus"/>
    <w:basedOn w:val="Normal"/>
    <w:autoRedefine/>
    <w:uiPriority w:val="99"/>
    <w:rsid w:val="00C33B93"/>
    <w:pPr>
      <w:ind w:left="193"/>
    </w:pPr>
  </w:style>
  <w:style w:type="character" w:styleId="Hyperlink">
    <w:name w:val="Hyperlink"/>
    <w:basedOn w:val="DefaultParagraphFont"/>
    <w:uiPriority w:val="99"/>
    <w:rsid w:val="00C33B93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C33B93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C33B93"/>
    <w:pPr>
      <w:tabs>
        <w:tab w:val="clear" w:pos="6237"/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23EA4"/>
    <w:rPr>
      <w:rFonts w:ascii="Arial" w:hAnsi="Arial" w:cs="Arial"/>
      <w:noProof/>
      <w:sz w:val="18"/>
      <w:szCs w:val="18"/>
      <w:lang w:val="en-GB" w:eastAsia="zh-CN"/>
    </w:rPr>
  </w:style>
  <w:style w:type="paragraph" w:customStyle="1" w:styleId="Sectionheadsmallgap">
    <w:name w:val="Section head small gap"/>
    <w:basedOn w:val="Sectionhead"/>
    <w:uiPriority w:val="99"/>
    <w:rsid w:val="00C33B93"/>
    <w:pPr>
      <w:spacing w:before="0" w:after="0"/>
    </w:pPr>
  </w:style>
  <w:style w:type="paragraph" w:styleId="Footer">
    <w:name w:val="footer"/>
    <w:basedOn w:val="Normal"/>
    <w:link w:val="FooterChar"/>
    <w:uiPriority w:val="99"/>
    <w:rsid w:val="00C33B93"/>
    <w:pPr>
      <w:tabs>
        <w:tab w:val="clear" w:pos="6237"/>
        <w:tab w:val="center" w:pos="4153"/>
        <w:tab w:val="right" w:pos="8306"/>
      </w:tabs>
    </w:pPr>
    <w:rPr>
      <w:sz w:val="12"/>
      <w:szCs w:val="12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23EA4"/>
    <w:rPr>
      <w:rFonts w:ascii="Arial" w:hAnsi="Arial" w:cs="Arial"/>
      <w:noProof/>
      <w:sz w:val="18"/>
      <w:szCs w:val="18"/>
      <w:lang w:val="en-GB" w:eastAsia="zh-CN"/>
    </w:rPr>
  </w:style>
  <w:style w:type="character" w:styleId="PageNumber">
    <w:name w:val="page number"/>
    <w:basedOn w:val="DefaultParagraphFont"/>
    <w:uiPriority w:val="99"/>
    <w:rsid w:val="00C33B93"/>
    <w:rPr>
      <w:rFonts w:ascii="Arial" w:hAnsi="Arial" w:cs="Times New Roman"/>
      <w:sz w:val="18"/>
      <w:szCs w:val="18"/>
    </w:rPr>
  </w:style>
  <w:style w:type="paragraph" w:customStyle="1" w:styleId="box">
    <w:name w:val="box"/>
    <w:basedOn w:val="Normal"/>
    <w:uiPriority w:val="99"/>
    <w:rsid w:val="00C33B93"/>
    <w:pPr>
      <w:ind w:right="-57"/>
      <w:jc w:val="right"/>
    </w:pPr>
    <w:rPr>
      <w:noProof w:val="0"/>
      <w:sz w:val="24"/>
      <w:szCs w:val="24"/>
      <w:lang w:eastAsia="en-US"/>
    </w:rPr>
  </w:style>
  <w:style w:type="paragraph" w:customStyle="1" w:styleId="Bulletindent">
    <w:name w:val="Bullet indent"/>
    <w:basedOn w:val="Normal"/>
    <w:uiPriority w:val="99"/>
    <w:rsid w:val="00C33B93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rsid w:val="00105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23EA4"/>
    <w:rPr>
      <w:rFonts w:cs="Arial"/>
      <w:noProof/>
      <w:sz w:val="2"/>
      <w:lang w:val="en-GB" w:eastAsia="zh-CN"/>
    </w:rPr>
  </w:style>
  <w:style w:type="paragraph" w:customStyle="1" w:styleId="Indentinfotext">
    <w:name w:val="Indent info text"/>
    <w:basedOn w:val="Informationtext"/>
    <w:uiPriority w:val="99"/>
    <w:rsid w:val="002A2AB0"/>
    <w:pPr>
      <w:ind w:left="792" w:hanging="360"/>
    </w:pPr>
  </w:style>
  <w:style w:type="paragraph" w:customStyle="1" w:styleId="in-fill0">
    <w:name w:val="in-fill"/>
    <w:basedOn w:val="Normal"/>
    <w:uiPriority w:val="99"/>
    <w:rsid w:val="00000C40"/>
    <w:pPr>
      <w:keepNext w:val="0"/>
      <w:tabs>
        <w:tab w:val="clear" w:pos="6237"/>
      </w:tabs>
      <w:snapToGrid w:val="0"/>
    </w:pPr>
    <w:rPr>
      <w:noProof w:val="0"/>
      <w:lang w:eastAsia="en-GB"/>
    </w:rPr>
  </w:style>
  <w:style w:type="table" w:styleId="TableGrid">
    <w:name w:val="Table Grid"/>
    <w:basedOn w:val="TableNormal"/>
    <w:uiPriority w:val="99"/>
    <w:rsid w:val="002F0DA7"/>
    <w:pPr>
      <w:keepNext/>
      <w:tabs>
        <w:tab w:val="left" w:pos="6237"/>
      </w:tabs>
      <w:spacing w:before="40" w:after="40" w:line="1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9422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448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Forms\WIP%20templates\Starter%20gri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Starter grid</Template>
  <TotalTime>81</TotalTime>
  <Pages>1</Pages>
  <Words>788</Words>
  <Characters>4492</Characters>
  <Application>Microsoft Office Word</Application>
  <DocSecurity>0</DocSecurity>
  <Lines>37</Lines>
  <Paragraphs>10</Paragraphs>
  <ScaleCrop>false</ScaleCrop>
  <Company>The British Council</Company>
  <LinksUpToDate>false</LinksUpToDate>
  <CharactersWithSpaces>5270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Description (DPM 10)                                                               The British Council </dc:title>
  <dc:subject/>
  <dc:creator>NTGTI4</dc:creator>
  <cp:keywords>19</cp:keywords>
  <dc:description>OA Job Description master</dc:description>
  <cp:lastModifiedBy>milena</cp:lastModifiedBy>
  <cp:revision>31</cp:revision>
  <cp:lastPrinted>2007-07-23T11:11:00Z</cp:lastPrinted>
  <dcterms:created xsi:type="dcterms:W3CDTF">2013-06-18T06:47:00Z</dcterms:created>
  <dcterms:modified xsi:type="dcterms:W3CDTF">2017-01-25T12:21:00Z</dcterms:modified>
</cp:coreProperties>
</file>