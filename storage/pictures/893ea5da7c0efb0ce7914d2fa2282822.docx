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8B02" w14:textId="77777777" w:rsidR="0032227B" w:rsidRPr="00CB5924" w:rsidRDefault="00FD2114">
      <w:pPr>
        <w:pStyle w:val="Ad"/>
        <w:rPr>
          <w:rFonts w:ascii="Sylfaen" w:hAnsi="Sylfaen"/>
          <w:b w:val="0"/>
          <w:bCs/>
          <w:lang w:val="ka-GE"/>
        </w:rPr>
      </w:pPr>
      <w:r>
        <w:rPr>
          <w:rFonts w:ascii="Sylfaen" w:hAnsi="Sylfaen"/>
          <w:lang w:val="ka-GE"/>
        </w:rPr>
        <w:t>სახელი:</w:t>
      </w:r>
      <w:r w:rsidR="00992C91">
        <w:rPr>
          <w:rFonts w:ascii="Sylfaen" w:hAnsi="Sylfaen"/>
          <w:lang w:val="ka-GE"/>
        </w:rPr>
        <w:t xml:space="preserve"> </w:t>
      </w:r>
      <w:r w:rsidR="00CB5924">
        <w:rPr>
          <w:rFonts w:ascii="Sylfaen" w:hAnsi="Sylfaen"/>
          <w:b w:val="0"/>
          <w:bCs/>
          <w:lang w:val="ka-GE"/>
        </w:rPr>
        <w:t>ნაიბა</w:t>
      </w:r>
    </w:p>
    <w:p w14:paraId="0624A711" w14:textId="77777777" w:rsidR="00FD2114" w:rsidRPr="00CB5924" w:rsidRDefault="00FD2114">
      <w:pPr>
        <w:pStyle w:val="Ad"/>
        <w:rPr>
          <w:rFonts w:ascii="Sylfaen" w:hAnsi="Sylfaen"/>
          <w:b w:val="0"/>
          <w:bCs/>
          <w:lang w:val="ka-GE"/>
        </w:rPr>
      </w:pPr>
      <w:r>
        <w:rPr>
          <w:rFonts w:ascii="Sylfaen" w:hAnsi="Sylfaen"/>
          <w:lang w:val="ka-GE"/>
        </w:rPr>
        <w:t>გვარი:</w:t>
      </w:r>
      <w:r w:rsidR="00992C91">
        <w:rPr>
          <w:rFonts w:ascii="Sylfaen" w:hAnsi="Sylfaen"/>
          <w:lang w:val="ka-GE"/>
        </w:rPr>
        <w:t xml:space="preserve"> </w:t>
      </w:r>
      <w:r w:rsidR="00CB5924">
        <w:rPr>
          <w:rFonts w:ascii="Sylfaen" w:hAnsi="Sylfaen"/>
          <w:b w:val="0"/>
          <w:bCs/>
          <w:lang w:val="ka-GE"/>
        </w:rPr>
        <w:t>შახვერდოვა</w:t>
      </w:r>
    </w:p>
    <w:p w14:paraId="4729FAC3" w14:textId="77777777" w:rsidR="0032227B" w:rsidRDefault="00FD2114" w:rsidP="00236331">
      <w:pPr>
        <w:pStyle w:val="Balk2"/>
        <w:rPr>
          <w:rFonts w:ascii="Sylfaen" w:hAnsi="Sylfaen" w:cs="Sylfaen"/>
          <w:lang w:val="ka-GE"/>
        </w:rPr>
      </w:pPr>
      <w:r w:rsidRPr="00236331">
        <w:rPr>
          <w:rFonts w:ascii="Sylfaen" w:hAnsi="Sylfaen" w:cs="Sylfaen"/>
          <w:lang w:val="ka-GE"/>
        </w:rPr>
        <w:t>მისამართი</w:t>
      </w:r>
      <w:r w:rsidRPr="00236331">
        <w:rPr>
          <w:lang w:val="ka-GE"/>
        </w:rPr>
        <w:t xml:space="preserve"> | </w:t>
      </w:r>
      <w:r w:rsidRPr="00236331">
        <w:rPr>
          <w:rFonts w:ascii="Sylfaen" w:hAnsi="Sylfaen" w:cs="Sylfaen"/>
          <w:lang w:val="ka-GE"/>
        </w:rPr>
        <w:t>ტელეფონის</w:t>
      </w:r>
      <w:r w:rsidRPr="00236331">
        <w:rPr>
          <w:lang w:val="ka-GE"/>
        </w:rPr>
        <w:t xml:space="preserve"> </w:t>
      </w:r>
      <w:r w:rsidRPr="00236331">
        <w:rPr>
          <w:rFonts w:ascii="Sylfaen" w:hAnsi="Sylfaen" w:cs="Sylfaen"/>
          <w:lang w:val="ka-GE"/>
        </w:rPr>
        <w:t>ნომერი</w:t>
      </w:r>
      <w:r w:rsidRPr="00236331">
        <w:rPr>
          <w:lang w:val="ka-GE"/>
        </w:rPr>
        <w:t xml:space="preserve"> | </w:t>
      </w:r>
      <w:r w:rsidR="006520B0" w:rsidRPr="00236331">
        <w:rPr>
          <w:rFonts w:ascii="Sylfaen" w:hAnsi="Sylfaen" w:cs="Sylfaen"/>
          <w:lang w:val="ka-GE"/>
        </w:rPr>
        <w:t>ელ</w:t>
      </w:r>
      <w:r w:rsidR="006520B0" w:rsidRPr="00236331">
        <w:rPr>
          <w:lang w:val="ka-GE"/>
        </w:rPr>
        <w:t>-</w:t>
      </w:r>
      <w:r w:rsidR="006520B0" w:rsidRPr="00236331">
        <w:rPr>
          <w:rFonts w:ascii="Sylfaen" w:hAnsi="Sylfaen" w:cs="Sylfaen"/>
          <w:lang w:val="ka-GE"/>
        </w:rPr>
        <w:t>ფოსტა</w:t>
      </w:r>
    </w:p>
    <w:p w14:paraId="3085DE89" w14:textId="77777777" w:rsidR="00CB5924" w:rsidRPr="00BF10A0" w:rsidRDefault="00CB5924" w:rsidP="00CB5924">
      <w:pPr>
        <w:rPr>
          <w:rFonts w:ascii="Sylfaen" w:hAnsi="Sylfaen"/>
          <w:lang w:val="en-US"/>
        </w:rPr>
      </w:pPr>
      <w:r>
        <w:rPr>
          <w:rFonts w:ascii="Sylfaen" w:hAnsi="Sylfaen"/>
          <w:lang w:val="ka-GE"/>
        </w:rPr>
        <w:t>ქ. თბილისი საბურთალო</w:t>
      </w:r>
      <w:r w:rsidR="00BF10A0">
        <w:rPr>
          <w:rFonts w:ascii="Sylfaen" w:hAnsi="Sylfaen"/>
          <w:lang w:val="ka-GE"/>
        </w:rPr>
        <w:t xml:space="preserve"> | 555-18-83-32 | </w:t>
      </w:r>
      <w:r w:rsidR="00BF10A0">
        <w:rPr>
          <w:rFonts w:ascii="Sylfaen" w:hAnsi="Sylfaen"/>
          <w:lang w:val="en-US"/>
        </w:rPr>
        <w:t>mansurovanaiba@gmail.com</w:t>
      </w:r>
    </w:p>
    <w:p w14:paraId="1AB7037D" w14:textId="77777777" w:rsidR="0032227B" w:rsidRDefault="00695AD9">
      <w:pPr>
        <w:pStyle w:val="Balk1"/>
      </w:pPr>
      <w:r>
        <w:rPr>
          <w:rFonts w:ascii="Sylfaen" w:hAnsi="Sylfaen" w:cs="Sylfaen"/>
          <w:lang w:val="ka-GE"/>
        </w:rPr>
        <w:t>განათლება:</w:t>
      </w:r>
    </w:p>
    <w:p w14:paraId="7A0DA474" w14:textId="77777777" w:rsidR="0032227B" w:rsidRPr="004204E9" w:rsidRDefault="00695AD9" w:rsidP="00236331">
      <w:pPr>
        <w:pStyle w:val="Balk2"/>
        <w:rPr>
          <w:lang w:val="ka-GE"/>
        </w:rPr>
      </w:pPr>
      <w:r w:rsidRPr="004204E9">
        <w:rPr>
          <w:rFonts w:ascii="Sylfaen" w:hAnsi="Sylfaen" w:cs="Sylfaen"/>
          <w:lang w:val="ka-GE"/>
        </w:rPr>
        <w:t>პროფესია</w:t>
      </w:r>
      <w:r w:rsidRPr="004204E9">
        <w:rPr>
          <w:lang w:val="ka-GE"/>
        </w:rPr>
        <w:t xml:space="preserve"> | </w:t>
      </w:r>
      <w:r w:rsidRPr="004204E9">
        <w:rPr>
          <w:rFonts w:ascii="Sylfaen" w:hAnsi="Sylfaen" w:cs="Sylfaen"/>
          <w:lang w:val="ka-GE"/>
        </w:rPr>
        <w:t>წელი</w:t>
      </w:r>
      <w:r w:rsidR="00C1189E" w:rsidRPr="004204E9">
        <w:rPr>
          <w:lang w:val="ka-GE"/>
        </w:rPr>
        <w:t xml:space="preserve"> | </w:t>
      </w:r>
      <w:r w:rsidR="00C1189E" w:rsidRPr="004204E9">
        <w:rPr>
          <w:rFonts w:ascii="Sylfaen" w:hAnsi="Sylfaen" w:cs="Sylfaen"/>
          <w:lang w:val="ka-GE"/>
        </w:rPr>
        <w:t>დიპლომი</w:t>
      </w:r>
    </w:p>
    <w:p w14:paraId="786AF25E" w14:textId="77777777" w:rsidR="0032227B" w:rsidRDefault="009912C0" w:rsidP="009912C0">
      <w:pPr>
        <w:pStyle w:val="Balk3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მარნეულის საზოგადოებრივი კოლეჯი | </w:t>
      </w:r>
      <w:r w:rsidR="00CE0B66">
        <w:rPr>
          <w:rFonts w:ascii="Sylfaen" w:hAnsi="Sylfaen"/>
          <w:lang w:val="ka-GE"/>
        </w:rPr>
        <w:t>საფინანსო სერვისი | 2018-2021 | დიპლომ</w:t>
      </w:r>
      <w:r w:rsidR="005C2C0F">
        <w:rPr>
          <w:rFonts w:ascii="Sylfaen" w:hAnsi="Sylfaen"/>
          <w:lang w:val="ka-GE"/>
        </w:rPr>
        <w:t>ი</w:t>
      </w:r>
    </w:p>
    <w:p w14:paraId="39E106A5" w14:textId="77777777" w:rsidR="00CE0B66" w:rsidRPr="00F8658F" w:rsidRDefault="001D02F0" w:rsidP="00CE0B6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შპს “ბარაკონი” | ინფორმაციის ტექნოლო</w:t>
      </w:r>
      <w:r w:rsidR="005C2C0F">
        <w:rPr>
          <w:rFonts w:ascii="Sylfaen" w:hAnsi="Sylfaen"/>
          <w:lang w:val="ka-GE"/>
        </w:rPr>
        <w:t xml:space="preserve">კია | 2021-დღეემდე | </w:t>
      </w:r>
      <w:r w:rsidR="00F8658F">
        <w:rPr>
          <w:rFonts w:ascii="Apple Color Emoji" w:hAnsi="Apple Color Emoji"/>
          <w:lang w:val="ka-GE"/>
        </w:rPr>
        <w:t>✖</w:t>
      </w:r>
      <w:r w:rsidR="00F8658F">
        <w:rPr>
          <w:rFonts w:ascii="Sylfaen" w:hAnsi="Sylfaen"/>
          <w:lang w:val="ka-GE"/>
        </w:rPr>
        <w:t>️</w:t>
      </w:r>
    </w:p>
    <w:p w14:paraId="08C8C395" w14:textId="77777777" w:rsidR="0032227B" w:rsidRDefault="00294604" w:rsidP="00D41AC9">
      <w:pPr>
        <w:pStyle w:val="Balk1"/>
      </w:pPr>
      <w:r>
        <w:rPr>
          <w:rFonts w:ascii="Sylfaen" w:hAnsi="Sylfaen" w:cs="Sylfaen"/>
          <w:lang w:val="ka-GE"/>
        </w:rPr>
        <w:t>სამუშაო გამოცდილება:</w:t>
      </w:r>
    </w:p>
    <w:p w14:paraId="1903E43A" w14:textId="77777777" w:rsidR="0032227B" w:rsidRDefault="00D41AC9" w:rsidP="00236331">
      <w:pPr>
        <w:pStyle w:val="Balk2"/>
      </w:pPr>
      <w:r>
        <w:rPr>
          <w:rFonts w:ascii="Sylfaen" w:hAnsi="Sylfaen" w:cs="Sylfaen"/>
          <w:lang w:val="ka-GE"/>
        </w:rPr>
        <w:t>ფირმა</w:t>
      </w:r>
      <w:r>
        <w:rPr>
          <w:lang w:val="ka-GE"/>
        </w:rPr>
        <w:t xml:space="preserve"> | </w:t>
      </w:r>
      <w:r>
        <w:rPr>
          <w:rFonts w:ascii="Sylfaen" w:hAnsi="Sylfaen" w:cs="Sylfaen"/>
          <w:lang w:val="ka-GE"/>
        </w:rPr>
        <w:t>პ</w:t>
      </w:r>
      <w:r w:rsidR="000471A1">
        <w:rPr>
          <w:rFonts w:ascii="Sylfaen" w:hAnsi="Sylfaen" w:cs="Sylfaen"/>
          <w:lang w:val="ka-GE"/>
        </w:rPr>
        <w:t>ოზიცია</w:t>
      </w:r>
      <w:r w:rsidR="000471A1">
        <w:rPr>
          <w:lang w:val="ka-GE"/>
        </w:rPr>
        <w:t xml:space="preserve"> | </w:t>
      </w:r>
      <w:r w:rsidR="000471A1">
        <w:rPr>
          <w:rFonts w:ascii="Sylfaen" w:hAnsi="Sylfaen" w:cs="Sylfaen"/>
          <w:lang w:val="ka-GE"/>
        </w:rPr>
        <w:t>წელი</w:t>
      </w:r>
    </w:p>
    <w:p w14:paraId="45574848" w14:textId="77777777" w:rsidR="0032227B" w:rsidRPr="00CA3E53" w:rsidRDefault="00CA3E5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შპს </w:t>
      </w:r>
      <w:r>
        <w:rPr>
          <w:rFonts w:ascii="Sylfaen" w:hAnsi="Sylfaen"/>
        </w:rPr>
        <w:t xml:space="preserve">“BMC </w:t>
      </w:r>
      <w:r>
        <w:rPr>
          <w:rFonts w:ascii="Sylfaen" w:hAnsi="Sylfaen"/>
          <w:lang w:val="ka-GE"/>
        </w:rPr>
        <w:t>გორგია” | მოლარე-ოპერატორი | 2019</w:t>
      </w:r>
      <w:r w:rsidR="00F57AC2">
        <w:rPr>
          <w:rFonts w:ascii="Sylfaen" w:hAnsi="Sylfaen"/>
          <w:lang w:val="ka-GE"/>
        </w:rPr>
        <w:t>-2020</w:t>
      </w:r>
    </w:p>
    <w:p w14:paraId="407CC960" w14:textId="77777777" w:rsidR="0032227B" w:rsidRPr="000471A1" w:rsidRDefault="000471A1">
      <w:pPr>
        <w:pStyle w:val="Balk1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ტრენინგები</w:t>
      </w:r>
      <w:r w:rsidR="000E6BF3">
        <w:rPr>
          <w:rFonts w:ascii="Sylfaen" w:hAnsi="Sylfaen"/>
          <w:lang w:val="ka-GE"/>
        </w:rPr>
        <w:t>:</w:t>
      </w:r>
    </w:p>
    <w:p w14:paraId="0E462BD7" w14:textId="77777777" w:rsidR="0032227B" w:rsidRPr="004204E9" w:rsidRDefault="00F063A9" w:rsidP="00236331">
      <w:pPr>
        <w:pStyle w:val="Balk2"/>
      </w:pPr>
      <w:r w:rsidRPr="004204E9">
        <w:rPr>
          <w:rFonts w:ascii="Sylfaen" w:hAnsi="Sylfaen" w:cs="Sylfaen"/>
          <w:lang w:val="ka-GE"/>
        </w:rPr>
        <w:t>კურსი</w:t>
      </w:r>
      <w:r w:rsidRPr="004204E9">
        <w:rPr>
          <w:lang w:val="ka-GE"/>
        </w:rPr>
        <w:t xml:space="preserve"> | </w:t>
      </w:r>
      <w:r w:rsidR="00A238B9" w:rsidRPr="004204E9">
        <w:rPr>
          <w:rFonts w:ascii="Sylfaen" w:hAnsi="Sylfaen" w:cs="Sylfaen"/>
          <w:lang w:val="ka-GE"/>
        </w:rPr>
        <w:t>წელი</w:t>
      </w:r>
    </w:p>
    <w:p w14:paraId="350C80EB" w14:textId="77777777" w:rsidR="0032227B" w:rsidRDefault="00A238B9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F57AC2">
        <w:rPr>
          <w:rFonts w:ascii="Sylfaen" w:hAnsi="Sylfaen"/>
          <w:lang w:val="ka-GE"/>
        </w:rPr>
        <w:t>უსაფრთხოების ტრენინგი</w:t>
      </w:r>
      <w:r w:rsidR="00A064CB">
        <w:rPr>
          <w:rFonts w:ascii="Sylfaen" w:hAnsi="Sylfaen"/>
          <w:lang w:val="ka-GE"/>
        </w:rPr>
        <w:t xml:space="preserve"> | 2021 </w:t>
      </w:r>
    </w:p>
    <w:p w14:paraId="3BBA787C" w14:textId="77777777" w:rsidR="00A064CB" w:rsidRPr="00A064CB" w:rsidRDefault="00A064CB">
      <w:pPr>
        <w:rPr>
          <w:rFonts w:ascii="Sylfaen" w:hAnsi="Sylfaen"/>
          <w:lang w:val="ka-GE"/>
        </w:rPr>
      </w:pPr>
      <w:r>
        <w:rPr>
          <w:rFonts w:ascii="Sylfaen" w:hAnsi="Sylfaen"/>
        </w:rPr>
        <w:t>Covid 19</w:t>
      </w:r>
      <w:r>
        <w:rPr>
          <w:rFonts w:ascii="Sylfaen" w:hAnsi="Sylfaen"/>
          <w:lang w:val="ka-GE"/>
        </w:rPr>
        <w:t xml:space="preserve"> ტრენინგი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| 2021</w:t>
      </w:r>
    </w:p>
    <w:p w14:paraId="7BAD00F7" w14:textId="77777777" w:rsidR="00716FC7" w:rsidRDefault="00BB2364" w:rsidP="005C7F51">
      <w:pPr>
        <w:pStyle w:val="Balk1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ენები</w:t>
      </w:r>
      <w:r w:rsidR="00A064CB">
        <w:rPr>
          <w:rFonts w:ascii="Sylfaen" w:hAnsi="Sylfaen"/>
          <w:lang w:val="ka-GE"/>
        </w:rPr>
        <w:t>:</w:t>
      </w:r>
    </w:p>
    <w:p w14:paraId="370AEE5B" w14:textId="77777777" w:rsidR="00A064CB" w:rsidRDefault="00C6694D" w:rsidP="00C6694D">
      <w:pPr>
        <w:pStyle w:val="Balk2"/>
        <w:rPr>
          <w:rFonts w:ascii="Sylfaen" w:hAnsi="Sylfaen"/>
          <w:i w:val="0"/>
          <w:iCs/>
          <w:lang w:val="ka-GE"/>
        </w:rPr>
      </w:pPr>
      <w:r>
        <w:rPr>
          <w:rFonts w:ascii="Sylfaen" w:hAnsi="Sylfaen"/>
          <w:lang w:val="ka-GE"/>
        </w:rPr>
        <w:t xml:space="preserve">დონე </w:t>
      </w:r>
      <w:r>
        <w:rPr>
          <w:rFonts w:ascii="Sylfaen" w:hAnsi="Sylfaen"/>
          <w:i w:val="0"/>
          <w:iCs/>
          <w:lang w:val="ka-GE"/>
        </w:rPr>
        <w:t>|</w:t>
      </w:r>
    </w:p>
    <w:p w14:paraId="3966DED1" w14:textId="77777777" w:rsidR="00C6694D" w:rsidRDefault="00C6694D" w:rsidP="00C66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აზერბაიჯანული - მშობლიური</w:t>
      </w:r>
    </w:p>
    <w:p w14:paraId="3A7ED5E3" w14:textId="77777777" w:rsidR="00C6694D" w:rsidRDefault="00C6694D" w:rsidP="00C66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თურქული - ძალიან კარგად</w:t>
      </w:r>
    </w:p>
    <w:p w14:paraId="2EE036C3" w14:textId="77777777" w:rsidR="00C6694D" w:rsidRDefault="00C6694D" w:rsidP="00C66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ქართული - კარგად</w:t>
      </w:r>
    </w:p>
    <w:p w14:paraId="6AA1B3C0" w14:textId="77777777" w:rsidR="00C6694D" w:rsidRDefault="00C6694D" w:rsidP="00C66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რუსული - ცოდა</w:t>
      </w:r>
    </w:p>
    <w:p w14:paraId="5879AF94" w14:textId="77777777" w:rsidR="00C6694D" w:rsidRPr="00C6694D" w:rsidRDefault="00C6694D" w:rsidP="00C6694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ინგლისური - </w:t>
      </w:r>
      <w:r w:rsidR="00E0146C">
        <w:rPr>
          <w:rFonts w:ascii="Sylfaen" w:hAnsi="Sylfaen"/>
          <w:lang w:val="ka-GE"/>
        </w:rPr>
        <w:t>ვსწავლობ</w:t>
      </w:r>
    </w:p>
    <w:p w14:paraId="4F51B102" w14:textId="77777777" w:rsidR="00171A52" w:rsidRDefault="00171A52" w:rsidP="00171A52">
      <w:pPr>
        <w:rPr>
          <w:rFonts w:ascii="Sylfaen" w:hAnsi="Sylfaen"/>
          <w:lang w:val="ka-GE"/>
        </w:rPr>
      </w:pPr>
    </w:p>
    <w:p w14:paraId="0C007751" w14:textId="77777777" w:rsidR="00171A52" w:rsidRDefault="00E0146C" w:rsidP="00FC2811">
      <w:pPr>
        <w:pStyle w:val="Balk1"/>
        <w:rPr>
          <w:rFonts w:ascii="Sylfaen" w:hAnsi="Sylfaen" w:cs="Sylfaen"/>
          <w:lang w:val="ka-GE"/>
        </w:rPr>
      </w:pPr>
      <w:r>
        <w:rPr>
          <w:rFonts w:ascii="Sylfaen" w:hAnsi="Sylfaen" w:cs="Sylfaen"/>
          <w:lang w:val="ka-GE"/>
        </w:rPr>
        <w:t>კომპიუტერული:</w:t>
      </w:r>
    </w:p>
    <w:p w14:paraId="08EE0CE3" w14:textId="77777777" w:rsidR="00E0146C" w:rsidRDefault="00E0146C" w:rsidP="00E0146C">
      <w:pPr>
        <w:pStyle w:val="Balk2"/>
        <w:rPr>
          <w:rFonts w:ascii="Sylfaen" w:hAnsi="Sylfaen"/>
          <w:i w:val="0"/>
          <w:iCs/>
          <w:lang w:val="ka-GE"/>
        </w:rPr>
      </w:pPr>
      <w:r w:rsidRPr="000479BF">
        <w:rPr>
          <w:rFonts w:ascii="Sylfaen" w:hAnsi="Sylfaen"/>
          <w:lang w:val="ka-GE"/>
        </w:rPr>
        <w:t>პროგრამები</w:t>
      </w:r>
      <w:r w:rsidR="000479BF" w:rsidRPr="000479BF">
        <w:rPr>
          <w:rFonts w:ascii="Sylfaen" w:hAnsi="Sylfaen"/>
          <w:i w:val="0"/>
          <w:iCs/>
          <w:lang w:val="ka-GE"/>
        </w:rPr>
        <w:t xml:space="preserve"> | დონე</w:t>
      </w:r>
    </w:p>
    <w:p w14:paraId="2F710542" w14:textId="77777777" w:rsidR="000479BF" w:rsidRPr="003A66C2" w:rsidRDefault="000479BF" w:rsidP="000479BF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Microsoft word – </w:t>
      </w:r>
      <w:r w:rsidR="003A66C2">
        <w:rPr>
          <w:rFonts w:ascii="Sylfaen" w:hAnsi="Sylfaen"/>
          <w:lang w:val="ka-GE"/>
        </w:rPr>
        <w:t>კარგად</w:t>
      </w:r>
    </w:p>
    <w:p w14:paraId="1DE36F93" w14:textId="77777777" w:rsidR="000479BF" w:rsidRPr="003A66C2" w:rsidRDefault="000479BF" w:rsidP="000479BF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Microsoft excel</w:t>
      </w:r>
      <w:r w:rsidR="004348B6">
        <w:rPr>
          <w:rFonts w:ascii="Sylfaen" w:hAnsi="Sylfaen"/>
          <w:lang w:val="en-US"/>
        </w:rPr>
        <w:t xml:space="preserve"> - </w:t>
      </w:r>
      <w:r w:rsidR="003A66C2">
        <w:rPr>
          <w:rFonts w:ascii="Sylfaen" w:hAnsi="Sylfaen"/>
          <w:lang w:val="ka-GE"/>
        </w:rPr>
        <w:t>კარგად</w:t>
      </w:r>
    </w:p>
    <w:p w14:paraId="393C0F87" w14:textId="77777777" w:rsidR="000479BF" w:rsidRPr="003A66C2" w:rsidRDefault="004348B6" w:rsidP="000479BF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lastRenderedPageBreak/>
        <w:t xml:space="preserve">Power point – </w:t>
      </w:r>
      <w:r w:rsidR="003A66C2">
        <w:rPr>
          <w:rFonts w:ascii="Sylfaen" w:hAnsi="Sylfaen"/>
          <w:lang w:val="ka-GE"/>
        </w:rPr>
        <w:t>კარგად</w:t>
      </w:r>
    </w:p>
    <w:p w14:paraId="502C7F90" w14:textId="77777777" w:rsidR="004348B6" w:rsidRPr="003A66C2" w:rsidRDefault="004348B6" w:rsidP="000479BF">
      <w:p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ERP 1C -</w:t>
      </w:r>
      <w:r w:rsidR="003A66C2">
        <w:rPr>
          <w:rFonts w:ascii="Sylfaen" w:hAnsi="Sylfaen"/>
          <w:lang w:val="ka-GE"/>
        </w:rPr>
        <w:t xml:space="preserve"> კარგად</w:t>
      </w:r>
    </w:p>
    <w:sectPr w:rsidR="004348B6" w:rsidRPr="003A66C2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0641" w14:textId="77777777" w:rsidR="00FD2114" w:rsidRDefault="00FD2114">
      <w:pPr>
        <w:spacing w:after="0" w:line="240" w:lineRule="auto"/>
      </w:pPr>
      <w:r>
        <w:separator/>
      </w:r>
    </w:p>
  </w:endnote>
  <w:endnote w:type="continuationSeparator" w:id="0">
    <w:p w14:paraId="5319826D" w14:textId="77777777" w:rsidR="00FD2114" w:rsidRDefault="00FD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A17D2" w14:textId="77777777" w:rsidR="0032227B" w:rsidRDefault="009164F7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1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BEB2" w14:textId="77777777" w:rsidR="00FD2114" w:rsidRDefault="00FD2114">
      <w:pPr>
        <w:spacing w:after="0" w:line="240" w:lineRule="auto"/>
      </w:pPr>
      <w:r>
        <w:separator/>
      </w:r>
    </w:p>
  </w:footnote>
  <w:footnote w:type="continuationSeparator" w:id="0">
    <w:p w14:paraId="128CA957" w14:textId="77777777" w:rsidR="00FD2114" w:rsidRDefault="00FD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F86E" w14:textId="77777777" w:rsidR="0032227B" w:rsidRDefault="009164F7">
    <w:pPr>
      <w:pStyle w:val="stBilgi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812EE7" wp14:editId="75F10BB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6CBFD26" id="Group 4" o:spid="_x0000_s1026" alt="Başlık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7C89" w14:textId="77777777" w:rsidR="0032227B" w:rsidRDefault="009164F7">
    <w:pPr>
      <w:pStyle w:val="stBilgi"/>
    </w:pPr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5C37DD" wp14:editId="5BD7E9D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 5" title="Arka plan grafikleri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Dikdörtgen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Dikdörtgen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D372867" id="Grup 5" o:spid="_x0000_s1026" alt="Başlık: Arka plan grafikleri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">
              <v:rect id="Dikdörtgen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Dikdörtgen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14"/>
    <w:rsid w:val="000471A1"/>
    <w:rsid w:val="000479BF"/>
    <w:rsid w:val="000E6BF3"/>
    <w:rsid w:val="00171A52"/>
    <w:rsid w:val="001D02F0"/>
    <w:rsid w:val="00236331"/>
    <w:rsid w:val="00294604"/>
    <w:rsid w:val="0032227B"/>
    <w:rsid w:val="003A66C2"/>
    <w:rsid w:val="004204E9"/>
    <w:rsid w:val="004348B6"/>
    <w:rsid w:val="004D51C9"/>
    <w:rsid w:val="005C2C0F"/>
    <w:rsid w:val="005C7F51"/>
    <w:rsid w:val="006520B0"/>
    <w:rsid w:val="006701A3"/>
    <w:rsid w:val="00695AD9"/>
    <w:rsid w:val="00716FC7"/>
    <w:rsid w:val="007C031A"/>
    <w:rsid w:val="009164F7"/>
    <w:rsid w:val="009912C0"/>
    <w:rsid w:val="00992C91"/>
    <w:rsid w:val="00A00094"/>
    <w:rsid w:val="00A064CB"/>
    <w:rsid w:val="00A238B9"/>
    <w:rsid w:val="00B464FD"/>
    <w:rsid w:val="00B91F1E"/>
    <w:rsid w:val="00BA5710"/>
    <w:rsid w:val="00BB2364"/>
    <w:rsid w:val="00BF10A0"/>
    <w:rsid w:val="00C1189E"/>
    <w:rsid w:val="00C6694D"/>
    <w:rsid w:val="00CA3E53"/>
    <w:rsid w:val="00CB5924"/>
    <w:rsid w:val="00CE0B66"/>
    <w:rsid w:val="00D41AC9"/>
    <w:rsid w:val="00D50E34"/>
    <w:rsid w:val="00E0146C"/>
    <w:rsid w:val="00F063A9"/>
    <w:rsid w:val="00F17FF4"/>
    <w:rsid w:val="00F57AC2"/>
    <w:rsid w:val="00F8658F"/>
    <w:rsid w:val="00FC2811"/>
    <w:rsid w:val="00F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A5C68E"/>
  <w15:chartTrackingRefBased/>
  <w15:docId w15:val="{35A9E45A-84F0-0044-9571-C1051C93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tr-TR" w:eastAsia="ja-JP" w:bidi="tr-T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4F7"/>
  </w:style>
  <w:style w:type="paragraph" w:styleId="Balk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ltyaz">
    <w:name w:val="Subtitle"/>
    <w:basedOn w:val="Normal"/>
    <w:next w:val="Normal"/>
    <w:link w:val="Altyaz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/>
      <w:b/>
      <w:spacing w:val="21"/>
      <w:sz w:val="26"/>
    </w:r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ltBilgiChar">
    <w:name w:val="Alt Bilgi Char"/>
    <w:basedOn w:val="VarsaylanParagrafYazTipi"/>
    <w:link w:val="AltBilgi"/>
    <w:uiPriority w:val="99"/>
    <w:rPr>
      <w:b/>
      <w:spacing w:val="21"/>
      <w:sz w:val="26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</w:rPr>
  </w:style>
  <w:style w:type="character" w:customStyle="1" w:styleId="AltyazChar">
    <w:name w:val="Altyazı Char"/>
    <w:basedOn w:val="VarsaylanParagrafYazTipi"/>
    <w:link w:val="Altyaz"/>
    <w:uiPriority w:val="11"/>
    <w:semiHidden/>
    <w:rPr>
      <w:rFonts w:eastAsiaTheme="minorEastAsia"/>
      <w:i/>
      <w:spacing w:val="21"/>
      <w:sz w:val="36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  <w:caps/>
      <w:smallCaps w:val="0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lntChar">
    <w:name w:val="Alıntı Char"/>
    <w:basedOn w:val="VarsaylanParagrafYazTipi"/>
    <w:link w:val="Alnt"/>
    <w:uiPriority w:val="29"/>
    <w:semiHidden/>
    <w:rPr>
      <w:i/>
      <w:iCs/>
      <w:sz w:val="32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b/>
      <w:i/>
      <w:iCs/>
      <w:sz w:val="32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4B3A2E" w:themeColor="text2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iiBilgileri">
    <w:name w:val="Kişi Bilgileri"/>
    <w:basedOn w:val="Normal"/>
    <w:uiPriority w:val="2"/>
    <w:qFormat/>
    <w:pPr>
      <w:spacing w:after="920"/>
      <w:contextualSpacing/>
    </w:p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B3A2E" w:themeColor="text2"/>
    </w:rPr>
  </w:style>
  <w:style w:type="character" w:styleId="GlVurgulama">
    <w:name w:val="Intense Emphasis"/>
    <w:basedOn w:val="VarsaylanParagrafYazTipi"/>
    <w:uiPriority w:val="21"/>
    <w:semiHidden/>
    <w:unhideWhenUsed/>
    <w:rPr>
      <w:b/>
      <w:i/>
      <w:iCs/>
      <w:color w:val="4B3A2E" w:themeColor="text2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ListeParagraf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Ad">
    <w:name w:val="Ad"/>
    <w:basedOn w:val="Normal"/>
    <w:link w:val="Ad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dChar">
    <w:name w:val="Ad Char"/>
    <w:basedOn w:val="VarsaylanParagrafYazTipi"/>
    <w:link w:val="Ad"/>
    <w:uiPriority w:val="1"/>
    <w:rPr>
      <w:b/>
      <w:caps/>
      <w:spacing w:val="21"/>
      <w:sz w:val="36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767A629-AFDF-DA4D-8D76-3151C790D37E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%7bF767A629-AFDF-DA4D-8D76-3151C790D37E%7dtf16392120.dotx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Naibe Shakhverdova</dc:creator>
  <cp:keywords/>
  <dc:description/>
  <cp:lastModifiedBy>Naibe Shakhverdova</cp:lastModifiedBy>
  <cp:revision>2</cp:revision>
  <dcterms:created xsi:type="dcterms:W3CDTF">2021-11-27T08:24:00Z</dcterms:created>
  <dcterms:modified xsi:type="dcterms:W3CDTF">2021-11-27T08:24:00Z</dcterms:modified>
</cp:coreProperties>
</file>